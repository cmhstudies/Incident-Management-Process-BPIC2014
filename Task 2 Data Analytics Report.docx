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4A1E4E5D" w:rsidR="00166E2E" w:rsidRDefault="004379D0" w:rsidP="00166E2E">
      <w:pPr>
        <w:pStyle w:val="Title"/>
      </w:pPr>
      <w:r>
        <w:fldChar w:fldCharType="begin"/>
      </w:r>
      <w:r>
        <w:instrText xml:space="preserve"> TITLE  \* MERGEFORMAT </w:instrText>
      </w:r>
      <w:r>
        <w:fldChar w:fldCharType="separate"/>
      </w:r>
      <w:r w:rsidR="00453555">
        <w:t>Predicting Incident Management Service Level Agreement (SLA) Failures</w:t>
      </w:r>
      <w:r>
        <w:fldChar w:fldCharType="end"/>
      </w:r>
    </w:p>
    <w:p w14:paraId="5C192D3E" w14:textId="77777777"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07B12ED7" w:rsidR="00B40409" w:rsidRDefault="00200A4C" w:rsidP="00F60A1E">
      <w:hyperlink r:id="rId8" w:history="1">
        <w:r w:rsidR="00B40409" w:rsidRPr="00E02707">
          <w:rPr>
            <w:rStyle w:val="Hyperlink"/>
          </w:rPr>
          <w:t>chenn15@wgu.edu</w:t>
        </w:r>
      </w:hyperlink>
    </w:p>
    <w:p w14:paraId="749352ED" w14:textId="77777777" w:rsidR="00B40409" w:rsidRDefault="00B40409" w:rsidP="00F60A1E"/>
    <w:p w14:paraId="45909939" w14:textId="1A0D0CE5" w:rsidR="00D96767" w:rsidRDefault="00166E2E" w:rsidP="00166E2E">
      <w:pPr>
        <w:pStyle w:val="TOAHeading"/>
      </w:pPr>
      <w:r>
        <w:lastRenderedPageBreak/>
        <w:t>Table of Contents</w:t>
      </w:r>
    </w:p>
    <w:p w14:paraId="6B5D8A3E" w14:textId="4E75794E" w:rsidR="001A202A"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3958680" w:history="1">
        <w:r w:rsidR="001A202A" w:rsidRPr="00E96DBF">
          <w:rPr>
            <w:rStyle w:val="Hyperlink"/>
            <w:noProof/>
          </w:rPr>
          <w:t>1</w:t>
        </w:r>
        <w:r w:rsidR="001A202A">
          <w:rPr>
            <w:rFonts w:eastAsiaTheme="minorEastAsia" w:cstheme="minorBidi"/>
            <w:b w:val="0"/>
            <w:bCs w:val="0"/>
            <w:noProof/>
            <w:sz w:val="24"/>
            <w:szCs w:val="24"/>
          </w:rPr>
          <w:tab/>
        </w:r>
        <w:r w:rsidR="001A202A" w:rsidRPr="00E96DBF">
          <w:rPr>
            <w:rStyle w:val="Hyperlink"/>
            <w:noProof/>
          </w:rPr>
          <w:t>Research Question</w:t>
        </w:r>
        <w:r w:rsidR="001A202A">
          <w:rPr>
            <w:noProof/>
            <w:webHidden/>
          </w:rPr>
          <w:tab/>
        </w:r>
        <w:r w:rsidR="001A202A">
          <w:rPr>
            <w:noProof/>
            <w:webHidden/>
          </w:rPr>
          <w:fldChar w:fldCharType="begin"/>
        </w:r>
        <w:r w:rsidR="001A202A">
          <w:rPr>
            <w:noProof/>
            <w:webHidden/>
          </w:rPr>
          <w:instrText xml:space="preserve"> PAGEREF _Toc33958680 \h </w:instrText>
        </w:r>
        <w:r w:rsidR="001A202A">
          <w:rPr>
            <w:noProof/>
            <w:webHidden/>
          </w:rPr>
        </w:r>
        <w:r w:rsidR="001A202A">
          <w:rPr>
            <w:noProof/>
            <w:webHidden/>
          </w:rPr>
          <w:fldChar w:fldCharType="separate"/>
        </w:r>
        <w:r w:rsidR="00453555">
          <w:rPr>
            <w:noProof/>
            <w:webHidden/>
          </w:rPr>
          <w:t>5</w:t>
        </w:r>
        <w:r w:rsidR="001A202A">
          <w:rPr>
            <w:noProof/>
            <w:webHidden/>
          </w:rPr>
          <w:fldChar w:fldCharType="end"/>
        </w:r>
      </w:hyperlink>
    </w:p>
    <w:p w14:paraId="7E8D5917" w14:textId="3133483B" w:rsidR="001A202A" w:rsidRDefault="00200A4C">
      <w:pPr>
        <w:pStyle w:val="TOC2"/>
        <w:tabs>
          <w:tab w:val="left" w:pos="960"/>
          <w:tab w:val="right" w:leader="dot" w:pos="9350"/>
        </w:tabs>
        <w:rPr>
          <w:rFonts w:eastAsiaTheme="minorEastAsia" w:cstheme="minorBidi"/>
          <w:i w:val="0"/>
          <w:iCs w:val="0"/>
          <w:noProof/>
          <w:sz w:val="24"/>
          <w:szCs w:val="24"/>
        </w:rPr>
      </w:pPr>
      <w:hyperlink w:anchor="_Toc33958681" w:history="1">
        <w:r w:rsidR="001A202A" w:rsidRPr="00E96DBF">
          <w:rPr>
            <w:rStyle w:val="Hyperlink"/>
            <w:noProof/>
          </w:rPr>
          <w:t>1.1</w:t>
        </w:r>
        <w:r w:rsidR="001A202A">
          <w:rPr>
            <w:rFonts w:eastAsiaTheme="minorEastAsia" w:cstheme="minorBidi"/>
            <w:i w:val="0"/>
            <w:iCs w:val="0"/>
            <w:noProof/>
            <w:sz w:val="24"/>
            <w:szCs w:val="24"/>
          </w:rPr>
          <w:tab/>
        </w:r>
        <w:r w:rsidR="001A202A" w:rsidRPr="00E96DBF">
          <w:rPr>
            <w:rStyle w:val="Hyperlink"/>
            <w:noProof/>
          </w:rPr>
          <w:t>Justification for the Question</w:t>
        </w:r>
        <w:r w:rsidR="001A202A">
          <w:rPr>
            <w:noProof/>
            <w:webHidden/>
          </w:rPr>
          <w:tab/>
        </w:r>
        <w:r w:rsidR="001A202A">
          <w:rPr>
            <w:noProof/>
            <w:webHidden/>
          </w:rPr>
          <w:fldChar w:fldCharType="begin"/>
        </w:r>
        <w:r w:rsidR="001A202A">
          <w:rPr>
            <w:noProof/>
            <w:webHidden/>
          </w:rPr>
          <w:instrText xml:space="preserve"> PAGEREF _Toc33958681 \h </w:instrText>
        </w:r>
        <w:r w:rsidR="001A202A">
          <w:rPr>
            <w:noProof/>
            <w:webHidden/>
          </w:rPr>
        </w:r>
        <w:r w:rsidR="001A202A">
          <w:rPr>
            <w:noProof/>
            <w:webHidden/>
          </w:rPr>
          <w:fldChar w:fldCharType="separate"/>
        </w:r>
        <w:r w:rsidR="00453555">
          <w:rPr>
            <w:noProof/>
            <w:webHidden/>
          </w:rPr>
          <w:t>5</w:t>
        </w:r>
        <w:r w:rsidR="001A202A">
          <w:rPr>
            <w:noProof/>
            <w:webHidden/>
          </w:rPr>
          <w:fldChar w:fldCharType="end"/>
        </w:r>
      </w:hyperlink>
    </w:p>
    <w:p w14:paraId="0F9FCF34" w14:textId="5D657E39" w:rsidR="001A202A" w:rsidRDefault="00200A4C">
      <w:pPr>
        <w:pStyle w:val="TOC2"/>
        <w:tabs>
          <w:tab w:val="left" w:pos="960"/>
          <w:tab w:val="right" w:leader="dot" w:pos="9350"/>
        </w:tabs>
        <w:rPr>
          <w:rFonts w:eastAsiaTheme="minorEastAsia" w:cstheme="minorBidi"/>
          <w:i w:val="0"/>
          <w:iCs w:val="0"/>
          <w:noProof/>
          <w:sz w:val="24"/>
          <w:szCs w:val="24"/>
        </w:rPr>
      </w:pPr>
      <w:hyperlink w:anchor="_Toc33958682" w:history="1">
        <w:r w:rsidR="001A202A" w:rsidRPr="00E96DBF">
          <w:rPr>
            <w:rStyle w:val="Hyperlink"/>
            <w:noProof/>
          </w:rPr>
          <w:t>1.2</w:t>
        </w:r>
        <w:r w:rsidR="001A202A">
          <w:rPr>
            <w:rFonts w:eastAsiaTheme="minorEastAsia" w:cstheme="minorBidi"/>
            <w:i w:val="0"/>
            <w:iCs w:val="0"/>
            <w:noProof/>
            <w:sz w:val="24"/>
            <w:szCs w:val="24"/>
          </w:rPr>
          <w:tab/>
        </w:r>
        <w:r w:rsidR="001A202A" w:rsidRPr="00E96DBF">
          <w:rPr>
            <w:rStyle w:val="Hyperlink"/>
            <w:noProof/>
          </w:rPr>
          <w:t>Context</w:t>
        </w:r>
        <w:r w:rsidR="001A202A">
          <w:rPr>
            <w:noProof/>
            <w:webHidden/>
          </w:rPr>
          <w:tab/>
        </w:r>
        <w:r w:rsidR="001A202A">
          <w:rPr>
            <w:noProof/>
            <w:webHidden/>
          </w:rPr>
          <w:fldChar w:fldCharType="begin"/>
        </w:r>
        <w:r w:rsidR="001A202A">
          <w:rPr>
            <w:noProof/>
            <w:webHidden/>
          </w:rPr>
          <w:instrText xml:space="preserve"> PAGEREF _Toc33958682 \h </w:instrText>
        </w:r>
        <w:r w:rsidR="001A202A">
          <w:rPr>
            <w:noProof/>
            <w:webHidden/>
          </w:rPr>
        </w:r>
        <w:r w:rsidR="001A202A">
          <w:rPr>
            <w:noProof/>
            <w:webHidden/>
          </w:rPr>
          <w:fldChar w:fldCharType="separate"/>
        </w:r>
        <w:r w:rsidR="00453555">
          <w:rPr>
            <w:noProof/>
            <w:webHidden/>
          </w:rPr>
          <w:t>5</w:t>
        </w:r>
        <w:r w:rsidR="001A202A">
          <w:rPr>
            <w:noProof/>
            <w:webHidden/>
          </w:rPr>
          <w:fldChar w:fldCharType="end"/>
        </w:r>
      </w:hyperlink>
    </w:p>
    <w:p w14:paraId="00DCBD82" w14:textId="6768E102" w:rsidR="001A202A" w:rsidRDefault="00200A4C">
      <w:pPr>
        <w:pStyle w:val="TOC2"/>
        <w:tabs>
          <w:tab w:val="left" w:pos="960"/>
          <w:tab w:val="right" w:leader="dot" w:pos="9350"/>
        </w:tabs>
        <w:rPr>
          <w:rFonts w:eastAsiaTheme="minorEastAsia" w:cstheme="minorBidi"/>
          <w:i w:val="0"/>
          <w:iCs w:val="0"/>
          <w:noProof/>
          <w:sz w:val="24"/>
          <w:szCs w:val="24"/>
        </w:rPr>
      </w:pPr>
      <w:hyperlink w:anchor="_Toc33958683" w:history="1">
        <w:r w:rsidR="001A202A" w:rsidRPr="00E96DBF">
          <w:rPr>
            <w:rStyle w:val="Hyperlink"/>
            <w:noProof/>
            <w:kern w:val="24"/>
            <w:lang w:eastAsia="ja-JP"/>
          </w:rPr>
          <w:t>1.3</w:t>
        </w:r>
        <w:r w:rsidR="001A202A">
          <w:rPr>
            <w:rFonts w:eastAsiaTheme="minorEastAsia" w:cstheme="minorBidi"/>
            <w:i w:val="0"/>
            <w:iCs w:val="0"/>
            <w:noProof/>
            <w:sz w:val="24"/>
            <w:szCs w:val="24"/>
          </w:rPr>
          <w:tab/>
        </w:r>
        <w:r w:rsidR="001A202A" w:rsidRPr="00E96DBF">
          <w:rPr>
            <w:rStyle w:val="Hyperlink"/>
            <w:noProof/>
          </w:rPr>
          <w:t>Hypothesis Discussion</w:t>
        </w:r>
        <w:r w:rsidR="001A202A">
          <w:rPr>
            <w:noProof/>
            <w:webHidden/>
          </w:rPr>
          <w:tab/>
        </w:r>
        <w:r w:rsidR="001A202A">
          <w:rPr>
            <w:noProof/>
            <w:webHidden/>
          </w:rPr>
          <w:fldChar w:fldCharType="begin"/>
        </w:r>
        <w:r w:rsidR="001A202A">
          <w:rPr>
            <w:noProof/>
            <w:webHidden/>
          </w:rPr>
          <w:instrText xml:space="preserve"> PAGEREF _Toc33958683 \h </w:instrText>
        </w:r>
        <w:r w:rsidR="001A202A">
          <w:rPr>
            <w:noProof/>
            <w:webHidden/>
          </w:rPr>
        </w:r>
        <w:r w:rsidR="001A202A">
          <w:rPr>
            <w:noProof/>
            <w:webHidden/>
          </w:rPr>
          <w:fldChar w:fldCharType="separate"/>
        </w:r>
        <w:r w:rsidR="00453555">
          <w:rPr>
            <w:noProof/>
            <w:webHidden/>
          </w:rPr>
          <w:t>6</w:t>
        </w:r>
        <w:r w:rsidR="001A202A">
          <w:rPr>
            <w:noProof/>
            <w:webHidden/>
          </w:rPr>
          <w:fldChar w:fldCharType="end"/>
        </w:r>
      </w:hyperlink>
    </w:p>
    <w:p w14:paraId="2F5EDFDF" w14:textId="6205B7B5" w:rsidR="001A202A" w:rsidRDefault="00200A4C">
      <w:pPr>
        <w:pStyle w:val="TOC1"/>
        <w:tabs>
          <w:tab w:val="left" w:pos="480"/>
          <w:tab w:val="right" w:leader="dot" w:pos="9350"/>
        </w:tabs>
        <w:rPr>
          <w:rFonts w:eastAsiaTheme="minorEastAsia" w:cstheme="minorBidi"/>
          <w:b w:val="0"/>
          <w:bCs w:val="0"/>
          <w:noProof/>
          <w:sz w:val="24"/>
          <w:szCs w:val="24"/>
        </w:rPr>
      </w:pPr>
      <w:hyperlink w:anchor="_Toc33958684" w:history="1">
        <w:r w:rsidR="001A202A" w:rsidRPr="00E96DBF">
          <w:rPr>
            <w:rStyle w:val="Hyperlink"/>
            <w:noProof/>
          </w:rPr>
          <w:t>2</w:t>
        </w:r>
        <w:r w:rsidR="001A202A">
          <w:rPr>
            <w:rFonts w:eastAsiaTheme="minorEastAsia" w:cstheme="minorBidi"/>
            <w:b w:val="0"/>
            <w:bCs w:val="0"/>
            <w:noProof/>
            <w:sz w:val="24"/>
            <w:szCs w:val="24"/>
          </w:rPr>
          <w:tab/>
        </w:r>
        <w:r w:rsidR="001A202A" w:rsidRPr="00E96DBF">
          <w:rPr>
            <w:rStyle w:val="Hyperlink"/>
            <w:noProof/>
          </w:rPr>
          <w:t>Data Collection</w:t>
        </w:r>
        <w:r w:rsidR="001A202A">
          <w:rPr>
            <w:noProof/>
            <w:webHidden/>
          </w:rPr>
          <w:tab/>
        </w:r>
        <w:r w:rsidR="001A202A">
          <w:rPr>
            <w:noProof/>
            <w:webHidden/>
          </w:rPr>
          <w:fldChar w:fldCharType="begin"/>
        </w:r>
        <w:r w:rsidR="001A202A">
          <w:rPr>
            <w:noProof/>
            <w:webHidden/>
          </w:rPr>
          <w:instrText xml:space="preserve"> PAGEREF _Toc33958684 \h </w:instrText>
        </w:r>
        <w:r w:rsidR="001A202A">
          <w:rPr>
            <w:noProof/>
            <w:webHidden/>
          </w:rPr>
        </w:r>
        <w:r w:rsidR="001A202A">
          <w:rPr>
            <w:noProof/>
            <w:webHidden/>
          </w:rPr>
          <w:fldChar w:fldCharType="separate"/>
        </w:r>
        <w:r w:rsidR="00453555">
          <w:rPr>
            <w:noProof/>
            <w:webHidden/>
          </w:rPr>
          <w:t>7</w:t>
        </w:r>
        <w:r w:rsidR="001A202A">
          <w:rPr>
            <w:noProof/>
            <w:webHidden/>
          </w:rPr>
          <w:fldChar w:fldCharType="end"/>
        </w:r>
      </w:hyperlink>
    </w:p>
    <w:p w14:paraId="65BF37F7" w14:textId="210E27AF" w:rsidR="001A202A" w:rsidRDefault="00200A4C">
      <w:pPr>
        <w:pStyle w:val="TOC2"/>
        <w:tabs>
          <w:tab w:val="left" w:pos="960"/>
          <w:tab w:val="right" w:leader="dot" w:pos="9350"/>
        </w:tabs>
        <w:rPr>
          <w:rFonts w:eastAsiaTheme="minorEastAsia" w:cstheme="minorBidi"/>
          <w:i w:val="0"/>
          <w:iCs w:val="0"/>
          <w:noProof/>
          <w:sz w:val="24"/>
          <w:szCs w:val="24"/>
        </w:rPr>
      </w:pPr>
      <w:hyperlink w:anchor="_Toc33958685" w:history="1">
        <w:r w:rsidR="001A202A" w:rsidRPr="00E96DBF">
          <w:rPr>
            <w:rStyle w:val="Hyperlink"/>
            <w:noProof/>
          </w:rPr>
          <w:t>2.1</w:t>
        </w:r>
        <w:r w:rsidR="001A202A">
          <w:rPr>
            <w:rFonts w:eastAsiaTheme="minorEastAsia" w:cstheme="minorBidi"/>
            <w:i w:val="0"/>
            <w:iCs w:val="0"/>
            <w:noProof/>
            <w:sz w:val="24"/>
            <w:szCs w:val="24"/>
          </w:rPr>
          <w:tab/>
        </w:r>
        <w:r w:rsidR="001A202A" w:rsidRPr="00E96DBF">
          <w:rPr>
            <w:rStyle w:val="Hyperlink"/>
            <w:noProof/>
          </w:rPr>
          <w:t>Collected Data</w:t>
        </w:r>
        <w:r w:rsidR="001A202A">
          <w:rPr>
            <w:noProof/>
            <w:webHidden/>
          </w:rPr>
          <w:tab/>
        </w:r>
        <w:r w:rsidR="001A202A">
          <w:rPr>
            <w:noProof/>
            <w:webHidden/>
          </w:rPr>
          <w:fldChar w:fldCharType="begin"/>
        </w:r>
        <w:r w:rsidR="001A202A">
          <w:rPr>
            <w:noProof/>
            <w:webHidden/>
          </w:rPr>
          <w:instrText xml:space="preserve"> PAGEREF _Toc33958685 \h </w:instrText>
        </w:r>
        <w:r w:rsidR="001A202A">
          <w:rPr>
            <w:noProof/>
            <w:webHidden/>
          </w:rPr>
        </w:r>
        <w:r w:rsidR="001A202A">
          <w:rPr>
            <w:noProof/>
            <w:webHidden/>
          </w:rPr>
          <w:fldChar w:fldCharType="separate"/>
        </w:r>
        <w:r w:rsidR="00453555">
          <w:rPr>
            <w:noProof/>
            <w:webHidden/>
          </w:rPr>
          <w:t>7</w:t>
        </w:r>
        <w:r w:rsidR="001A202A">
          <w:rPr>
            <w:noProof/>
            <w:webHidden/>
          </w:rPr>
          <w:fldChar w:fldCharType="end"/>
        </w:r>
      </w:hyperlink>
    </w:p>
    <w:p w14:paraId="73D2EEC8" w14:textId="416AA3D3" w:rsidR="001A202A" w:rsidRDefault="00200A4C">
      <w:pPr>
        <w:pStyle w:val="TOC2"/>
        <w:tabs>
          <w:tab w:val="left" w:pos="960"/>
          <w:tab w:val="right" w:leader="dot" w:pos="9350"/>
        </w:tabs>
        <w:rPr>
          <w:rFonts w:eastAsiaTheme="minorEastAsia" w:cstheme="minorBidi"/>
          <w:i w:val="0"/>
          <w:iCs w:val="0"/>
          <w:noProof/>
          <w:sz w:val="24"/>
          <w:szCs w:val="24"/>
        </w:rPr>
      </w:pPr>
      <w:hyperlink w:anchor="_Toc33958686" w:history="1">
        <w:r w:rsidR="001A202A" w:rsidRPr="00E96DBF">
          <w:rPr>
            <w:rStyle w:val="Hyperlink"/>
            <w:noProof/>
          </w:rPr>
          <w:t>2.2</w:t>
        </w:r>
        <w:r w:rsidR="001A202A">
          <w:rPr>
            <w:rFonts w:eastAsiaTheme="minorEastAsia" w:cstheme="minorBidi"/>
            <w:i w:val="0"/>
            <w:iCs w:val="0"/>
            <w:noProof/>
            <w:sz w:val="24"/>
            <w:szCs w:val="24"/>
          </w:rPr>
          <w:tab/>
        </w:r>
        <w:r w:rsidR="001A202A" w:rsidRPr="00E96DBF">
          <w:rPr>
            <w:rStyle w:val="Hyperlink"/>
            <w:noProof/>
          </w:rPr>
          <w:t>Methodology</w:t>
        </w:r>
        <w:r w:rsidR="001A202A">
          <w:rPr>
            <w:noProof/>
            <w:webHidden/>
          </w:rPr>
          <w:tab/>
        </w:r>
        <w:r w:rsidR="001A202A">
          <w:rPr>
            <w:noProof/>
            <w:webHidden/>
          </w:rPr>
          <w:fldChar w:fldCharType="begin"/>
        </w:r>
        <w:r w:rsidR="001A202A">
          <w:rPr>
            <w:noProof/>
            <w:webHidden/>
          </w:rPr>
          <w:instrText xml:space="preserve"> PAGEREF _Toc33958686 \h </w:instrText>
        </w:r>
        <w:r w:rsidR="001A202A">
          <w:rPr>
            <w:noProof/>
            <w:webHidden/>
          </w:rPr>
        </w:r>
        <w:r w:rsidR="001A202A">
          <w:rPr>
            <w:noProof/>
            <w:webHidden/>
          </w:rPr>
          <w:fldChar w:fldCharType="separate"/>
        </w:r>
        <w:r w:rsidR="00453555">
          <w:rPr>
            <w:noProof/>
            <w:webHidden/>
          </w:rPr>
          <w:t>7</w:t>
        </w:r>
        <w:r w:rsidR="001A202A">
          <w:rPr>
            <w:noProof/>
            <w:webHidden/>
          </w:rPr>
          <w:fldChar w:fldCharType="end"/>
        </w:r>
      </w:hyperlink>
    </w:p>
    <w:p w14:paraId="7E1F7453" w14:textId="45BB6261" w:rsidR="001A202A" w:rsidRDefault="00200A4C">
      <w:pPr>
        <w:pStyle w:val="TOC3"/>
        <w:tabs>
          <w:tab w:val="left" w:pos="1200"/>
          <w:tab w:val="right" w:leader="dot" w:pos="9350"/>
        </w:tabs>
        <w:rPr>
          <w:rFonts w:eastAsiaTheme="minorEastAsia" w:cstheme="minorBidi"/>
          <w:noProof/>
          <w:sz w:val="24"/>
          <w:szCs w:val="24"/>
        </w:rPr>
      </w:pPr>
      <w:hyperlink w:anchor="_Toc33958687" w:history="1">
        <w:r w:rsidR="001A202A" w:rsidRPr="00E96DBF">
          <w:rPr>
            <w:rStyle w:val="Hyperlink"/>
            <w:noProof/>
          </w:rPr>
          <w:t>2.2.1</w:t>
        </w:r>
        <w:r w:rsidR="001A202A">
          <w:rPr>
            <w:rFonts w:eastAsiaTheme="minorEastAsia" w:cstheme="minorBidi"/>
            <w:noProof/>
            <w:sz w:val="24"/>
            <w:szCs w:val="24"/>
          </w:rPr>
          <w:tab/>
        </w:r>
        <w:r w:rsidR="001A202A" w:rsidRPr="00E96DBF">
          <w:rPr>
            <w:rStyle w:val="Hyperlink"/>
            <w:noProof/>
          </w:rPr>
          <w:t>Search</w:t>
        </w:r>
        <w:r w:rsidR="001A202A">
          <w:rPr>
            <w:noProof/>
            <w:webHidden/>
          </w:rPr>
          <w:tab/>
        </w:r>
        <w:r w:rsidR="001A202A">
          <w:rPr>
            <w:noProof/>
            <w:webHidden/>
          </w:rPr>
          <w:fldChar w:fldCharType="begin"/>
        </w:r>
        <w:r w:rsidR="001A202A">
          <w:rPr>
            <w:noProof/>
            <w:webHidden/>
          </w:rPr>
          <w:instrText xml:space="preserve"> PAGEREF _Toc33958687 \h </w:instrText>
        </w:r>
        <w:r w:rsidR="001A202A">
          <w:rPr>
            <w:noProof/>
            <w:webHidden/>
          </w:rPr>
        </w:r>
        <w:r w:rsidR="001A202A">
          <w:rPr>
            <w:noProof/>
            <w:webHidden/>
          </w:rPr>
          <w:fldChar w:fldCharType="separate"/>
        </w:r>
        <w:r w:rsidR="00453555">
          <w:rPr>
            <w:noProof/>
            <w:webHidden/>
          </w:rPr>
          <w:t>7</w:t>
        </w:r>
        <w:r w:rsidR="001A202A">
          <w:rPr>
            <w:noProof/>
            <w:webHidden/>
          </w:rPr>
          <w:fldChar w:fldCharType="end"/>
        </w:r>
      </w:hyperlink>
    </w:p>
    <w:p w14:paraId="17BE9628" w14:textId="3B486D44" w:rsidR="001A202A" w:rsidRDefault="00200A4C">
      <w:pPr>
        <w:pStyle w:val="TOC3"/>
        <w:tabs>
          <w:tab w:val="left" w:pos="1200"/>
          <w:tab w:val="right" w:leader="dot" w:pos="9350"/>
        </w:tabs>
        <w:rPr>
          <w:rFonts w:eastAsiaTheme="minorEastAsia" w:cstheme="minorBidi"/>
          <w:noProof/>
          <w:sz w:val="24"/>
          <w:szCs w:val="24"/>
        </w:rPr>
      </w:pPr>
      <w:hyperlink w:anchor="_Toc33958688" w:history="1">
        <w:r w:rsidR="001A202A" w:rsidRPr="00E96DBF">
          <w:rPr>
            <w:rStyle w:val="Hyperlink"/>
            <w:noProof/>
          </w:rPr>
          <w:t>2.2.2</w:t>
        </w:r>
        <w:r w:rsidR="001A202A">
          <w:rPr>
            <w:rFonts w:eastAsiaTheme="minorEastAsia" w:cstheme="minorBidi"/>
            <w:noProof/>
            <w:sz w:val="24"/>
            <w:szCs w:val="24"/>
          </w:rPr>
          <w:tab/>
        </w:r>
        <w:r w:rsidR="001A202A" w:rsidRPr="00E96DBF">
          <w:rPr>
            <w:rStyle w:val="Hyperlink"/>
            <w:noProof/>
          </w:rPr>
          <w:t>Screen</w:t>
        </w:r>
        <w:r w:rsidR="001A202A">
          <w:rPr>
            <w:noProof/>
            <w:webHidden/>
          </w:rPr>
          <w:tab/>
        </w:r>
        <w:r w:rsidR="001A202A">
          <w:rPr>
            <w:noProof/>
            <w:webHidden/>
          </w:rPr>
          <w:fldChar w:fldCharType="begin"/>
        </w:r>
        <w:r w:rsidR="001A202A">
          <w:rPr>
            <w:noProof/>
            <w:webHidden/>
          </w:rPr>
          <w:instrText xml:space="preserve"> PAGEREF _Toc33958688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059335B5" w14:textId="323980DD" w:rsidR="001A202A" w:rsidRDefault="00200A4C">
      <w:pPr>
        <w:pStyle w:val="TOC3"/>
        <w:tabs>
          <w:tab w:val="left" w:pos="1200"/>
          <w:tab w:val="right" w:leader="dot" w:pos="9350"/>
        </w:tabs>
        <w:rPr>
          <w:rFonts w:eastAsiaTheme="minorEastAsia" w:cstheme="minorBidi"/>
          <w:noProof/>
          <w:sz w:val="24"/>
          <w:szCs w:val="24"/>
        </w:rPr>
      </w:pPr>
      <w:hyperlink w:anchor="_Toc33958689" w:history="1">
        <w:r w:rsidR="001A202A" w:rsidRPr="00E96DBF">
          <w:rPr>
            <w:rStyle w:val="Hyperlink"/>
            <w:noProof/>
          </w:rPr>
          <w:t>2.2.3</w:t>
        </w:r>
        <w:r w:rsidR="001A202A">
          <w:rPr>
            <w:rFonts w:eastAsiaTheme="minorEastAsia" w:cstheme="minorBidi"/>
            <w:noProof/>
            <w:sz w:val="24"/>
            <w:szCs w:val="24"/>
          </w:rPr>
          <w:tab/>
        </w:r>
        <w:r w:rsidR="001A202A" w:rsidRPr="00E96DBF">
          <w:rPr>
            <w:rStyle w:val="Hyperlink"/>
            <w:noProof/>
          </w:rPr>
          <w:t>Select</w:t>
        </w:r>
        <w:r w:rsidR="001A202A">
          <w:rPr>
            <w:noProof/>
            <w:webHidden/>
          </w:rPr>
          <w:tab/>
        </w:r>
        <w:r w:rsidR="001A202A">
          <w:rPr>
            <w:noProof/>
            <w:webHidden/>
          </w:rPr>
          <w:fldChar w:fldCharType="begin"/>
        </w:r>
        <w:r w:rsidR="001A202A">
          <w:rPr>
            <w:noProof/>
            <w:webHidden/>
          </w:rPr>
          <w:instrText xml:space="preserve"> PAGEREF _Toc33958689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7B800491" w14:textId="2E238D5A" w:rsidR="001A202A" w:rsidRDefault="00200A4C">
      <w:pPr>
        <w:pStyle w:val="TOC2"/>
        <w:tabs>
          <w:tab w:val="left" w:pos="960"/>
          <w:tab w:val="right" w:leader="dot" w:pos="9350"/>
        </w:tabs>
        <w:rPr>
          <w:rFonts w:eastAsiaTheme="minorEastAsia" w:cstheme="minorBidi"/>
          <w:i w:val="0"/>
          <w:iCs w:val="0"/>
          <w:noProof/>
          <w:sz w:val="24"/>
          <w:szCs w:val="24"/>
        </w:rPr>
      </w:pPr>
      <w:hyperlink w:anchor="_Toc33958690" w:history="1">
        <w:r w:rsidR="001A202A" w:rsidRPr="00E96DBF">
          <w:rPr>
            <w:rStyle w:val="Hyperlink"/>
            <w:noProof/>
          </w:rPr>
          <w:t>2.3</w:t>
        </w:r>
        <w:r w:rsidR="001A202A">
          <w:rPr>
            <w:rFonts w:eastAsiaTheme="minorEastAsia" w:cstheme="minorBidi"/>
            <w:i w:val="0"/>
            <w:iCs w:val="0"/>
            <w:noProof/>
            <w:sz w:val="24"/>
            <w:szCs w:val="24"/>
          </w:rPr>
          <w:tab/>
        </w:r>
        <w:r w:rsidR="001A202A" w:rsidRPr="00E96DBF">
          <w:rPr>
            <w:rStyle w:val="Hyperlink"/>
            <w:noProof/>
          </w:rPr>
          <w:t>Advantages and Disadvantages</w:t>
        </w:r>
        <w:r w:rsidR="001A202A">
          <w:rPr>
            <w:noProof/>
            <w:webHidden/>
          </w:rPr>
          <w:tab/>
        </w:r>
        <w:r w:rsidR="001A202A">
          <w:rPr>
            <w:noProof/>
            <w:webHidden/>
          </w:rPr>
          <w:fldChar w:fldCharType="begin"/>
        </w:r>
        <w:r w:rsidR="001A202A">
          <w:rPr>
            <w:noProof/>
            <w:webHidden/>
          </w:rPr>
          <w:instrText xml:space="preserve"> PAGEREF _Toc33958690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793C2822" w14:textId="084B4E84" w:rsidR="001A202A" w:rsidRDefault="00200A4C">
      <w:pPr>
        <w:pStyle w:val="TOC2"/>
        <w:tabs>
          <w:tab w:val="left" w:pos="960"/>
          <w:tab w:val="right" w:leader="dot" w:pos="9350"/>
        </w:tabs>
        <w:rPr>
          <w:rFonts w:eastAsiaTheme="minorEastAsia" w:cstheme="minorBidi"/>
          <w:i w:val="0"/>
          <w:iCs w:val="0"/>
          <w:noProof/>
          <w:sz w:val="24"/>
          <w:szCs w:val="24"/>
        </w:rPr>
      </w:pPr>
      <w:hyperlink w:anchor="_Toc33958691" w:history="1">
        <w:r w:rsidR="001A202A" w:rsidRPr="00E96DBF">
          <w:rPr>
            <w:rStyle w:val="Hyperlink"/>
            <w:noProof/>
          </w:rPr>
          <w:t>2.4</w:t>
        </w:r>
        <w:r w:rsidR="001A202A">
          <w:rPr>
            <w:rFonts w:eastAsiaTheme="minorEastAsia" w:cstheme="minorBidi"/>
            <w:i w:val="0"/>
            <w:iCs w:val="0"/>
            <w:noProof/>
            <w:sz w:val="24"/>
            <w:szCs w:val="24"/>
          </w:rPr>
          <w:tab/>
        </w:r>
        <w:r w:rsidR="001A202A" w:rsidRPr="00E96DBF">
          <w:rPr>
            <w:rStyle w:val="Hyperlink"/>
            <w:noProof/>
          </w:rPr>
          <w:t>Challenges</w:t>
        </w:r>
        <w:r w:rsidR="001A202A">
          <w:rPr>
            <w:noProof/>
            <w:webHidden/>
          </w:rPr>
          <w:tab/>
        </w:r>
        <w:r w:rsidR="001A202A">
          <w:rPr>
            <w:noProof/>
            <w:webHidden/>
          </w:rPr>
          <w:fldChar w:fldCharType="begin"/>
        </w:r>
        <w:r w:rsidR="001A202A">
          <w:rPr>
            <w:noProof/>
            <w:webHidden/>
          </w:rPr>
          <w:instrText xml:space="preserve"> PAGEREF _Toc33958691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13DC8B21" w14:textId="14330E09" w:rsidR="001A202A" w:rsidRDefault="00200A4C">
      <w:pPr>
        <w:pStyle w:val="TOC1"/>
        <w:tabs>
          <w:tab w:val="left" w:pos="480"/>
          <w:tab w:val="right" w:leader="dot" w:pos="9350"/>
        </w:tabs>
        <w:rPr>
          <w:rFonts w:eastAsiaTheme="minorEastAsia" w:cstheme="minorBidi"/>
          <w:b w:val="0"/>
          <w:bCs w:val="0"/>
          <w:noProof/>
          <w:sz w:val="24"/>
          <w:szCs w:val="24"/>
        </w:rPr>
      </w:pPr>
      <w:hyperlink w:anchor="_Toc33958692" w:history="1">
        <w:r w:rsidR="001A202A" w:rsidRPr="00E96DBF">
          <w:rPr>
            <w:rStyle w:val="Hyperlink"/>
            <w:noProof/>
          </w:rPr>
          <w:t>3</w:t>
        </w:r>
        <w:r w:rsidR="001A202A">
          <w:rPr>
            <w:rFonts w:eastAsiaTheme="minorEastAsia" w:cstheme="minorBidi"/>
            <w:b w:val="0"/>
            <w:bCs w:val="0"/>
            <w:noProof/>
            <w:sz w:val="24"/>
            <w:szCs w:val="24"/>
          </w:rPr>
          <w:tab/>
        </w:r>
        <w:r w:rsidR="001A202A" w:rsidRPr="00E96DBF">
          <w:rPr>
            <w:rStyle w:val="Hyperlink"/>
            <w:noProof/>
          </w:rPr>
          <w:t>Data Extraction and Preparation</w:t>
        </w:r>
        <w:r w:rsidR="001A202A">
          <w:rPr>
            <w:noProof/>
            <w:webHidden/>
          </w:rPr>
          <w:tab/>
        </w:r>
        <w:r w:rsidR="001A202A">
          <w:rPr>
            <w:noProof/>
            <w:webHidden/>
          </w:rPr>
          <w:fldChar w:fldCharType="begin"/>
        </w:r>
        <w:r w:rsidR="001A202A">
          <w:rPr>
            <w:noProof/>
            <w:webHidden/>
          </w:rPr>
          <w:instrText xml:space="preserve"> PAGEREF _Toc33958692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0ED21E53" w14:textId="050D4456" w:rsidR="001A202A" w:rsidRDefault="00200A4C">
      <w:pPr>
        <w:pStyle w:val="TOC2"/>
        <w:tabs>
          <w:tab w:val="left" w:pos="960"/>
          <w:tab w:val="right" w:leader="dot" w:pos="9350"/>
        </w:tabs>
        <w:rPr>
          <w:rFonts w:eastAsiaTheme="minorEastAsia" w:cstheme="minorBidi"/>
          <w:i w:val="0"/>
          <w:iCs w:val="0"/>
          <w:noProof/>
          <w:sz w:val="24"/>
          <w:szCs w:val="24"/>
        </w:rPr>
      </w:pPr>
      <w:hyperlink w:anchor="_Toc33958693" w:history="1">
        <w:r w:rsidR="001A202A" w:rsidRPr="00E96DBF">
          <w:rPr>
            <w:rStyle w:val="Hyperlink"/>
            <w:noProof/>
          </w:rPr>
          <w:t>3.1</w:t>
        </w:r>
        <w:r w:rsidR="001A202A">
          <w:rPr>
            <w:rFonts w:eastAsiaTheme="minorEastAsia" w:cstheme="minorBidi"/>
            <w:i w:val="0"/>
            <w:iCs w:val="0"/>
            <w:noProof/>
            <w:sz w:val="24"/>
            <w:szCs w:val="24"/>
          </w:rPr>
          <w:tab/>
        </w:r>
        <w:r w:rsidR="001A202A" w:rsidRPr="00E96DBF">
          <w:rPr>
            <w:rStyle w:val="Hyperlink"/>
            <w:noProof/>
          </w:rPr>
          <w:t>Approach</w:t>
        </w:r>
        <w:r w:rsidR="001A202A">
          <w:rPr>
            <w:noProof/>
            <w:webHidden/>
          </w:rPr>
          <w:tab/>
        </w:r>
        <w:r w:rsidR="001A202A">
          <w:rPr>
            <w:noProof/>
            <w:webHidden/>
          </w:rPr>
          <w:fldChar w:fldCharType="begin"/>
        </w:r>
        <w:r w:rsidR="001A202A">
          <w:rPr>
            <w:noProof/>
            <w:webHidden/>
          </w:rPr>
          <w:instrText xml:space="preserve"> PAGEREF _Toc33958693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2DE20582" w14:textId="40A66BE0" w:rsidR="001A202A" w:rsidRDefault="00200A4C">
      <w:pPr>
        <w:pStyle w:val="TOC3"/>
        <w:tabs>
          <w:tab w:val="left" w:pos="1200"/>
          <w:tab w:val="right" w:leader="dot" w:pos="9350"/>
        </w:tabs>
        <w:rPr>
          <w:rFonts w:eastAsiaTheme="minorEastAsia" w:cstheme="minorBidi"/>
          <w:noProof/>
          <w:sz w:val="24"/>
          <w:szCs w:val="24"/>
        </w:rPr>
      </w:pPr>
      <w:hyperlink w:anchor="_Toc33958694" w:history="1">
        <w:r w:rsidR="001A202A" w:rsidRPr="00E96DBF">
          <w:rPr>
            <w:rStyle w:val="Hyperlink"/>
            <w:noProof/>
          </w:rPr>
          <w:t>3.1.1</w:t>
        </w:r>
        <w:r w:rsidR="001A202A">
          <w:rPr>
            <w:rFonts w:eastAsiaTheme="minorEastAsia" w:cstheme="minorBidi"/>
            <w:noProof/>
            <w:sz w:val="24"/>
            <w:szCs w:val="24"/>
          </w:rPr>
          <w:tab/>
        </w:r>
        <w:r w:rsidR="001A202A" w:rsidRPr="00E96DBF">
          <w:rPr>
            <w:rStyle w:val="Hyperlink"/>
            <w:noProof/>
          </w:rPr>
          <w:t>Acquire</w:t>
        </w:r>
        <w:r w:rsidR="001A202A">
          <w:rPr>
            <w:noProof/>
            <w:webHidden/>
          </w:rPr>
          <w:tab/>
        </w:r>
        <w:r w:rsidR="001A202A">
          <w:rPr>
            <w:noProof/>
            <w:webHidden/>
          </w:rPr>
          <w:fldChar w:fldCharType="begin"/>
        </w:r>
        <w:r w:rsidR="001A202A">
          <w:rPr>
            <w:noProof/>
            <w:webHidden/>
          </w:rPr>
          <w:instrText xml:space="preserve"> PAGEREF _Toc33958694 \h </w:instrText>
        </w:r>
        <w:r w:rsidR="001A202A">
          <w:rPr>
            <w:noProof/>
            <w:webHidden/>
          </w:rPr>
        </w:r>
        <w:r w:rsidR="001A202A">
          <w:rPr>
            <w:noProof/>
            <w:webHidden/>
          </w:rPr>
          <w:fldChar w:fldCharType="separate"/>
        </w:r>
        <w:r w:rsidR="00453555">
          <w:rPr>
            <w:noProof/>
            <w:webHidden/>
          </w:rPr>
          <w:t>9</w:t>
        </w:r>
        <w:r w:rsidR="001A202A">
          <w:rPr>
            <w:noProof/>
            <w:webHidden/>
          </w:rPr>
          <w:fldChar w:fldCharType="end"/>
        </w:r>
      </w:hyperlink>
    </w:p>
    <w:p w14:paraId="52FA1E46" w14:textId="52ADFAF7" w:rsidR="001A202A" w:rsidRDefault="00200A4C">
      <w:pPr>
        <w:pStyle w:val="TOC3"/>
        <w:tabs>
          <w:tab w:val="left" w:pos="1200"/>
          <w:tab w:val="right" w:leader="dot" w:pos="9350"/>
        </w:tabs>
        <w:rPr>
          <w:rFonts w:eastAsiaTheme="minorEastAsia" w:cstheme="minorBidi"/>
          <w:noProof/>
          <w:sz w:val="24"/>
          <w:szCs w:val="24"/>
        </w:rPr>
      </w:pPr>
      <w:hyperlink w:anchor="_Toc33958695" w:history="1">
        <w:r w:rsidR="001A202A" w:rsidRPr="00E96DBF">
          <w:rPr>
            <w:rStyle w:val="Hyperlink"/>
            <w:noProof/>
          </w:rPr>
          <w:t>3.1.2</w:t>
        </w:r>
        <w:r w:rsidR="001A202A">
          <w:rPr>
            <w:rFonts w:eastAsiaTheme="minorEastAsia" w:cstheme="minorBidi"/>
            <w:noProof/>
            <w:sz w:val="24"/>
            <w:szCs w:val="24"/>
          </w:rPr>
          <w:tab/>
        </w:r>
        <w:r w:rsidR="001A202A" w:rsidRPr="00E96DBF">
          <w:rPr>
            <w:rStyle w:val="Hyperlink"/>
            <w:noProof/>
          </w:rPr>
          <w:t>Clean</w:t>
        </w:r>
        <w:r w:rsidR="001A202A">
          <w:rPr>
            <w:noProof/>
            <w:webHidden/>
          </w:rPr>
          <w:tab/>
        </w:r>
        <w:r w:rsidR="001A202A">
          <w:rPr>
            <w:noProof/>
            <w:webHidden/>
          </w:rPr>
          <w:fldChar w:fldCharType="begin"/>
        </w:r>
        <w:r w:rsidR="001A202A">
          <w:rPr>
            <w:noProof/>
            <w:webHidden/>
          </w:rPr>
          <w:instrText xml:space="preserve"> PAGEREF _Toc33958695 \h </w:instrText>
        </w:r>
        <w:r w:rsidR="001A202A">
          <w:rPr>
            <w:noProof/>
            <w:webHidden/>
          </w:rPr>
        </w:r>
        <w:r w:rsidR="001A202A">
          <w:rPr>
            <w:noProof/>
            <w:webHidden/>
          </w:rPr>
          <w:fldChar w:fldCharType="separate"/>
        </w:r>
        <w:r w:rsidR="00453555">
          <w:rPr>
            <w:noProof/>
            <w:webHidden/>
          </w:rPr>
          <w:t>9</w:t>
        </w:r>
        <w:r w:rsidR="001A202A">
          <w:rPr>
            <w:noProof/>
            <w:webHidden/>
          </w:rPr>
          <w:fldChar w:fldCharType="end"/>
        </w:r>
      </w:hyperlink>
    </w:p>
    <w:p w14:paraId="6068394C" w14:textId="43A11813" w:rsidR="001A202A" w:rsidRDefault="00200A4C">
      <w:pPr>
        <w:pStyle w:val="TOC3"/>
        <w:tabs>
          <w:tab w:val="left" w:pos="1200"/>
          <w:tab w:val="right" w:leader="dot" w:pos="9350"/>
        </w:tabs>
        <w:rPr>
          <w:rFonts w:eastAsiaTheme="minorEastAsia" w:cstheme="minorBidi"/>
          <w:noProof/>
          <w:sz w:val="24"/>
          <w:szCs w:val="24"/>
        </w:rPr>
      </w:pPr>
      <w:hyperlink w:anchor="_Toc33958696" w:history="1">
        <w:r w:rsidR="001A202A" w:rsidRPr="00E96DBF">
          <w:rPr>
            <w:rStyle w:val="Hyperlink"/>
            <w:noProof/>
          </w:rPr>
          <w:t>3.1.3</w:t>
        </w:r>
        <w:r w:rsidR="001A202A">
          <w:rPr>
            <w:rFonts w:eastAsiaTheme="minorEastAsia" w:cstheme="minorBidi"/>
            <w:noProof/>
            <w:sz w:val="24"/>
            <w:szCs w:val="24"/>
          </w:rPr>
          <w:tab/>
        </w:r>
        <w:r w:rsidR="001A202A" w:rsidRPr="00E96DBF">
          <w:rPr>
            <w:rStyle w:val="Hyperlink"/>
            <w:noProof/>
          </w:rPr>
          <w:t>Engineer</w:t>
        </w:r>
        <w:r w:rsidR="001A202A">
          <w:rPr>
            <w:noProof/>
            <w:webHidden/>
          </w:rPr>
          <w:tab/>
        </w:r>
        <w:r w:rsidR="001A202A">
          <w:rPr>
            <w:noProof/>
            <w:webHidden/>
          </w:rPr>
          <w:fldChar w:fldCharType="begin"/>
        </w:r>
        <w:r w:rsidR="001A202A">
          <w:rPr>
            <w:noProof/>
            <w:webHidden/>
          </w:rPr>
          <w:instrText xml:space="preserve"> PAGEREF _Toc33958696 \h </w:instrText>
        </w:r>
        <w:r w:rsidR="001A202A">
          <w:rPr>
            <w:noProof/>
            <w:webHidden/>
          </w:rPr>
        </w:r>
        <w:r w:rsidR="001A202A">
          <w:rPr>
            <w:noProof/>
            <w:webHidden/>
          </w:rPr>
          <w:fldChar w:fldCharType="separate"/>
        </w:r>
        <w:r w:rsidR="00453555">
          <w:rPr>
            <w:noProof/>
            <w:webHidden/>
          </w:rPr>
          <w:t>9</w:t>
        </w:r>
        <w:r w:rsidR="001A202A">
          <w:rPr>
            <w:noProof/>
            <w:webHidden/>
          </w:rPr>
          <w:fldChar w:fldCharType="end"/>
        </w:r>
      </w:hyperlink>
    </w:p>
    <w:p w14:paraId="196AF898" w14:textId="35E13CA9" w:rsidR="001A202A" w:rsidRDefault="00200A4C">
      <w:pPr>
        <w:pStyle w:val="TOC3"/>
        <w:tabs>
          <w:tab w:val="left" w:pos="1200"/>
          <w:tab w:val="right" w:leader="dot" w:pos="9350"/>
        </w:tabs>
        <w:rPr>
          <w:rFonts w:eastAsiaTheme="minorEastAsia" w:cstheme="minorBidi"/>
          <w:noProof/>
          <w:sz w:val="24"/>
          <w:szCs w:val="24"/>
        </w:rPr>
      </w:pPr>
      <w:hyperlink w:anchor="_Toc33958697" w:history="1">
        <w:r w:rsidR="001A202A" w:rsidRPr="00E96DBF">
          <w:rPr>
            <w:rStyle w:val="Hyperlink"/>
            <w:noProof/>
          </w:rPr>
          <w:t>3.1.4</w:t>
        </w:r>
        <w:r w:rsidR="001A202A">
          <w:rPr>
            <w:rFonts w:eastAsiaTheme="minorEastAsia" w:cstheme="minorBidi"/>
            <w:noProof/>
            <w:sz w:val="24"/>
            <w:szCs w:val="24"/>
          </w:rPr>
          <w:tab/>
        </w:r>
        <w:r w:rsidR="001A202A" w:rsidRPr="00E96DBF">
          <w:rPr>
            <w:rStyle w:val="Hyperlink"/>
            <w:noProof/>
          </w:rPr>
          <w:t>Filter and Bin</w:t>
        </w:r>
        <w:r w:rsidR="001A202A">
          <w:rPr>
            <w:noProof/>
            <w:webHidden/>
          </w:rPr>
          <w:tab/>
        </w:r>
        <w:r w:rsidR="001A202A">
          <w:rPr>
            <w:noProof/>
            <w:webHidden/>
          </w:rPr>
          <w:fldChar w:fldCharType="begin"/>
        </w:r>
        <w:r w:rsidR="001A202A">
          <w:rPr>
            <w:noProof/>
            <w:webHidden/>
          </w:rPr>
          <w:instrText xml:space="preserve"> PAGEREF _Toc33958697 \h </w:instrText>
        </w:r>
        <w:r w:rsidR="001A202A">
          <w:rPr>
            <w:noProof/>
            <w:webHidden/>
          </w:rPr>
        </w:r>
        <w:r w:rsidR="001A202A">
          <w:rPr>
            <w:noProof/>
            <w:webHidden/>
          </w:rPr>
          <w:fldChar w:fldCharType="separate"/>
        </w:r>
        <w:r w:rsidR="00453555">
          <w:rPr>
            <w:noProof/>
            <w:webHidden/>
          </w:rPr>
          <w:t>10</w:t>
        </w:r>
        <w:r w:rsidR="001A202A">
          <w:rPr>
            <w:noProof/>
            <w:webHidden/>
          </w:rPr>
          <w:fldChar w:fldCharType="end"/>
        </w:r>
      </w:hyperlink>
    </w:p>
    <w:p w14:paraId="37CFACD8" w14:textId="7BDD9A73" w:rsidR="001A202A" w:rsidRDefault="00200A4C">
      <w:pPr>
        <w:pStyle w:val="TOC2"/>
        <w:tabs>
          <w:tab w:val="left" w:pos="960"/>
          <w:tab w:val="right" w:leader="dot" w:pos="9350"/>
        </w:tabs>
        <w:rPr>
          <w:rFonts w:eastAsiaTheme="minorEastAsia" w:cstheme="minorBidi"/>
          <w:i w:val="0"/>
          <w:iCs w:val="0"/>
          <w:noProof/>
          <w:sz w:val="24"/>
          <w:szCs w:val="24"/>
        </w:rPr>
      </w:pPr>
      <w:hyperlink w:anchor="_Toc33958698" w:history="1">
        <w:r w:rsidR="001A202A" w:rsidRPr="00E96DBF">
          <w:rPr>
            <w:rStyle w:val="Hyperlink"/>
            <w:noProof/>
          </w:rPr>
          <w:t>3.2</w:t>
        </w:r>
        <w:r w:rsidR="001A202A">
          <w:rPr>
            <w:rFonts w:eastAsiaTheme="minorEastAsia" w:cstheme="minorBidi"/>
            <w:i w:val="0"/>
            <w:iCs w:val="0"/>
            <w:noProof/>
            <w:sz w:val="24"/>
            <w:szCs w:val="24"/>
          </w:rPr>
          <w:tab/>
        </w:r>
        <w:r w:rsidR="001A202A" w:rsidRPr="00E96DBF">
          <w:rPr>
            <w:rStyle w:val="Hyperlink"/>
            <w:noProof/>
          </w:rPr>
          <w:t>Tools and Techniques</w:t>
        </w:r>
        <w:r w:rsidR="001A202A">
          <w:rPr>
            <w:noProof/>
            <w:webHidden/>
          </w:rPr>
          <w:tab/>
        </w:r>
        <w:r w:rsidR="001A202A">
          <w:rPr>
            <w:noProof/>
            <w:webHidden/>
          </w:rPr>
          <w:fldChar w:fldCharType="begin"/>
        </w:r>
        <w:r w:rsidR="001A202A">
          <w:rPr>
            <w:noProof/>
            <w:webHidden/>
          </w:rPr>
          <w:instrText xml:space="preserve"> PAGEREF _Toc33958698 \h </w:instrText>
        </w:r>
        <w:r w:rsidR="001A202A">
          <w:rPr>
            <w:noProof/>
            <w:webHidden/>
          </w:rPr>
        </w:r>
        <w:r w:rsidR="001A202A">
          <w:rPr>
            <w:noProof/>
            <w:webHidden/>
          </w:rPr>
          <w:fldChar w:fldCharType="separate"/>
        </w:r>
        <w:r w:rsidR="00453555">
          <w:rPr>
            <w:noProof/>
            <w:webHidden/>
          </w:rPr>
          <w:t>10</w:t>
        </w:r>
        <w:r w:rsidR="001A202A">
          <w:rPr>
            <w:noProof/>
            <w:webHidden/>
          </w:rPr>
          <w:fldChar w:fldCharType="end"/>
        </w:r>
      </w:hyperlink>
    </w:p>
    <w:p w14:paraId="3526BB34" w14:textId="350FB761" w:rsidR="001A202A" w:rsidRDefault="00200A4C">
      <w:pPr>
        <w:pStyle w:val="TOC1"/>
        <w:tabs>
          <w:tab w:val="left" w:pos="480"/>
          <w:tab w:val="right" w:leader="dot" w:pos="9350"/>
        </w:tabs>
        <w:rPr>
          <w:rFonts w:eastAsiaTheme="minorEastAsia" w:cstheme="minorBidi"/>
          <w:b w:val="0"/>
          <w:bCs w:val="0"/>
          <w:noProof/>
          <w:sz w:val="24"/>
          <w:szCs w:val="24"/>
        </w:rPr>
      </w:pPr>
      <w:hyperlink w:anchor="_Toc33958699" w:history="1">
        <w:r w:rsidR="001A202A" w:rsidRPr="00E96DBF">
          <w:rPr>
            <w:rStyle w:val="Hyperlink"/>
            <w:noProof/>
          </w:rPr>
          <w:t>4</w:t>
        </w:r>
        <w:r w:rsidR="001A202A">
          <w:rPr>
            <w:rFonts w:eastAsiaTheme="minorEastAsia" w:cstheme="minorBidi"/>
            <w:b w:val="0"/>
            <w:bCs w:val="0"/>
            <w:noProof/>
            <w:sz w:val="24"/>
            <w:szCs w:val="24"/>
          </w:rPr>
          <w:tab/>
        </w:r>
        <w:r w:rsidR="001A202A" w:rsidRPr="00E96DBF">
          <w:rPr>
            <w:rStyle w:val="Hyperlink"/>
            <w:noProof/>
          </w:rPr>
          <w:t>Analysis</w:t>
        </w:r>
        <w:r w:rsidR="001A202A">
          <w:rPr>
            <w:noProof/>
            <w:webHidden/>
          </w:rPr>
          <w:tab/>
        </w:r>
        <w:r w:rsidR="001A202A">
          <w:rPr>
            <w:noProof/>
            <w:webHidden/>
          </w:rPr>
          <w:fldChar w:fldCharType="begin"/>
        </w:r>
        <w:r w:rsidR="001A202A">
          <w:rPr>
            <w:noProof/>
            <w:webHidden/>
          </w:rPr>
          <w:instrText xml:space="preserve"> PAGEREF _Toc33958699 \h </w:instrText>
        </w:r>
        <w:r w:rsidR="001A202A">
          <w:rPr>
            <w:noProof/>
            <w:webHidden/>
          </w:rPr>
        </w:r>
        <w:r w:rsidR="001A202A">
          <w:rPr>
            <w:noProof/>
            <w:webHidden/>
          </w:rPr>
          <w:fldChar w:fldCharType="separate"/>
        </w:r>
        <w:r w:rsidR="00453555">
          <w:rPr>
            <w:noProof/>
            <w:webHidden/>
          </w:rPr>
          <w:t>12</w:t>
        </w:r>
        <w:r w:rsidR="001A202A">
          <w:rPr>
            <w:noProof/>
            <w:webHidden/>
          </w:rPr>
          <w:fldChar w:fldCharType="end"/>
        </w:r>
      </w:hyperlink>
    </w:p>
    <w:p w14:paraId="29E8807A" w14:textId="4DD39D38" w:rsidR="001A202A" w:rsidRDefault="00200A4C">
      <w:pPr>
        <w:pStyle w:val="TOC2"/>
        <w:tabs>
          <w:tab w:val="left" w:pos="960"/>
          <w:tab w:val="right" w:leader="dot" w:pos="9350"/>
        </w:tabs>
        <w:rPr>
          <w:rFonts w:eastAsiaTheme="minorEastAsia" w:cstheme="minorBidi"/>
          <w:i w:val="0"/>
          <w:iCs w:val="0"/>
          <w:noProof/>
          <w:sz w:val="24"/>
          <w:szCs w:val="24"/>
        </w:rPr>
      </w:pPr>
      <w:hyperlink w:anchor="_Toc33958700" w:history="1">
        <w:r w:rsidR="001A202A" w:rsidRPr="00E96DBF">
          <w:rPr>
            <w:rStyle w:val="Hyperlink"/>
            <w:noProof/>
          </w:rPr>
          <w:t>4.1</w:t>
        </w:r>
        <w:r w:rsidR="001A202A">
          <w:rPr>
            <w:rFonts w:eastAsiaTheme="minorEastAsia" w:cstheme="minorBidi"/>
            <w:i w:val="0"/>
            <w:iCs w:val="0"/>
            <w:noProof/>
            <w:sz w:val="24"/>
            <w:szCs w:val="24"/>
          </w:rPr>
          <w:tab/>
        </w:r>
        <w:r w:rsidR="001A202A" w:rsidRPr="00E96DBF">
          <w:rPr>
            <w:rStyle w:val="Hyperlink"/>
            <w:noProof/>
          </w:rPr>
          <w:t>Process Overview</w:t>
        </w:r>
        <w:r w:rsidR="001A202A">
          <w:rPr>
            <w:noProof/>
            <w:webHidden/>
          </w:rPr>
          <w:tab/>
        </w:r>
        <w:r w:rsidR="001A202A">
          <w:rPr>
            <w:noProof/>
            <w:webHidden/>
          </w:rPr>
          <w:fldChar w:fldCharType="begin"/>
        </w:r>
        <w:r w:rsidR="001A202A">
          <w:rPr>
            <w:noProof/>
            <w:webHidden/>
          </w:rPr>
          <w:instrText xml:space="preserve"> PAGEREF _Toc33958700 \h </w:instrText>
        </w:r>
        <w:r w:rsidR="001A202A">
          <w:rPr>
            <w:noProof/>
            <w:webHidden/>
          </w:rPr>
        </w:r>
        <w:r w:rsidR="001A202A">
          <w:rPr>
            <w:noProof/>
            <w:webHidden/>
          </w:rPr>
          <w:fldChar w:fldCharType="separate"/>
        </w:r>
        <w:r w:rsidR="00453555">
          <w:rPr>
            <w:noProof/>
            <w:webHidden/>
          </w:rPr>
          <w:t>12</w:t>
        </w:r>
        <w:r w:rsidR="001A202A">
          <w:rPr>
            <w:noProof/>
            <w:webHidden/>
          </w:rPr>
          <w:fldChar w:fldCharType="end"/>
        </w:r>
      </w:hyperlink>
    </w:p>
    <w:p w14:paraId="57957FD7" w14:textId="10D275FA" w:rsidR="001A202A" w:rsidRDefault="00200A4C">
      <w:pPr>
        <w:pStyle w:val="TOC2"/>
        <w:tabs>
          <w:tab w:val="left" w:pos="960"/>
          <w:tab w:val="right" w:leader="dot" w:pos="9350"/>
        </w:tabs>
        <w:rPr>
          <w:rFonts w:eastAsiaTheme="minorEastAsia" w:cstheme="minorBidi"/>
          <w:i w:val="0"/>
          <w:iCs w:val="0"/>
          <w:noProof/>
          <w:sz w:val="24"/>
          <w:szCs w:val="24"/>
        </w:rPr>
      </w:pPr>
      <w:hyperlink w:anchor="_Toc33958701" w:history="1">
        <w:r w:rsidR="001A202A" w:rsidRPr="00E96DBF">
          <w:rPr>
            <w:rStyle w:val="Hyperlink"/>
            <w:noProof/>
          </w:rPr>
          <w:t>4.2</w:t>
        </w:r>
        <w:r w:rsidR="001A202A">
          <w:rPr>
            <w:rFonts w:eastAsiaTheme="minorEastAsia" w:cstheme="minorBidi"/>
            <w:i w:val="0"/>
            <w:iCs w:val="0"/>
            <w:noProof/>
            <w:sz w:val="24"/>
            <w:szCs w:val="24"/>
          </w:rPr>
          <w:tab/>
        </w:r>
        <w:r w:rsidR="001A202A" w:rsidRPr="00E96DBF">
          <w:rPr>
            <w:rStyle w:val="Hyperlink"/>
            <w:noProof/>
          </w:rPr>
          <w:t>Calculations and Results</w:t>
        </w:r>
        <w:r w:rsidR="001A202A">
          <w:rPr>
            <w:noProof/>
            <w:webHidden/>
          </w:rPr>
          <w:tab/>
        </w:r>
        <w:r w:rsidR="001A202A">
          <w:rPr>
            <w:noProof/>
            <w:webHidden/>
          </w:rPr>
          <w:fldChar w:fldCharType="begin"/>
        </w:r>
        <w:r w:rsidR="001A202A">
          <w:rPr>
            <w:noProof/>
            <w:webHidden/>
          </w:rPr>
          <w:instrText xml:space="preserve"> PAGEREF _Toc33958701 \h </w:instrText>
        </w:r>
        <w:r w:rsidR="001A202A">
          <w:rPr>
            <w:noProof/>
            <w:webHidden/>
          </w:rPr>
        </w:r>
        <w:r w:rsidR="001A202A">
          <w:rPr>
            <w:noProof/>
            <w:webHidden/>
          </w:rPr>
          <w:fldChar w:fldCharType="separate"/>
        </w:r>
        <w:r w:rsidR="00453555">
          <w:rPr>
            <w:noProof/>
            <w:webHidden/>
          </w:rPr>
          <w:t>12</w:t>
        </w:r>
        <w:r w:rsidR="001A202A">
          <w:rPr>
            <w:noProof/>
            <w:webHidden/>
          </w:rPr>
          <w:fldChar w:fldCharType="end"/>
        </w:r>
      </w:hyperlink>
    </w:p>
    <w:p w14:paraId="1D564BCD" w14:textId="4E0CE137" w:rsidR="001A202A" w:rsidRDefault="00200A4C">
      <w:pPr>
        <w:pStyle w:val="TOC2"/>
        <w:tabs>
          <w:tab w:val="left" w:pos="960"/>
          <w:tab w:val="right" w:leader="dot" w:pos="9350"/>
        </w:tabs>
        <w:rPr>
          <w:rFonts w:eastAsiaTheme="minorEastAsia" w:cstheme="minorBidi"/>
          <w:i w:val="0"/>
          <w:iCs w:val="0"/>
          <w:noProof/>
          <w:sz w:val="24"/>
          <w:szCs w:val="24"/>
        </w:rPr>
      </w:pPr>
      <w:hyperlink w:anchor="_Toc33958702" w:history="1">
        <w:r w:rsidR="001A202A" w:rsidRPr="00E96DBF">
          <w:rPr>
            <w:rStyle w:val="Hyperlink"/>
            <w:noProof/>
          </w:rPr>
          <w:t>4.3</w:t>
        </w:r>
        <w:r w:rsidR="001A202A">
          <w:rPr>
            <w:rFonts w:eastAsiaTheme="minorEastAsia" w:cstheme="minorBidi"/>
            <w:i w:val="0"/>
            <w:iCs w:val="0"/>
            <w:noProof/>
            <w:sz w:val="24"/>
            <w:szCs w:val="24"/>
          </w:rPr>
          <w:tab/>
        </w:r>
        <w:r w:rsidR="001A202A" w:rsidRPr="00E96DBF">
          <w:rPr>
            <w:rStyle w:val="Hyperlink"/>
            <w:noProof/>
          </w:rPr>
          <w:t>Techniques and Tools Used</w:t>
        </w:r>
        <w:r w:rsidR="001A202A">
          <w:rPr>
            <w:noProof/>
            <w:webHidden/>
          </w:rPr>
          <w:tab/>
        </w:r>
        <w:r w:rsidR="001A202A">
          <w:rPr>
            <w:noProof/>
            <w:webHidden/>
          </w:rPr>
          <w:fldChar w:fldCharType="begin"/>
        </w:r>
        <w:r w:rsidR="001A202A">
          <w:rPr>
            <w:noProof/>
            <w:webHidden/>
          </w:rPr>
          <w:instrText xml:space="preserve"> PAGEREF _Toc33958702 \h </w:instrText>
        </w:r>
        <w:r w:rsidR="001A202A">
          <w:rPr>
            <w:noProof/>
            <w:webHidden/>
          </w:rPr>
        </w:r>
        <w:r w:rsidR="001A202A">
          <w:rPr>
            <w:noProof/>
            <w:webHidden/>
          </w:rPr>
          <w:fldChar w:fldCharType="separate"/>
        </w:r>
        <w:r w:rsidR="00453555">
          <w:rPr>
            <w:noProof/>
            <w:webHidden/>
          </w:rPr>
          <w:t>12</w:t>
        </w:r>
        <w:r w:rsidR="001A202A">
          <w:rPr>
            <w:noProof/>
            <w:webHidden/>
          </w:rPr>
          <w:fldChar w:fldCharType="end"/>
        </w:r>
      </w:hyperlink>
    </w:p>
    <w:p w14:paraId="12A6B225" w14:textId="3AF25F8D" w:rsidR="001A202A" w:rsidRDefault="00200A4C">
      <w:pPr>
        <w:pStyle w:val="TOC3"/>
        <w:tabs>
          <w:tab w:val="left" w:pos="1200"/>
          <w:tab w:val="right" w:leader="dot" w:pos="9350"/>
        </w:tabs>
        <w:rPr>
          <w:rFonts w:eastAsiaTheme="minorEastAsia" w:cstheme="minorBidi"/>
          <w:noProof/>
          <w:sz w:val="24"/>
          <w:szCs w:val="24"/>
        </w:rPr>
      </w:pPr>
      <w:hyperlink w:anchor="_Toc33958703" w:history="1">
        <w:r w:rsidR="001A202A" w:rsidRPr="00E96DBF">
          <w:rPr>
            <w:rStyle w:val="Hyperlink"/>
            <w:noProof/>
          </w:rPr>
          <w:t>4.3.1</w:t>
        </w:r>
        <w:r w:rsidR="001A202A">
          <w:rPr>
            <w:rFonts w:eastAsiaTheme="minorEastAsia" w:cstheme="minorBidi"/>
            <w:noProof/>
            <w:sz w:val="24"/>
            <w:szCs w:val="24"/>
          </w:rPr>
          <w:tab/>
        </w:r>
        <w:r w:rsidR="001A202A" w:rsidRPr="00E96DBF">
          <w:rPr>
            <w:rStyle w:val="Hyperlink"/>
            <w:noProof/>
          </w:rPr>
          <w:t>Justification of Analysis Techniques and Tools</w:t>
        </w:r>
        <w:r w:rsidR="001A202A">
          <w:rPr>
            <w:noProof/>
            <w:webHidden/>
          </w:rPr>
          <w:tab/>
        </w:r>
        <w:r w:rsidR="001A202A">
          <w:rPr>
            <w:noProof/>
            <w:webHidden/>
          </w:rPr>
          <w:fldChar w:fldCharType="begin"/>
        </w:r>
        <w:r w:rsidR="001A202A">
          <w:rPr>
            <w:noProof/>
            <w:webHidden/>
          </w:rPr>
          <w:instrText xml:space="preserve"> PAGEREF _Toc33958703 \h </w:instrText>
        </w:r>
        <w:r w:rsidR="001A202A">
          <w:rPr>
            <w:noProof/>
            <w:webHidden/>
          </w:rPr>
        </w:r>
        <w:r w:rsidR="001A202A">
          <w:rPr>
            <w:noProof/>
            <w:webHidden/>
          </w:rPr>
          <w:fldChar w:fldCharType="separate"/>
        </w:r>
        <w:r w:rsidR="00453555">
          <w:rPr>
            <w:noProof/>
            <w:webHidden/>
          </w:rPr>
          <w:t>13</w:t>
        </w:r>
        <w:r w:rsidR="001A202A">
          <w:rPr>
            <w:noProof/>
            <w:webHidden/>
          </w:rPr>
          <w:fldChar w:fldCharType="end"/>
        </w:r>
      </w:hyperlink>
    </w:p>
    <w:p w14:paraId="200CF189" w14:textId="18C8D821" w:rsidR="001A202A" w:rsidRDefault="00200A4C">
      <w:pPr>
        <w:pStyle w:val="TOC1"/>
        <w:tabs>
          <w:tab w:val="left" w:pos="480"/>
          <w:tab w:val="right" w:leader="dot" w:pos="9350"/>
        </w:tabs>
        <w:rPr>
          <w:rFonts w:eastAsiaTheme="minorEastAsia" w:cstheme="minorBidi"/>
          <w:b w:val="0"/>
          <w:bCs w:val="0"/>
          <w:noProof/>
          <w:sz w:val="24"/>
          <w:szCs w:val="24"/>
        </w:rPr>
      </w:pPr>
      <w:hyperlink w:anchor="_Toc33958704" w:history="1">
        <w:r w:rsidR="001A202A" w:rsidRPr="00E96DBF">
          <w:rPr>
            <w:rStyle w:val="Hyperlink"/>
            <w:noProof/>
          </w:rPr>
          <w:t>5</w:t>
        </w:r>
        <w:r w:rsidR="001A202A">
          <w:rPr>
            <w:rFonts w:eastAsiaTheme="minorEastAsia" w:cstheme="minorBidi"/>
            <w:b w:val="0"/>
            <w:bCs w:val="0"/>
            <w:noProof/>
            <w:sz w:val="24"/>
            <w:szCs w:val="24"/>
          </w:rPr>
          <w:tab/>
        </w:r>
        <w:r w:rsidR="001A202A" w:rsidRPr="00E96DBF">
          <w:rPr>
            <w:rStyle w:val="Hyperlink"/>
            <w:noProof/>
          </w:rPr>
          <w:t>Data Summary and Implications</w:t>
        </w:r>
        <w:r w:rsidR="001A202A">
          <w:rPr>
            <w:noProof/>
            <w:webHidden/>
          </w:rPr>
          <w:tab/>
        </w:r>
        <w:r w:rsidR="001A202A">
          <w:rPr>
            <w:noProof/>
            <w:webHidden/>
          </w:rPr>
          <w:fldChar w:fldCharType="begin"/>
        </w:r>
        <w:r w:rsidR="001A202A">
          <w:rPr>
            <w:noProof/>
            <w:webHidden/>
          </w:rPr>
          <w:instrText xml:space="preserve"> PAGEREF _Toc33958704 \h </w:instrText>
        </w:r>
        <w:r w:rsidR="001A202A">
          <w:rPr>
            <w:noProof/>
            <w:webHidden/>
          </w:rPr>
        </w:r>
        <w:r w:rsidR="001A202A">
          <w:rPr>
            <w:noProof/>
            <w:webHidden/>
          </w:rPr>
          <w:fldChar w:fldCharType="separate"/>
        </w:r>
        <w:r w:rsidR="00453555">
          <w:rPr>
            <w:noProof/>
            <w:webHidden/>
          </w:rPr>
          <w:t>13</w:t>
        </w:r>
        <w:r w:rsidR="001A202A">
          <w:rPr>
            <w:noProof/>
            <w:webHidden/>
          </w:rPr>
          <w:fldChar w:fldCharType="end"/>
        </w:r>
      </w:hyperlink>
    </w:p>
    <w:p w14:paraId="2B9AE22C" w14:textId="74DBA824" w:rsidR="001A202A" w:rsidRDefault="00200A4C">
      <w:pPr>
        <w:pStyle w:val="TOC2"/>
        <w:tabs>
          <w:tab w:val="left" w:pos="960"/>
          <w:tab w:val="right" w:leader="dot" w:pos="9350"/>
        </w:tabs>
        <w:rPr>
          <w:rFonts w:eastAsiaTheme="minorEastAsia" w:cstheme="minorBidi"/>
          <w:i w:val="0"/>
          <w:iCs w:val="0"/>
          <w:noProof/>
          <w:sz w:val="24"/>
          <w:szCs w:val="24"/>
        </w:rPr>
      </w:pPr>
      <w:hyperlink w:anchor="_Toc33958705" w:history="1">
        <w:r w:rsidR="001A202A" w:rsidRPr="00E96DBF">
          <w:rPr>
            <w:rStyle w:val="Hyperlink"/>
            <w:noProof/>
          </w:rPr>
          <w:t>5.1</w:t>
        </w:r>
        <w:r w:rsidR="001A202A">
          <w:rPr>
            <w:rFonts w:eastAsiaTheme="minorEastAsia" w:cstheme="minorBidi"/>
            <w:i w:val="0"/>
            <w:iCs w:val="0"/>
            <w:noProof/>
            <w:sz w:val="24"/>
            <w:szCs w:val="24"/>
          </w:rPr>
          <w:tab/>
        </w:r>
        <w:r w:rsidR="001A202A" w:rsidRPr="00E96DBF">
          <w:rPr>
            <w:rStyle w:val="Hyperlink"/>
            <w:noProof/>
          </w:rPr>
          <w:t>Discussion of Results</w:t>
        </w:r>
        <w:r w:rsidR="001A202A">
          <w:rPr>
            <w:noProof/>
            <w:webHidden/>
          </w:rPr>
          <w:tab/>
        </w:r>
        <w:r w:rsidR="001A202A">
          <w:rPr>
            <w:noProof/>
            <w:webHidden/>
          </w:rPr>
          <w:fldChar w:fldCharType="begin"/>
        </w:r>
        <w:r w:rsidR="001A202A">
          <w:rPr>
            <w:noProof/>
            <w:webHidden/>
          </w:rPr>
          <w:instrText xml:space="preserve"> PAGEREF _Toc33958705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6FE37DCF" w14:textId="6CA852E7" w:rsidR="001A202A" w:rsidRDefault="00200A4C">
      <w:pPr>
        <w:pStyle w:val="TOC3"/>
        <w:tabs>
          <w:tab w:val="left" w:pos="1200"/>
          <w:tab w:val="right" w:leader="dot" w:pos="9350"/>
        </w:tabs>
        <w:rPr>
          <w:rFonts w:eastAsiaTheme="minorEastAsia" w:cstheme="minorBidi"/>
          <w:noProof/>
          <w:sz w:val="24"/>
          <w:szCs w:val="24"/>
        </w:rPr>
      </w:pPr>
      <w:hyperlink w:anchor="_Toc33958706" w:history="1">
        <w:r w:rsidR="001A202A" w:rsidRPr="00E96DBF">
          <w:rPr>
            <w:rStyle w:val="Hyperlink"/>
            <w:noProof/>
          </w:rPr>
          <w:t>5.1.1</w:t>
        </w:r>
        <w:r w:rsidR="001A202A">
          <w:rPr>
            <w:rFonts w:eastAsiaTheme="minorEastAsia" w:cstheme="minorBidi"/>
            <w:noProof/>
            <w:sz w:val="24"/>
            <w:szCs w:val="24"/>
          </w:rPr>
          <w:tab/>
        </w:r>
        <w:r w:rsidR="001A202A" w:rsidRPr="00E96DBF">
          <w:rPr>
            <w:rStyle w:val="Hyperlink"/>
            <w:noProof/>
          </w:rPr>
          <w:t>Limitations</w:t>
        </w:r>
        <w:r w:rsidR="001A202A">
          <w:rPr>
            <w:noProof/>
            <w:webHidden/>
          </w:rPr>
          <w:tab/>
        </w:r>
        <w:r w:rsidR="001A202A">
          <w:rPr>
            <w:noProof/>
            <w:webHidden/>
          </w:rPr>
          <w:fldChar w:fldCharType="begin"/>
        </w:r>
        <w:r w:rsidR="001A202A">
          <w:rPr>
            <w:noProof/>
            <w:webHidden/>
          </w:rPr>
          <w:instrText xml:space="preserve"> PAGEREF _Toc33958706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055E6783" w14:textId="500B5901" w:rsidR="001A202A" w:rsidRDefault="00200A4C">
      <w:pPr>
        <w:pStyle w:val="TOC2"/>
        <w:tabs>
          <w:tab w:val="left" w:pos="960"/>
          <w:tab w:val="right" w:leader="dot" w:pos="9350"/>
        </w:tabs>
        <w:rPr>
          <w:rFonts w:eastAsiaTheme="minorEastAsia" w:cstheme="minorBidi"/>
          <w:i w:val="0"/>
          <w:iCs w:val="0"/>
          <w:noProof/>
          <w:sz w:val="24"/>
          <w:szCs w:val="24"/>
        </w:rPr>
      </w:pPr>
      <w:hyperlink w:anchor="_Toc33958707" w:history="1">
        <w:r w:rsidR="001A202A" w:rsidRPr="00E96DBF">
          <w:rPr>
            <w:rStyle w:val="Hyperlink"/>
            <w:noProof/>
          </w:rPr>
          <w:t>5.2</w:t>
        </w:r>
        <w:r w:rsidR="001A202A">
          <w:rPr>
            <w:rFonts w:eastAsiaTheme="minorEastAsia" w:cstheme="minorBidi"/>
            <w:i w:val="0"/>
            <w:iCs w:val="0"/>
            <w:noProof/>
            <w:sz w:val="24"/>
            <w:szCs w:val="24"/>
          </w:rPr>
          <w:tab/>
        </w:r>
        <w:r w:rsidR="001A202A" w:rsidRPr="00E96DBF">
          <w:rPr>
            <w:rStyle w:val="Hyperlink"/>
            <w:noProof/>
          </w:rPr>
          <w:t>Recommendations</w:t>
        </w:r>
        <w:r w:rsidR="001A202A">
          <w:rPr>
            <w:noProof/>
            <w:webHidden/>
          </w:rPr>
          <w:tab/>
        </w:r>
        <w:r w:rsidR="001A202A">
          <w:rPr>
            <w:noProof/>
            <w:webHidden/>
          </w:rPr>
          <w:fldChar w:fldCharType="begin"/>
        </w:r>
        <w:r w:rsidR="001A202A">
          <w:rPr>
            <w:noProof/>
            <w:webHidden/>
          </w:rPr>
          <w:instrText xml:space="preserve"> PAGEREF _Toc33958707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11B5C311" w14:textId="7F290983" w:rsidR="001A202A" w:rsidRDefault="00200A4C">
      <w:pPr>
        <w:pStyle w:val="TOC3"/>
        <w:tabs>
          <w:tab w:val="left" w:pos="1200"/>
          <w:tab w:val="right" w:leader="dot" w:pos="9350"/>
        </w:tabs>
        <w:rPr>
          <w:rFonts w:eastAsiaTheme="minorEastAsia" w:cstheme="minorBidi"/>
          <w:noProof/>
          <w:sz w:val="24"/>
          <w:szCs w:val="24"/>
        </w:rPr>
      </w:pPr>
      <w:hyperlink w:anchor="_Toc33958708" w:history="1">
        <w:r w:rsidR="001A202A" w:rsidRPr="00E96DBF">
          <w:rPr>
            <w:rStyle w:val="Hyperlink"/>
            <w:noProof/>
          </w:rPr>
          <w:t>5.2.1</w:t>
        </w:r>
        <w:r w:rsidR="001A202A">
          <w:rPr>
            <w:rFonts w:eastAsiaTheme="minorEastAsia" w:cstheme="minorBidi"/>
            <w:noProof/>
            <w:sz w:val="24"/>
            <w:szCs w:val="24"/>
          </w:rPr>
          <w:tab/>
        </w:r>
        <w:r w:rsidR="001A202A" w:rsidRPr="00E96DBF">
          <w:rPr>
            <w:rStyle w:val="Hyperlink"/>
            <w:noProof/>
          </w:rPr>
          <w:t>Course of Action</w:t>
        </w:r>
        <w:r w:rsidR="001A202A">
          <w:rPr>
            <w:noProof/>
            <w:webHidden/>
          </w:rPr>
          <w:tab/>
        </w:r>
        <w:r w:rsidR="001A202A">
          <w:rPr>
            <w:noProof/>
            <w:webHidden/>
          </w:rPr>
          <w:fldChar w:fldCharType="begin"/>
        </w:r>
        <w:r w:rsidR="001A202A">
          <w:rPr>
            <w:noProof/>
            <w:webHidden/>
          </w:rPr>
          <w:instrText xml:space="preserve"> PAGEREF _Toc33958708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050918AE" w14:textId="29BA150C" w:rsidR="001A202A" w:rsidRDefault="00200A4C">
      <w:pPr>
        <w:pStyle w:val="TOC3"/>
        <w:tabs>
          <w:tab w:val="left" w:pos="1200"/>
          <w:tab w:val="right" w:leader="dot" w:pos="9350"/>
        </w:tabs>
        <w:rPr>
          <w:rFonts w:eastAsiaTheme="minorEastAsia" w:cstheme="minorBidi"/>
          <w:noProof/>
          <w:sz w:val="24"/>
          <w:szCs w:val="24"/>
        </w:rPr>
      </w:pPr>
      <w:hyperlink w:anchor="_Toc33958709" w:history="1">
        <w:r w:rsidR="001A202A" w:rsidRPr="00E96DBF">
          <w:rPr>
            <w:rStyle w:val="Hyperlink"/>
            <w:noProof/>
          </w:rPr>
          <w:t>5.2.2</w:t>
        </w:r>
        <w:r w:rsidR="001A202A">
          <w:rPr>
            <w:rFonts w:eastAsiaTheme="minorEastAsia" w:cstheme="minorBidi"/>
            <w:noProof/>
            <w:sz w:val="24"/>
            <w:szCs w:val="24"/>
          </w:rPr>
          <w:tab/>
        </w:r>
        <w:r w:rsidR="001A202A" w:rsidRPr="00E96DBF">
          <w:rPr>
            <w:rStyle w:val="Hyperlink"/>
            <w:noProof/>
          </w:rPr>
          <w:t>Future Study</w:t>
        </w:r>
        <w:r w:rsidR="001A202A">
          <w:rPr>
            <w:noProof/>
            <w:webHidden/>
          </w:rPr>
          <w:tab/>
        </w:r>
        <w:r w:rsidR="001A202A">
          <w:rPr>
            <w:noProof/>
            <w:webHidden/>
          </w:rPr>
          <w:fldChar w:fldCharType="begin"/>
        </w:r>
        <w:r w:rsidR="001A202A">
          <w:rPr>
            <w:noProof/>
            <w:webHidden/>
          </w:rPr>
          <w:instrText xml:space="preserve"> PAGEREF _Toc33958709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490472D9" w14:textId="683988A4" w:rsidR="001A202A" w:rsidRDefault="00200A4C">
      <w:pPr>
        <w:pStyle w:val="TOC1"/>
        <w:tabs>
          <w:tab w:val="left" w:pos="480"/>
          <w:tab w:val="right" w:leader="dot" w:pos="9350"/>
        </w:tabs>
        <w:rPr>
          <w:rFonts w:eastAsiaTheme="minorEastAsia" w:cstheme="minorBidi"/>
          <w:b w:val="0"/>
          <w:bCs w:val="0"/>
          <w:noProof/>
          <w:sz w:val="24"/>
          <w:szCs w:val="24"/>
        </w:rPr>
      </w:pPr>
      <w:hyperlink w:anchor="_Toc33958710" w:history="1">
        <w:r w:rsidR="001A202A" w:rsidRPr="00E96DBF">
          <w:rPr>
            <w:rStyle w:val="Hyperlink"/>
            <w:noProof/>
          </w:rPr>
          <w:t>6</w:t>
        </w:r>
        <w:r w:rsidR="001A202A">
          <w:rPr>
            <w:rFonts w:eastAsiaTheme="minorEastAsia" w:cstheme="minorBidi"/>
            <w:b w:val="0"/>
            <w:bCs w:val="0"/>
            <w:noProof/>
            <w:sz w:val="24"/>
            <w:szCs w:val="24"/>
          </w:rPr>
          <w:tab/>
        </w:r>
        <w:r w:rsidR="001A202A" w:rsidRPr="00E96DBF">
          <w:rPr>
            <w:rStyle w:val="Hyperlink"/>
            <w:noProof/>
          </w:rPr>
          <w:t>References</w:t>
        </w:r>
        <w:r w:rsidR="001A202A">
          <w:rPr>
            <w:noProof/>
            <w:webHidden/>
          </w:rPr>
          <w:tab/>
        </w:r>
        <w:r w:rsidR="001A202A">
          <w:rPr>
            <w:noProof/>
            <w:webHidden/>
          </w:rPr>
          <w:fldChar w:fldCharType="begin"/>
        </w:r>
        <w:r w:rsidR="001A202A">
          <w:rPr>
            <w:noProof/>
            <w:webHidden/>
          </w:rPr>
          <w:instrText xml:space="preserve"> PAGEREF _Toc33958710 \h </w:instrText>
        </w:r>
        <w:r w:rsidR="001A202A">
          <w:rPr>
            <w:noProof/>
            <w:webHidden/>
          </w:rPr>
        </w:r>
        <w:r w:rsidR="001A202A">
          <w:rPr>
            <w:noProof/>
            <w:webHidden/>
          </w:rPr>
          <w:fldChar w:fldCharType="separate"/>
        </w:r>
        <w:r w:rsidR="00453555">
          <w:rPr>
            <w:noProof/>
            <w:webHidden/>
          </w:rPr>
          <w:t>14</w:t>
        </w:r>
        <w:r w:rsidR="001A202A">
          <w:rPr>
            <w:noProof/>
            <w:webHidden/>
          </w:rPr>
          <w:fldChar w:fldCharType="end"/>
        </w:r>
      </w:hyperlink>
    </w:p>
    <w:p w14:paraId="4AB6CC0B" w14:textId="50C9E9C0" w:rsidR="001A202A" w:rsidRDefault="00200A4C">
      <w:pPr>
        <w:pStyle w:val="TOC1"/>
        <w:tabs>
          <w:tab w:val="left" w:pos="480"/>
          <w:tab w:val="right" w:leader="dot" w:pos="9350"/>
        </w:tabs>
        <w:rPr>
          <w:rFonts w:eastAsiaTheme="minorEastAsia" w:cstheme="minorBidi"/>
          <w:b w:val="0"/>
          <w:bCs w:val="0"/>
          <w:noProof/>
          <w:sz w:val="24"/>
          <w:szCs w:val="24"/>
        </w:rPr>
      </w:pPr>
      <w:hyperlink w:anchor="_Toc33958711" w:history="1">
        <w:r w:rsidR="001A202A" w:rsidRPr="00E96DBF">
          <w:rPr>
            <w:rStyle w:val="Hyperlink"/>
            <w:noProof/>
          </w:rPr>
          <w:t>7</w:t>
        </w:r>
        <w:r w:rsidR="001A202A">
          <w:rPr>
            <w:rFonts w:eastAsiaTheme="minorEastAsia" w:cstheme="minorBidi"/>
            <w:b w:val="0"/>
            <w:bCs w:val="0"/>
            <w:noProof/>
            <w:sz w:val="24"/>
            <w:szCs w:val="24"/>
          </w:rPr>
          <w:tab/>
        </w:r>
        <w:r w:rsidR="001A202A" w:rsidRPr="00E96DBF">
          <w:rPr>
            <w:rStyle w:val="Hyperlink"/>
            <w:noProof/>
          </w:rPr>
          <w:t>Appendices</w:t>
        </w:r>
        <w:r w:rsidR="001A202A">
          <w:rPr>
            <w:noProof/>
            <w:webHidden/>
          </w:rPr>
          <w:tab/>
        </w:r>
        <w:r w:rsidR="001A202A">
          <w:rPr>
            <w:noProof/>
            <w:webHidden/>
          </w:rPr>
          <w:fldChar w:fldCharType="begin"/>
        </w:r>
        <w:r w:rsidR="001A202A">
          <w:rPr>
            <w:noProof/>
            <w:webHidden/>
          </w:rPr>
          <w:instrText xml:space="preserve"> PAGEREF _Toc33958711 \h </w:instrText>
        </w:r>
        <w:r w:rsidR="001A202A">
          <w:rPr>
            <w:noProof/>
            <w:webHidden/>
          </w:rPr>
        </w:r>
        <w:r w:rsidR="001A202A">
          <w:rPr>
            <w:noProof/>
            <w:webHidden/>
          </w:rPr>
          <w:fldChar w:fldCharType="separate"/>
        </w:r>
        <w:r w:rsidR="00453555">
          <w:rPr>
            <w:noProof/>
            <w:webHidden/>
          </w:rPr>
          <w:t>16</w:t>
        </w:r>
        <w:r w:rsidR="001A202A">
          <w:rPr>
            <w:noProof/>
            <w:webHidden/>
          </w:rPr>
          <w:fldChar w:fldCharType="end"/>
        </w:r>
      </w:hyperlink>
    </w:p>
    <w:p w14:paraId="61BE9A56" w14:textId="0109B3C3" w:rsidR="001A202A" w:rsidRDefault="00200A4C">
      <w:pPr>
        <w:pStyle w:val="TOC2"/>
        <w:tabs>
          <w:tab w:val="left" w:pos="960"/>
          <w:tab w:val="right" w:leader="dot" w:pos="9350"/>
        </w:tabs>
        <w:rPr>
          <w:rFonts w:eastAsiaTheme="minorEastAsia" w:cstheme="minorBidi"/>
          <w:i w:val="0"/>
          <w:iCs w:val="0"/>
          <w:noProof/>
          <w:sz w:val="24"/>
          <w:szCs w:val="24"/>
        </w:rPr>
      </w:pPr>
      <w:hyperlink w:anchor="_Toc33958712" w:history="1">
        <w:r w:rsidR="001A202A" w:rsidRPr="00E96DBF">
          <w:rPr>
            <w:rStyle w:val="Hyperlink"/>
            <w:noProof/>
          </w:rPr>
          <w:t>7.1</w:t>
        </w:r>
        <w:r w:rsidR="001A202A">
          <w:rPr>
            <w:rFonts w:eastAsiaTheme="minorEastAsia" w:cstheme="minorBidi"/>
            <w:i w:val="0"/>
            <w:iCs w:val="0"/>
            <w:noProof/>
            <w:sz w:val="24"/>
            <w:szCs w:val="24"/>
          </w:rPr>
          <w:tab/>
        </w:r>
        <w:r w:rsidR="001A202A" w:rsidRPr="00E96DBF">
          <w:rPr>
            <w:rStyle w:val="Hyperlink"/>
            <w:noProof/>
          </w:rPr>
          <w:t>Notebook: 01. Exploratory Data Analysis and Preliminary Cleaning</w:t>
        </w:r>
        <w:r w:rsidR="001A202A">
          <w:rPr>
            <w:noProof/>
            <w:webHidden/>
          </w:rPr>
          <w:tab/>
        </w:r>
        <w:r w:rsidR="001A202A">
          <w:rPr>
            <w:noProof/>
            <w:webHidden/>
          </w:rPr>
          <w:fldChar w:fldCharType="begin"/>
        </w:r>
        <w:r w:rsidR="001A202A">
          <w:rPr>
            <w:noProof/>
            <w:webHidden/>
          </w:rPr>
          <w:instrText xml:space="preserve"> PAGEREF _Toc33958712 \h </w:instrText>
        </w:r>
        <w:r w:rsidR="001A202A">
          <w:rPr>
            <w:noProof/>
            <w:webHidden/>
          </w:rPr>
        </w:r>
        <w:r w:rsidR="001A202A">
          <w:rPr>
            <w:noProof/>
            <w:webHidden/>
          </w:rPr>
          <w:fldChar w:fldCharType="separate"/>
        </w:r>
        <w:r w:rsidR="00453555">
          <w:rPr>
            <w:noProof/>
            <w:webHidden/>
          </w:rPr>
          <w:t>7.1-1</w:t>
        </w:r>
        <w:r w:rsidR="001A202A">
          <w:rPr>
            <w:noProof/>
            <w:webHidden/>
          </w:rPr>
          <w:fldChar w:fldCharType="end"/>
        </w:r>
      </w:hyperlink>
    </w:p>
    <w:p w14:paraId="6833B500" w14:textId="3970B87A" w:rsidR="001A202A" w:rsidRDefault="00200A4C">
      <w:pPr>
        <w:pStyle w:val="TOC2"/>
        <w:tabs>
          <w:tab w:val="left" w:pos="960"/>
          <w:tab w:val="right" w:leader="dot" w:pos="9350"/>
        </w:tabs>
        <w:rPr>
          <w:rFonts w:eastAsiaTheme="minorEastAsia" w:cstheme="minorBidi"/>
          <w:i w:val="0"/>
          <w:iCs w:val="0"/>
          <w:noProof/>
          <w:sz w:val="24"/>
          <w:szCs w:val="24"/>
        </w:rPr>
      </w:pPr>
      <w:hyperlink w:anchor="_Toc33958713" w:history="1">
        <w:r w:rsidR="001A202A" w:rsidRPr="00E96DBF">
          <w:rPr>
            <w:rStyle w:val="Hyperlink"/>
            <w:noProof/>
          </w:rPr>
          <w:t>7.2</w:t>
        </w:r>
        <w:r w:rsidR="001A202A">
          <w:rPr>
            <w:rFonts w:eastAsiaTheme="minorEastAsia" w:cstheme="minorBidi"/>
            <w:i w:val="0"/>
            <w:iCs w:val="0"/>
            <w:noProof/>
            <w:sz w:val="24"/>
            <w:szCs w:val="24"/>
          </w:rPr>
          <w:tab/>
        </w:r>
        <w:r w:rsidR="001A202A" w:rsidRPr="00E96DBF">
          <w:rPr>
            <w:rStyle w:val="Hyperlink"/>
            <w:noProof/>
          </w:rPr>
          <w:t>Notebook: 02. Cleaning the Source Data Set</w:t>
        </w:r>
        <w:r w:rsidR="001A202A">
          <w:rPr>
            <w:noProof/>
            <w:webHidden/>
          </w:rPr>
          <w:tab/>
        </w:r>
        <w:r w:rsidR="001A202A">
          <w:rPr>
            <w:noProof/>
            <w:webHidden/>
          </w:rPr>
          <w:fldChar w:fldCharType="begin"/>
        </w:r>
        <w:r w:rsidR="001A202A">
          <w:rPr>
            <w:noProof/>
            <w:webHidden/>
          </w:rPr>
          <w:instrText xml:space="preserve"> PAGEREF _Toc33958713 \h </w:instrText>
        </w:r>
        <w:r w:rsidR="001A202A">
          <w:rPr>
            <w:noProof/>
            <w:webHidden/>
          </w:rPr>
        </w:r>
        <w:r w:rsidR="001A202A">
          <w:rPr>
            <w:noProof/>
            <w:webHidden/>
          </w:rPr>
          <w:fldChar w:fldCharType="separate"/>
        </w:r>
        <w:r w:rsidR="00453555">
          <w:rPr>
            <w:noProof/>
            <w:webHidden/>
          </w:rPr>
          <w:t>7.2-1</w:t>
        </w:r>
        <w:r w:rsidR="001A202A">
          <w:rPr>
            <w:noProof/>
            <w:webHidden/>
          </w:rPr>
          <w:fldChar w:fldCharType="end"/>
        </w:r>
      </w:hyperlink>
    </w:p>
    <w:p w14:paraId="22B3A016" w14:textId="2F64B5F2" w:rsidR="001A202A" w:rsidRDefault="00200A4C">
      <w:pPr>
        <w:pStyle w:val="TOC2"/>
        <w:tabs>
          <w:tab w:val="left" w:pos="960"/>
          <w:tab w:val="right" w:leader="dot" w:pos="9350"/>
        </w:tabs>
        <w:rPr>
          <w:rFonts w:eastAsiaTheme="minorEastAsia" w:cstheme="minorBidi"/>
          <w:i w:val="0"/>
          <w:iCs w:val="0"/>
          <w:noProof/>
          <w:sz w:val="24"/>
          <w:szCs w:val="24"/>
        </w:rPr>
      </w:pPr>
      <w:hyperlink w:anchor="_Toc33958714" w:history="1">
        <w:r w:rsidR="001A202A" w:rsidRPr="00E96DBF">
          <w:rPr>
            <w:rStyle w:val="Hyperlink"/>
            <w:noProof/>
          </w:rPr>
          <w:t>7.3</w:t>
        </w:r>
        <w:r w:rsidR="001A202A">
          <w:rPr>
            <w:rFonts w:eastAsiaTheme="minorEastAsia" w:cstheme="minorBidi"/>
            <w:i w:val="0"/>
            <w:iCs w:val="0"/>
            <w:noProof/>
            <w:sz w:val="24"/>
            <w:szCs w:val="24"/>
          </w:rPr>
          <w:tab/>
        </w:r>
        <w:r w:rsidR="001A202A" w:rsidRPr="00E96DBF">
          <w:rPr>
            <w:rStyle w:val="Hyperlink"/>
            <w:noProof/>
          </w:rPr>
          <w:t>Notebook: 03. Creating the Target Variable (SLAFail)</w:t>
        </w:r>
        <w:r w:rsidR="001A202A">
          <w:rPr>
            <w:noProof/>
            <w:webHidden/>
          </w:rPr>
          <w:tab/>
        </w:r>
        <w:r w:rsidR="001A202A">
          <w:rPr>
            <w:noProof/>
            <w:webHidden/>
          </w:rPr>
          <w:fldChar w:fldCharType="begin"/>
        </w:r>
        <w:r w:rsidR="001A202A">
          <w:rPr>
            <w:noProof/>
            <w:webHidden/>
          </w:rPr>
          <w:instrText xml:space="preserve"> PAGEREF _Toc33958714 \h </w:instrText>
        </w:r>
        <w:r w:rsidR="001A202A">
          <w:rPr>
            <w:noProof/>
            <w:webHidden/>
          </w:rPr>
        </w:r>
        <w:r w:rsidR="001A202A">
          <w:rPr>
            <w:noProof/>
            <w:webHidden/>
          </w:rPr>
          <w:fldChar w:fldCharType="separate"/>
        </w:r>
        <w:r w:rsidR="00453555">
          <w:rPr>
            <w:noProof/>
            <w:webHidden/>
          </w:rPr>
          <w:t>7.3-1</w:t>
        </w:r>
        <w:r w:rsidR="001A202A">
          <w:rPr>
            <w:noProof/>
            <w:webHidden/>
          </w:rPr>
          <w:fldChar w:fldCharType="end"/>
        </w:r>
      </w:hyperlink>
    </w:p>
    <w:p w14:paraId="601132B9" w14:textId="5E3F4399" w:rsidR="001A202A" w:rsidRDefault="00200A4C">
      <w:pPr>
        <w:pStyle w:val="TOC2"/>
        <w:tabs>
          <w:tab w:val="left" w:pos="960"/>
          <w:tab w:val="right" w:leader="dot" w:pos="9350"/>
        </w:tabs>
        <w:rPr>
          <w:rFonts w:eastAsiaTheme="minorEastAsia" w:cstheme="minorBidi"/>
          <w:i w:val="0"/>
          <w:iCs w:val="0"/>
          <w:noProof/>
          <w:sz w:val="24"/>
          <w:szCs w:val="24"/>
        </w:rPr>
      </w:pPr>
      <w:hyperlink w:anchor="_Toc33958715" w:history="1">
        <w:r w:rsidR="001A202A" w:rsidRPr="00E96DBF">
          <w:rPr>
            <w:rStyle w:val="Hyperlink"/>
            <w:noProof/>
          </w:rPr>
          <w:t>7.4</w:t>
        </w:r>
        <w:r w:rsidR="001A202A">
          <w:rPr>
            <w:rFonts w:eastAsiaTheme="minorEastAsia" w:cstheme="minorBidi"/>
            <w:i w:val="0"/>
            <w:iCs w:val="0"/>
            <w:noProof/>
            <w:sz w:val="24"/>
            <w:szCs w:val="24"/>
          </w:rPr>
          <w:tab/>
        </w:r>
        <w:r w:rsidR="001A202A" w:rsidRPr="00E96DBF">
          <w:rPr>
            <w:rStyle w:val="Hyperlink"/>
            <w:noProof/>
          </w:rPr>
          <w:t>04. Final Data Preparation</w:t>
        </w:r>
        <w:r w:rsidR="001A202A">
          <w:rPr>
            <w:noProof/>
            <w:webHidden/>
          </w:rPr>
          <w:tab/>
        </w:r>
        <w:r w:rsidR="001A202A">
          <w:rPr>
            <w:noProof/>
            <w:webHidden/>
          </w:rPr>
          <w:fldChar w:fldCharType="begin"/>
        </w:r>
        <w:r w:rsidR="001A202A">
          <w:rPr>
            <w:noProof/>
            <w:webHidden/>
          </w:rPr>
          <w:instrText xml:space="preserve"> PAGEREF _Toc33958715 \h </w:instrText>
        </w:r>
        <w:r w:rsidR="001A202A">
          <w:rPr>
            <w:noProof/>
            <w:webHidden/>
          </w:rPr>
        </w:r>
        <w:r w:rsidR="001A202A">
          <w:rPr>
            <w:noProof/>
            <w:webHidden/>
          </w:rPr>
          <w:fldChar w:fldCharType="separate"/>
        </w:r>
        <w:r w:rsidR="00453555">
          <w:rPr>
            <w:noProof/>
            <w:webHidden/>
          </w:rPr>
          <w:t>7.4-1</w:t>
        </w:r>
        <w:r w:rsidR="001A202A">
          <w:rPr>
            <w:noProof/>
            <w:webHidden/>
          </w:rPr>
          <w:fldChar w:fldCharType="end"/>
        </w:r>
      </w:hyperlink>
    </w:p>
    <w:p w14:paraId="092A038E" w14:textId="0ED3CF08" w:rsidR="00EA3E28" w:rsidRDefault="005B1E85" w:rsidP="00346A6C">
      <w:pPr>
        <w:pStyle w:val="BodyText"/>
      </w:pPr>
      <w:r>
        <w:rPr>
          <w:rFonts w:eastAsia="Times New Roman" w:cs="Times New Roman"/>
          <w:noProof/>
          <w:kern w:val="0"/>
          <w:sz w:val="20"/>
          <w:szCs w:val="20"/>
          <w:lang w:eastAsia="en-US"/>
        </w:rPr>
        <w:fldChar w:fldCharType="end"/>
      </w:r>
    </w:p>
    <w:p w14:paraId="1D2D4C1E" w14:textId="01D5FBD0" w:rsidR="00535CBF" w:rsidRDefault="00535CBF" w:rsidP="00346A6C">
      <w:pPr>
        <w:pStyle w:val="BodyText"/>
      </w:pPr>
      <w:r>
        <w:lastRenderedPageBreak/>
        <w:br w:type="page"/>
      </w:r>
    </w:p>
    <w:p w14:paraId="6DCDDFD4" w14:textId="77777777" w:rsidR="00F66225" w:rsidRDefault="00535CBF" w:rsidP="00535CBF">
      <w:pPr>
        <w:pStyle w:val="TOAHeading"/>
      </w:pPr>
      <w:r>
        <w:lastRenderedPageBreak/>
        <w:t>Table of Exhibits</w:t>
      </w:r>
    </w:p>
    <w:p w14:paraId="34CA7869" w14:textId="7A2A4B7C" w:rsidR="001A202A"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3958720" w:history="1">
        <w:r w:rsidR="001A202A" w:rsidRPr="000C1CB8">
          <w:rPr>
            <w:rStyle w:val="Hyperlink"/>
            <w:noProof/>
          </w:rPr>
          <w:t>Exhibit 1. Method for Data Collection – Advantages and Disadvantages</w:t>
        </w:r>
        <w:r w:rsidR="001A202A">
          <w:rPr>
            <w:noProof/>
            <w:webHidden/>
          </w:rPr>
          <w:tab/>
        </w:r>
        <w:r w:rsidR="001A202A">
          <w:rPr>
            <w:noProof/>
            <w:webHidden/>
          </w:rPr>
          <w:fldChar w:fldCharType="begin"/>
        </w:r>
        <w:r w:rsidR="001A202A">
          <w:rPr>
            <w:noProof/>
            <w:webHidden/>
          </w:rPr>
          <w:instrText xml:space="preserve"> PAGEREF _Toc33958720 \h </w:instrText>
        </w:r>
        <w:r w:rsidR="001A202A">
          <w:rPr>
            <w:noProof/>
            <w:webHidden/>
          </w:rPr>
        </w:r>
        <w:r w:rsidR="001A202A">
          <w:rPr>
            <w:noProof/>
            <w:webHidden/>
          </w:rPr>
          <w:fldChar w:fldCharType="separate"/>
        </w:r>
        <w:r w:rsidR="00453555">
          <w:rPr>
            <w:noProof/>
            <w:webHidden/>
          </w:rPr>
          <w:t>8</w:t>
        </w:r>
        <w:r w:rsidR="001A202A">
          <w:rPr>
            <w:noProof/>
            <w:webHidden/>
          </w:rPr>
          <w:fldChar w:fldCharType="end"/>
        </w:r>
      </w:hyperlink>
    </w:p>
    <w:p w14:paraId="567A30AE" w14:textId="407D9EC5" w:rsidR="001A202A" w:rsidRDefault="00200A4C">
      <w:pPr>
        <w:pStyle w:val="TableofFigures"/>
        <w:tabs>
          <w:tab w:val="right" w:leader="dot" w:pos="9350"/>
        </w:tabs>
        <w:rPr>
          <w:rFonts w:cstheme="minorBidi"/>
          <w:noProof/>
          <w:sz w:val="24"/>
          <w:szCs w:val="24"/>
        </w:rPr>
      </w:pPr>
      <w:hyperlink w:anchor="_Toc33958721" w:history="1">
        <w:r w:rsidR="001A202A" w:rsidRPr="000C1CB8">
          <w:rPr>
            <w:rStyle w:val="Hyperlink"/>
            <w:noProof/>
          </w:rPr>
          <w:t>Exhibit 2. Business Rule for SLAFail Target Variable</w:t>
        </w:r>
        <w:r w:rsidR="001A202A">
          <w:rPr>
            <w:noProof/>
            <w:webHidden/>
          </w:rPr>
          <w:tab/>
        </w:r>
        <w:r w:rsidR="001A202A">
          <w:rPr>
            <w:noProof/>
            <w:webHidden/>
          </w:rPr>
          <w:fldChar w:fldCharType="begin"/>
        </w:r>
        <w:r w:rsidR="001A202A">
          <w:rPr>
            <w:noProof/>
            <w:webHidden/>
          </w:rPr>
          <w:instrText xml:space="preserve"> PAGEREF _Toc33958721 \h </w:instrText>
        </w:r>
        <w:r w:rsidR="001A202A">
          <w:rPr>
            <w:noProof/>
            <w:webHidden/>
          </w:rPr>
        </w:r>
        <w:r w:rsidR="001A202A">
          <w:rPr>
            <w:noProof/>
            <w:webHidden/>
          </w:rPr>
          <w:fldChar w:fldCharType="separate"/>
        </w:r>
        <w:r w:rsidR="00453555">
          <w:rPr>
            <w:noProof/>
            <w:webHidden/>
          </w:rPr>
          <w:t>9</w:t>
        </w:r>
        <w:r w:rsidR="001A202A">
          <w:rPr>
            <w:noProof/>
            <w:webHidden/>
          </w:rPr>
          <w:fldChar w:fldCharType="end"/>
        </w:r>
      </w:hyperlink>
    </w:p>
    <w:p w14:paraId="28AA6991" w14:textId="07EA410D" w:rsidR="001A202A" w:rsidRDefault="00200A4C">
      <w:pPr>
        <w:pStyle w:val="TableofFigures"/>
        <w:tabs>
          <w:tab w:val="right" w:leader="dot" w:pos="9350"/>
        </w:tabs>
        <w:rPr>
          <w:rFonts w:cstheme="minorBidi"/>
          <w:noProof/>
          <w:sz w:val="24"/>
          <w:szCs w:val="24"/>
        </w:rPr>
      </w:pPr>
      <w:hyperlink w:anchor="_Toc33958722" w:history="1">
        <w:r w:rsidR="001A202A" w:rsidRPr="000C1CB8">
          <w:rPr>
            <w:rStyle w:val="Hyperlink"/>
            <w:noProof/>
          </w:rPr>
          <w:t>Exhibit 3. Final Set of Dependent Variables</w:t>
        </w:r>
        <w:r w:rsidR="001A202A">
          <w:rPr>
            <w:noProof/>
            <w:webHidden/>
          </w:rPr>
          <w:tab/>
        </w:r>
        <w:r w:rsidR="001A202A">
          <w:rPr>
            <w:noProof/>
            <w:webHidden/>
          </w:rPr>
          <w:fldChar w:fldCharType="begin"/>
        </w:r>
        <w:r w:rsidR="001A202A">
          <w:rPr>
            <w:noProof/>
            <w:webHidden/>
          </w:rPr>
          <w:instrText xml:space="preserve"> PAGEREF _Toc33958722 \h </w:instrText>
        </w:r>
        <w:r w:rsidR="001A202A">
          <w:rPr>
            <w:noProof/>
            <w:webHidden/>
          </w:rPr>
        </w:r>
        <w:r w:rsidR="001A202A">
          <w:rPr>
            <w:noProof/>
            <w:webHidden/>
          </w:rPr>
          <w:fldChar w:fldCharType="separate"/>
        </w:r>
        <w:r w:rsidR="00453555">
          <w:rPr>
            <w:noProof/>
            <w:webHidden/>
          </w:rPr>
          <w:t>10</w:t>
        </w:r>
        <w:r w:rsidR="001A202A">
          <w:rPr>
            <w:noProof/>
            <w:webHidden/>
          </w:rPr>
          <w:fldChar w:fldCharType="end"/>
        </w:r>
      </w:hyperlink>
    </w:p>
    <w:p w14:paraId="2CA097CC" w14:textId="41570B55" w:rsidR="001A202A" w:rsidRDefault="00200A4C">
      <w:pPr>
        <w:pStyle w:val="TableofFigures"/>
        <w:tabs>
          <w:tab w:val="right" w:leader="dot" w:pos="9350"/>
        </w:tabs>
        <w:rPr>
          <w:rFonts w:cstheme="minorBidi"/>
          <w:noProof/>
          <w:sz w:val="24"/>
          <w:szCs w:val="24"/>
        </w:rPr>
      </w:pPr>
      <w:hyperlink w:anchor="_Toc33958723" w:history="1">
        <w:r w:rsidR="001A202A" w:rsidRPr="000C1CB8">
          <w:rPr>
            <w:rStyle w:val="Hyperlink"/>
            <w:noProof/>
          </w:rPr>
          <w:t>Exhibit 4. Tools and Techniques for Data Extraction and Preparation – Advantages and Disadvantages</w:t>
        </w:r>
        <w:r w:rsidR="001A202A">
          <w:rPr>
            <w:noProof/>
            <w:webHidden/>
          </w:rPr>
          <w:tab/>
        </w:r>
        <w:r w:rsidR="001A202A">
          <w:rPr>
            <w:noProof/>
            <w:webHidden/>
          </w:rPr>
          <w:fldChar w:fldCharType="begin"/>
        </w:r>
        <w:r w:rsidR="001A202A">
          <w:rPr>
            <w:noProof/>
            <w:webHidden/>
          </w:rPr>
          <w:instrText xml:space="preserve"> PAGEREF _Toc33958723 \h </w:instrText>
        </w:r>
        <w:r w:rsidR="001A202A">
          <w:rPr>
            <w:noProof/>
            <w:webHidden/>
          </w:rPr>
        </w:r>
        <w:r w:rsidR="001A202A">
          <w:rPr>
            <w:noProof/>
            <w:webHidden/>
          </w:rPr>
          <w:fldChar w:fldCharType="separate"/>
        </w:r>
        <w:r w:rsidR="00453555">
          <w:rPr>
            <w:noProof/>
            <w:webHidden/>
          </w:rPr>
          <w:t>11</w:t>
        </w:r>
        <w:r w:rsidR="001A202A">
          <w:rPr>
            <w:noProof/>
            <w:webHidden/>
          </w:rPr>
          <w:fldChar w:fldCharType="end"/>
        </w:r>
      </w:hyperlink>
    </w:p>
    <w:p w14:paraId="27EC48D3" w14:textId="0548645B" w:rsidR="001A202A" w:rsidRDefault="00200A4C">
      <w:pPr>
        <w:pStyle w:val="TableofFigures"/>
        <w:tabs>
          <w:tab w:val="right" w:leader="dot" w:pos="9350"/>
        </w:tabs>
        <w:rPr>
          <w:rFonts w:cstheme="minorBidi"/>
          <w:noProof/>
          <w:sz w:val="24"/>
          <w:szCs w:val="24"/>
        </w:rPr>
      </w:pPr>
      <w:hyperlink w:anchor="_Toc33958724" w:history="1">
        <w:r w:rsidR="001A202A" w:rsidRPr="000C1CB8">
          <w:rPr>
            <w:rStyle w:val="Hyperlink"/>
            <w:noProof/>
          </w:rPr>
          <w:t>Exhibit 5. Techniques and Tools for Analysis – Advantages and Disadvantages</w:t>
        </w:r>
        <w:r w:rsidR="001A202A">
          <w:rPr>
            <w:noProof/>
            <w:webHidden/>
          </w:rPr>
          <w:tab/>
        </w:r>
        <w:r w:rsidR="001A202A">
          <w:rPr>
            <w:noProof/>
            <w:webHidden/>
          </w:rPr>
          <w:fldChar w:fldCharType="begin"/>
        </w:r>
        <w:r w:rsidR="001A202A">
          <w:rPr>
            <w:noProof/>
            <w:webHidden/>
          </w:rPr>
          <w:instrText xml:space="preserve"> PAGEREF _Toc33958724 \h </w:instrText>
        </w:r>
        <w:r w:rsidR="001A202A">
          <w:rPr>
            <w:noProof/>
            <w:webHidden/>
          </w:rPr>
        </w:r>
        <w:r w:rsidR="001A202A">
          <w:rPr>
            <w:noProof/>
            <w:webHidden/>
          </w:rPr>
          <w:fldChar w:fldCharType="separate"/>
        </w:r>
        <w:r w:rsidR="00453555">
          <w:rPr>
            <w:noProof/>
            <w:webHidden/>
          </w:rPr>
          <w:t>13</w:t>
        </w:r>
        <w:r w:rsidR="001A202A">
          <w:rPr>
            <w:noProof/>
            <w:webHidden/>
          </w:rPr>
          <w:fldChar w:fldCharType="end"/>
        </w:r>
      </w:hyperlink>
    </w:p>
    <w:p w14:paraId="749D5657" w14:textId="2EB286B8"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18AD97BB" w14:textId="77777777" w:rsidR="00572314" w:rsidRDefault="00572314" w:rsidP="00A87ED7">
      <w:pPr>
        <w:pStyle w:val="Heading1"/>
        <w:numPr>
          <w:ilvl w:val="0"/>
          <w:numId w:val="14"/>
        </w:numPr>
      </w:pPr>
      <w:bookmarkStart w:id="1" w:name="_Ref33456685"/>
      <w:bookmarkStart w:id="2" w:name="_Toc33958680"/>
      <w:r>
        <w:lastRenderedPageBreak/>
        <w:t>Research Question</w:t>
      </w:r>
      <w:bookmarkEnd w:id="1"/>
      <w:bookmarkEnd w:id="2"/>
    </w:p>
    <w:p w14:paraId="31C5F65F" w14:textId="00B1FA9E" w:rsidR="00EA3E28" w:rsidRDefault="00572314" w:rsidP="00572314">
      <w:pPr>
        <w:pStyle w:val="Instructions"/>
      </w:pPr>
      <w:r>
        <w:t>Summarize the original, real-data research question you identified (and obtained approval for) in Task 1. Your summary should include your justification for the research question, a description of the context in which the research question exists, and a discussion of your hypothesis.</w:t>
      </w:r>
    </w:p>
    <w:p w14:paraId="6E63F7AB" w14:textId="31F71A97" w:rsidR="00B40409" w:rsidRDefault="00B40409" w:rsidP="00E6271C">
      <w:pPr>
        <w:pStyle w:val="Instructions"/>
      </w:pPr>
      <w:r>
        <w:t>A:</w:t>
      </w:r>
      <w:r w:rsidR="00417BA0">
        <w:t xml:space="preserve"> </w:t>
      </w:r>
      <w:r>
        <w:t>RESEARCH QUESTION</w:t>
      </w:r>
    </w:p>
    <w:p w14:paraId="0C2154E2" w14:textId="2E7AE2B6" w:rsidR="00B40409" w:rsidRDefault="00B40409" w:rsidP="00E6271C">
      <w:pPr>
        <w:pStyle w:val="Instructions"/>
      </w:pPr>
      <w:r>
        <w:t>The summary of the research question includes justification for the question, a description of the context, and a discussion of the hypothesis. Each of these elements align with the others and the hypothesis is plausible, given the research question.</w:t>
      </w:r>
    </w:p>
    <w:p w14:paraId="3B583217" w14:textId="5CCD80B7" w:rsidR="00C23B9D" w:rsidRPr="00C23B9D" w:rsidRDefault="00C23B9D" w:rsidP="00C23B9D">
      <w:pPr>
        <w:pStyle w:val="Notes"/>
      </w:pPr>
      <w:r w:rsidRPr="00C23B9D">
        <w:t>http://www.marknagelberg.com/syncing-your-jupyter-notebook-charts-to-microsoft-word-reports/</w:t>
      </w:r>
    </w:p>
    <w:p w14:paraId="2AB98311" w14:textId="1EE7E32E" w:rsidR="00417BA0" w:rsidRDefault="00417BA0" w:rsidP="00417BA0">
      <w:pPr>
        <w:pStyle w:val="IntenseQuote"/>
      </w:pPr>
      <w:r>
        <w:t>What factors predict Incident Management SLA compliance?</w:t>
      </w:r>
    </w:p>
    <w:p w14:paraId="4103315B" w14:textId="77777777" w:rsidR="00FA6EE9" w:rsidRPr="00FA6EE9" w:rsidRDefault="00FA6EE9" w:rsidP="00346A6C">
      <w:pPr>
        <w:pStyle w:val="BodyText"/>
      </w:pPr>
    </w:p>
    <w:p w14:paraId="47D5776F" w14:textId="3E46AA34" w:rsidR="00417BA0" w:rsidRDefault="00417BA0" w:rsidP="00417BA0">
      <w:pPr>
        <w:pStyle w:val="Heading2"/>
      </w:pPr>
      <w:bookmarkStart w:id="3" w:name="_Toc33958681"/>
      <w:r>
        <w:t>Justification for the Question</w:t>
      </w:r>
      <w:bookmarkEnd w:id="3"/>
    </w:p>
    <w:p w14:paraId="1146F8AA" w14:textId="7A628B17" w:rsidR="00E139C3" w:rsidRPr="00E6271C" w:rsidRDefault="00AF7D5D" w:rsidP="00346A6C">
      <w:pPr>
        <w:pStyle w:val="BodyText"/>
      </w:pPr>
      <w:r>
        <w:t xml:space="preserve">In the context of </w:t>
      </w:r>
      <w:r w:rsidR="00E139C3" w:rsidRPr="00E6271C">
        <w:t>Information Technology (IT) organizations provid</w:t>
      </w:r>
      <w:r>
        <w:t>ing</w:t>
      </w:r>
      <w:r w:rsidR="00E139C3" w:rsidRPr="00E6271C">
        <w:t xml:space="preserve"> IT services to customers</w:t>
      </w:r>
      <w:r>
        <w:t>,</w:t>
      </w:r>
      <w:r w:rsidR="00E139C3" w:rsidRPr="00E6271C">
        <w:t xml:space="preserve"> Incident Management practices and processes serve as critical customer satisfaction enablers. Incident Management aims to minimize the duration of interruptions in normal service operations while also minimizing the impact of those interruptions </w:t>
      </w:r>
      <w:r w:rsidR="00E139C3" w:rsidRPr="00E6271C">
        <w:fldChar w:fldCharType="begin"/>
      </w:r>
      <w:r w:rsidR="00E139C3" w:rsidRPr="00E6271C">
        <w:instrText xml:space="preserve"> ADDIN ZOTERO_ITEM CSL_CITATION {"citationID":"Wxmc23hH","properties":{"formattedCitation":"(Hanna, 2011, p. 29)","plainCitation":"(Hanna, 2011, p. 29)","noteIndex":0},"citationItems":[{"id":152,"uris":["http://zotero.org/users/6295578/items/9TIJN6IM"],"uri":["http://zotero.org/users/6295578/items/9TIJN6IM"],"itemData":{"id":152,"type":"article","language":"English","publisher":"AXELOS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29","label":"page"}],"schema":"https://github.com/citation-style-language/schema/raw/master/csl-citation.json"} </w:instrText>
      </w:r>
      <w:r w:rsidR="00E139C3" w:rsidRPr="00E6271C">
        <w:fldChar w:fldCharType="separate"/>
      </w:r>
      <w:r w:rsidR="00E139C3" w:rsidRPr="00E6271C">
        <w:t>(Hanna, 2011, p. 29)</w:t>
      </w:r>
      <w:r w:rsidR="00E139C3" w:rsidRPr="00E6271C">
        <w:fldChar w:fldCharType="end"/>
      </w:r>
      <w:r w:rsidR="00E139C3" w:rsidRPr="00E6271C">
        <w:t xml:space="preserve">. Service Level Agreements (SLA) describe services and establish service level targets as negotiated and agreed upon between the service provider and the customer </w:t>
      </w:r>
      <w:r w:rsidR="00E139C3" w:rsidRPr="00E6271C">
        <w:fldChar w:fldCharType="begin"/>
      </w:r>
      <w:r w:rsidR="00E139C3" w:rsidRPr="00E6271C">
        <w:instrText xml:space="preserve"> ADDIN ZOTERO_ITEM CSL_CITATION {"citationID":"9OQSe5sL","properties":{"formattedCitation":"(Hanna, 2011, p. 54)","plainCitation":"(Hanna, 2011, p. 54)","noteIndex":0},"citationItems":[{"id":152,"uris":["http://zotero.org/users/6295578/items/9TIJN6IM"],"uri":["http://zotero.org/users/6295578/items/9TIJN6IM"],"itemData":{"id":152,"type":"article","language":"English","publisher":"AXELOS Limited","title":"ITIL(r) glossary and abbreviations","URL":"https://www.axelos.com/corporate/media/files/glossaries/itil_2011_glossary_gb-v1-0.pdf","author":[{"family":"Hanna","given":"Ashley"}],"issued":{"date-parts":[["2011"]]}},"locator":"54","label":"page"}],"schema":"https://github.com/citation-style-language/schema/raw/master/csl-citation.json"} </w:instrText>
      </w:r>
      <w:r w:rsidR="00E139C3" w:rsidRPr="00E6271C">
        <w:fldChar w:fldCharType="separate"/>
      </w:r>
      <w:r w:rsidR="00E139C3" w:rsidRPr="00E6271C">
        <w:t>(Hanna, 2011, p. 54)</w:t>
      </w:r>
      <w:r w:rsidR="00E139C3" w:rsidRPr="00E6271C">
        <w:fldChar w:fldCharType="end"/>
      </w:r>
      <w:r w:rsidR="00E139C3" w:rsidRPr="00E6271C">
        <w:t>. Common SLA elements identify target thresholds for the duration of incidents from initial identification (opened) to restoration of service at normal operational levels (resolved). The swift resolution of business-impacting incidents represents a primary focus for IT service support organizations. The ability to proactively identify incidents at risk of failure to meet an SLA threshold, “SLA-at-Risk”, allow</w:t>
      </w:r>
      <w:r>
        <w:t>s</w:t>
      </w:r>
      <w:r w:rsidR="00E139C3" w:rsidRPr="00E6271C">
        <w:t xml:space="preserve"> for decisions and actions that reduce </w:t>
      </w:r>
      <w:r>
        <w:t xml:space="preserve">the duration and severity of </w:t>
      </w:r>
      <w:r w:rsidR="00E139C3" w:rsidRPr="00E6271C">
        <w:t xml:space="preserve">service disruptions. </w:t>
      </w:r>
    </w:p>
    <w:p w14:paraId="6ABE4515" w14:textId="77777777" w:rsidR="00E139C3" w:rsidRPr="00E139C3" w:rsidRDefault="00E139C3" w:rsidP="00346A6C">
      <w:pPr>
        <w:pStyle w:val="BodyText"/>
      </w:pPr>
      <w:r>
        <w:t xml:space="preserve">Service Desk managers, those responsible for the Incident Management process within an IT organization, will benefit from the results of this study. With customization of the data feed to a specific environment, the model will assist in identifying characteristics of incidents at risk of failure to meet an SLA </w:t>
      </w:r>
      <w:r>
        <w:fldChar w:fldCharType="begin"/>
      </w:r>
      <w:r>
        <w:instrText xml:space="preserve"> ADDIN ZOTERO_ITEM CSL_CITATION {"citationID":"4t1O2pCU","properties":{"formattedCitation":"(Higgins, 2016)","plainCitation":"(Higgins, 2016)","noteIndex":0},"citationItems":[{"id":260,"uris":["http://zotero.org/users/6295578/items/CJFZ8S7U"],"uri":["http://zotero.org/users/6295578/items/CJFZ8S7U"],"itemData":{"id":260,"type":"webpage","title":"How predictive analytics have turned Incident Management on its head -","URL":"http://www.theitsmreview.com/2016/04/predictive-analytics-turned-incident-management-head/","author":[{"family":"Higgins","given":"Stuart"}],"accessed":{"date-parts":[["2020",2,19]]},"issued":{"date-parts":[["2016",4,26]]}}}],"schema":"https://github.com/citation-style-language/schema/raw/master/csl-citation.json"} </w:instrText>
      </w:r>
      <w:r>
        <w:fldChar w:fldCharType="separate"/>
      </w:r>
      <w:r>
        <w:rPr>
          <w:noProof/>
        </w:rPr>
        <w:t>(Higgins, 2016)</w:t>
      </w:r>
      <w:r>
        <w:fldChar w:fldCharType="end"/>
      </w:r>
      <w:r>
        <w:t>. Within the IT Service Management (ITSM) lifecycle, the results of this study will also interest Problem Management and Continual Service Improvement practitioners.</w:t>
      </w:r>
    </w:p>
    <w:p w14:paraId="37FC5E1D" w14:textId="6DCDA196" w:rsidR="00417BA0" w:rsidRPr="00417BA0" w:rsidRDefault="00417BA0" w:rsidP="00417BA0">
      <w:pPr>
        <w:pStyle w:val="Heading2"/>
      </w:pPr>
      <w:bookmarkStart w:id="4" w:name="_Toc33958682"/>
      <w:r>
        <w:t>Context</w:t>
      </w:r>
      <w:bookmarkEnd w:id="4"/>
    </w:p>
    <w:p w14:paraId="7CD49AEA" w14:textId="0DD24BE9" w:rsidR="00E6271C" w:rsidRPr="00E6271C" w:rsidRDefault="00E6271C" w:rsidP="00346A6C">
      <w:pPr>
        <w:pStyle w:val="BodyText"/>
      </w:pPr>
      <w:r w:rsidRPr="00E6271C">
        <w:t xml:space="preserve">IT organizations use </w:t>
      </w:r>
      <w:r w:rsidR="00E139C3">
        <w:t>ITSM</w:t>
      </w:r>
      <w:r>
        <w:t xml:space="preserve"> </w:t>
      </w:r>
      <w:r w:rsidRPr="00E6271C">
        <w:t xml:space="preserve">systems to capture information about the execution of Incident Management processes. These systems produce logs containing details about incidents, for </w:t>
      </w:r>
      <w:r w:rsidRPr="00E6271C">
        <w:lastRenderedPageBreak/>
        <w:t>example, the steps taken to resolve them, the individuals involved with the incidents, the elements within the IT environment impacted by the incident, and timestamps for actions taken throughout the lifecycle of an incident.</w:t>
      </w:r>
    </w:p>
    <w:p w14:paraId="0347F4AE" w14:textId="178E9E4C" w:rsidR="00E6271C" w:rsidRPr="00E6271C" w:rsidRDefault="00E6271C" w:rsidP="00346A6C">
      <w:pPr>
        <w:pStyle w:val="BodyText"/>
      </w:pPr>
      <w:r w:rsidRPr="00E6271C">
        <w:t xml:space="preserve">This project </w:t>
      </w:r>
      <w:r>
        <w:t>investigate</w:t>
      </w:r>
      <w:r w:rsidR="005B20F7">
        <w:t>d</w:t>
      </w:r>
      <w:r w:rsidRPr="00E6271C">
        <w:t xml:space="preserve"> an extract of Incident Management data from an ITSM system to determine indicators of failure to meet an SLA threshold and develop a model for predicting those incidents. Insight into SLA-at-Risk conditions notify management of IT environment components requiring attention, similar to a customer churn analysis identifying characteristics for marketing attention. </w:t>
      </w:r>
    </w:p>
    <w:p w14:paraId="7A825973" w14:textId="25CC732A" w:rsidR="00E6271C" w:rsidRDefault="00E6271C" w:rsidP="00346A6C">
      <w:pPr>
        <w:pStyle w:val="BodyText"/>
      </w:pPr>
      <w:r w:rsidRPr="00E6271C">
        <w:t xml:space="preserve">A literature scan identified related research in the field of process mining, a combination of data mining with process science </w:t>
      </w:r>
      <w:r w:rsidRPr="00E6271C">
        <w:fldChar w:fldCharType="begin"/>
      </w:r>
      <w:r w:rsidRPr="00E6271C">
        <w:instrText xml:space="preserve"> ADDIN ZOTERO_ITEM CSL_CITATION {"citationID":"ezsvI7EQ","properties":{"formattedCitation":"(Van Der Aalst, 2018, p. 15)","plainCitation":"(Van Der Aalst, 2018, p. 15)","noteIndex":0},"citationItems":[{"id":133,"uris":["http://zotero.org/users/6295578/items/T4LZB2AS"],"uri":["http://zotero.org/users/6295578/items/T4LZB2AS"],"itemData":{"id":133,"type":"book","ISBN":"3-662-57041-6","publisher":"Springer Publishing Company, Incorporated","title":"Process Mining: Data Science in Action","author":[{"family":"Van Der Aalst","given":"Wil M. P."}],"issued":{"date-parts":[["2018"]]}},"locator":"15","label":"page"}],"schema":"https://github.com/citation-style-language/schema/raw/master/csl-citation.json"} </w:instrText>
      </w:r>
      <w:r w:rsidRPr="00E6271C">
        <w:fldChar w:fldCharType="separate"/>
      </w:r>
      <w:r w:rsidRPr="00E6271C">
        <w:t>(Van Der Aalst, 2018, p. 15)</w:t>
      </w:r>
      <w:r w:rsidRPr="00E6271C">
        <w:fldChar w:fldCharType="end"/>
      </w:r>
      <w:r w:rsidRPr="00E6271C">
        <w:t xml:space="preserve">. Amaral et al. investigated attribute selection methods to build completion time prediction models </w:t>
      </w:r>
      <w:r w:rsidRPr="00E6271C">
        <w:fldChar w:fldCharType="begin"/>
      </w:r>
      <w:r w:rsidR="00D04042">
        <w:instrText xml:space="preserve"> ADDIN ZOTERO_ITEM CSL_CITATION {"citationID":"aYd8yKyK","properties":{"formattedCitation":"(Amaral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rsidRPr="00E6271C">
        <w:fldChar w:fldCharType="separate"/>
      </w:r>
      <w:r w:rsidR="00D04042">
        <w:t>(Amaral et al., 2019)</w:t>
      </w:r>
      <w:r w:rsidRPr="00E6271C">
        <w:fldChar w:fldCharType="end"/>
      </w:r>
      <w:r w:rsidRPr="00E6271C">
        <w:t xml:space="preserve">. </w:t>
      </w:r>
      <w:proofErr w:type="spellStart"/>
      <w:r w:rsidRPr="00E6271C">
        <w:t>Hinkka</w:t>
      </w:r>
      <w:proofErr w:type="spellEnd"/>
      <w:r w:rsidRPr="00E6271C">
        <w:t xml:space="preserve"> et al. evaluated feature selection algorithms by comparing classification accuracy and response times. The study used the Gradient Boosting Machine classification method and an approximation of the mutual information score across feature selection methods on two different data sets. </w:t>
      </w:r>
      <w:proofErr w:type="spellStart"/>
      <w:r w:rsidRPr="00E6271C">
        <w:t>Sarnovsky</w:t>
      </w:r>
      <w:proofErr w:type="spellEnd"/>
      <w:r w:rsidRPr="00E6271C">
        <w:t xml:space="preserve"> and </w:t>
      </w:r>
      <w:proofErr w:type="spellStart"/>
      <w:r w:rsidRPr="00E6271C">
        <w:t>Surma</w:t>
      </w:r>
      <w:proofErr w:type="spellEnd"/>
      <w:r w:rsidRPr="00E6271C">
        <w:t xml:space="preserve"> used Random Forests and Gradient Boosting Machine classifiers to identify incident sources and predict impacts </w:t>
      </w:r>
      <w:r w:rsidRPr="00E6271C">
        <w:fldChar w:fldCharType="begin"/>
      </w:r>
      <w:r w:rsidRPr="00E6271C">
        <w:instrText xml:space="preserve"> ADDIN ZOTERO_ITEM CSL_CITATION {"citationID":"gPMGJa32","properties":{"formattedCitation":"(Sarnovsky &amp; Surma, 2018)","plainCitation":"(Sarnovsky &amp; Surma, 2018)","noteIndex":0},"citationItems":[{"id":163,"uris":["http://zotero.org/users/6295578/items/LCSL265X"],"uri":["http://zotero.org/users/6295578/items/LCSL265X"],"itemData":{"id":163,"type":"article-journal","abstract":"The work presented in this paper is focused on creating of predictive models that help in the process of incident resolution and implementation of IT infrastructure changes to increase the overall support of IT management. Our main objective was to build the predictive models using machine learning algorithms and CRISP-DM methodology. We used the incident and related changes database obtained from the IT environment of the Rabobank Group company, which contained information about the processing of the incidents during the incident management process. We decided to investigate the dependencies between the incident observation on particular infrastructure component and the actual source of the incident as well as the dependency between the incidents and related changes in the infrastructure. We used Random Forests and Gradient Boosting Machine classifiers in the process of identification of incident source as well as in the prediction of possible impact of the observed incident. Both types of models were tested on testing set and evaluated using defined metrics.","container-title":"Acta Electrotechnica et Informatica","DOI":"10.15546/aeei-2018-0009","ISSN":"13358243, 13383957","issue":"1","journalAbbreviation":"AEI","language":"en","page":"57-62","source":"DOI.org (Crossref)","title":"PREDICTIVE MODELS FOR SUPPORT OF INCIDENT MANAGEMENT PROCESS IN IT SERVICE MANAGEMENT","URL":"http://www.aei.tuke.sk/papers/2018/1/09_Sarnovsky.pdf","volume":"18","author":[{"family":"Sarnovsky","given":"Martin"},{"family":"Surma","given":"Juraj"}],"accessed":{"date-parts":[["2020",2,17]]},"issued":{"date-parts":[["2018",3,1]]}}}],"schema":"https://github.com/citation-style-language/schema/raw/master/csl-citation.json"} </w:instrText>
      </w:r>
      <w:r w:rsidRPr="00E6271C">
        <w:fldChar w:fldCharType="separate"/>
      </w:r>
      <w:r w:rsidRPr="00E6271C">
        <w:t>(Sarnovsky &amp; Surma, 2018)</w:t>
      </w:r>
      <w:r w:rsidRPr="00E6271C">
        <w:fldChar w:fldCharType="end"/>
      </w:r>
      <w:r w:rsidRPr="00E6271C">
        <w:t xml:space="preserve">. Malley leveraged split-plot Analysis of Variance (ANOVA) techniques to assess the “extent to which IT staff use of organizational knowledge generated from data warehouse analytical measures reduces the number of IT incidents over a 30-day period”. Buhler et al. used a multinomial logistic regression model to predict impact pattern categorizations </w:t>
      </w:r>
      <w:r w:rsidRPr="00E6271C">
        <w:fldChar w:fldCharType="begin"/>
      </w:r>
      <w:r w:rsidRPr="00E6271C">
        <w:instrText xml:space="preserve"> ADDIN ZOTERO_ITEM CSL_CITATION {"citationID":"pAZxgj0e","properties":{"formattedCitation":"(Buhler et al., n.d., p. 13)","plainCitation":"(Buhler et al., n.d., p. 13)","noteIndex":0},"citationItems":[{"id":186,"uris":["http://zotero.org/users/6295578/items/TABW3DCG"],"uri":["http://zotero.org/users/6295578/items/TABW3DCG"],"itemData":{"id":186,"type":"article-journal","language":"en","page":"36","source":"Zotero","title":"Service Desk and Incident Impact Patterns Following ITIL Change Implementation","author":[{"family":"Buhler","given":"Pierre"},{"family":"Callaghan","given":"Robert O’"},{"family":"Aubry","given":"Soline"},{"family":"DeJoy","given":"Danielle"},{"family":"Kuo","given":"Emily"},{"family":"Shoup","given":"Natalie"},{"family":"Khosla","given":"Inayat"},{"family":"Ginsburg","given":"Mark"},{"family":"Hartman","given":"Nicholas"},{"family":"McBride","given":"Nicholas S"}]},"locator":"13","label":"page"}],"schema":"https://github.com/citation-style-language/schema/raw/master/csl-citation.json"} </w:instrText>
      </w:r>
      <w:r w:rsidRPr="00E6271C">
        <w:fldChar w:fldCharType="separate"/>
      </w:r>
      <w:r w:rsidRPr="00E6271C">
        <w:t>(Buhler et al., n.d., p. 13)</w:t>
      </w:r>
      <w:r w:rsidRPr="00E6271C">
        <w:fldChar w:fldCharType="end"/>
      </w:r>
      <w:r w:rsidRPr="00E6271C">
        <w:t>. In summary, these studies focus on questions associated with the efficiency and effectiveness of incident management practices.</w:t>
      </w:r>
    </w:p>
    <w:p w14:paraId="5EE7AB50" w14:textId="2627B239" w:rsidR="00417BA0" w:rsidRPr="00E6271C" w:rsidRDefault="00417BA0" w:rsidP="00417BA0">
      <w:pPr>
        <w:pStyle w:val="Heading2"/>
        <w:rPr>
          <w:rFonts w:eastAsiaTheme="minorEastAsia" w:cstheme="minorBidi"/>
          <w:kern w:val="24"/>
          <w:lang w:eastAsia="ja-JP"/>
        </w:rPr>
      </w:pPr>
      <w:bookmarkStart w:id="5" w:name="_Toc33958683"/>
      <w:r>
        <w:t>Hypothesis Discussion</w:t>
      </w:r>
      <w:bookmarkEnd w:id="5"/>
    </w:p>
    <w:p w14:paraId="75AE915B" w14:textId="02ADEAAC" w:rsidR="00E6271C" w:rsidRPr="00A97E84" w:rsidRDefault="00E6271C" w:rsidP="00346A6C">
      <w:pPr>
        <w:pStyle w:val="BodyText"/>
        <w:rPr>
          <w:highlight w:val="yellow"/>
        </w:rPr>
      </w:pPr>
      <w:r w:rsidRPr="00A97E84">
        <w:rPr>
          <w:highlight w:val="yellow"/>
        </w:rPr>
        <w:t xml:space="preserve">As an enhancement to the above identified research, this project focuses on an alternative, original question aimed at identifying characteristics of incidents causing the greatest disruption to users and customers. </w:t>
      </w:r>
      <w:r w:rsidR="00417BA0" w:rsidRPr="00A97E84">
        <w:rPr>
          <w:highlight w:val="yellow"/>
        </w:rPr>
        <w:t>The project use</w:t>
      </w:r>
      <w:r w:rsidR="00E139C3" w:rsidRPr="00A97E84">
        <w:rPr>
          <w:highlight w:val="yellow"/>
        </w:rPr>
        <w:t>d</w:t>
      </w:r>
      <w:r w:rsidR="00417BA0" w:rsidRPr="00A97E84">
        <w:rPr>
          <w:highlight w:val="yellow"/>
        </w:rPr>
        <w:t xml:space="preserve"> logistic regression analysis methods for which the following hypothesis statements apply: </w:t>
      </w:r>
    </w:p>
    <w:p w14:paraId="02DB2C93" w14:textId="22A07457" w:rsidR="00417BA0" w:rsidRPr="00A97E84" w:rsidRDefault="00417BA0" w:rsidP="00417BA0">
      <w:pPr>
        <w:pStyle w:val="List"/>
        <w:rPr>
          <w:highlight w:val="yellow"/>
        </w:rPr>
      </w:pPr>
      <w:r w:rsidRPr="00A97E84">
        <w:rPr>
          <w:highlight w:val="yellow"/>
        </w:rPr>
        <w:t>H</w:t>
      </w:r>
      <w:r w:rsidRPr="00A97E84">
        <w:rPr>
          <w:highlight w:val="yellow"/>
          <w:vertAlign w:val="subscript"/>
        </w:rPr>
        <w:t>0</w:t>
      </w:r>
      <w:r w:rsidRPr="00A97E84">
        <w:rPr>
          <w:highlight w:val="yellow"/>
        </w:rPr>
        <w:t xml:space="preserve">: Data </w:t>
      </w:r>
      <w:r w:rsidR="00EB2DE2" w:rsidRPr="00A97E84">
        <w:rPr>
          <w:highlight w:val="yellow"/>
        </w:rPr>
        <w:t>contains</w:t>
      </w:r>
      <w:r w:rsidRPr="00A97E84">
        <w:rPr>
          <w:highlight w:val="yellow"/>
        </w:rPr>
        <w:t xml:space="preserve"> no </w:t>
      </w:r>
      <w:r w:rsidR="00EB2DE2" w:rsidRPr="00A97E84">
        <w:rPr>
          <w:highlight w:val="yellow"/>
        </w:rPr>
        <w:t>significant indicators</w:t>
      </w:r>
      <w:r w:rsidRPr="00A97E84">
        <w:rPr>
          <w:highlight w:val="yellow"/>
        </w:rPr>
        <w:t xml:space="preserve"> about the final SLA status of an incident (the coefficients of a logistic regression model are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2D49B78E" w14:textId="03C17D49" w:rsidR="00417BA0" w:rsidRPr="00417BA0" w:rsidRDefault="00417BA0" w:rsidP="00417BA0">
      <w:pPr>
        <w:pStyle w:val="List"/>
      </w:pPr>
      <w:r w:rsidRPr="00A97E84">
        <w:rPr>
          <w:highlight w:val="yellow"/>
        </w:rPr>
        <w:t>H</w:t>
      </w:r>
      <w:r w:rsidRPr="00A97E84">
        <w:rPr>
          <w:highlight w:val="yellow"/>
          <w:vertAlign w:val="subscript"/>
        </w:rPr>
        <w:t>1</w:t>
      </w:r>
      <w:r w:rsidRPr="00A97E84">
        <w:rPr>
          <w:highlight w:val="yellow"/>
        </w:rPr>
        <w:t xml:space="preserve">: Data </w:t>
      </w:r>
      <w:r w:rsidR="00EB2DE2" w:rsidRPr="00A97E84">
        <w:rPr>
          <w:highlight w:val="yellow"/>
        </w:rPr>
        <w:t>contains</w:t>
      </w:r>
      <w:r w:rsidRPr="00A97E84">
        <w:rPr>
          <w:highlight w:val="yellow"/>
        </w:rPr>
        <w:t xml:space="preserve"> </w:t>
      </w:r>
      <w:r w:rsidR="00EB2DE2" w:rsidRPr="00A97E84">
        <w:rPr>
          <w:highlight w:val="yellow"/>
        </w:rPr>
        <w:t xml:space="preserve">significant indicators </w:t>
      </w:r>
      <w:r w:rsidRPr="00A97E84">
        <w:rPr>
          <w:highlight w:val="yellow"/>
        </w:rPr>
        <w:t xml:space="preserve">about the final SLA status of an incident (the coefficients of a logistic regression model are not zero, </w:t>
      </w:r>
      <m:oMath>
        <m:sSub>
          <m:sSubPr>
            <m:ctrlPr>
              <w:rPr>
                <w:rFonts w:ascii="Cambria Math" w:hAnsi="Cambria Math"/>
                <w:i/>
                <w:highlight w:val="yellow"/>
              </w:rPr>
            </m:ctrlPr>
          </m:sSubPr>
          <m:e>
            <m:r>
              <w:rPr>
                <w:rFonts w:ascii="Cambria Math" w:hAnsi="Cambria Math"/>
                <w:highlight w:val="yellow"/>
              </w:rPr>
              <m:t>β</m:t>
            </m:r>
          </m:e>
          <m:sub>
            <m:r>
              <m:rPr>
                <m:sty m:val="p"/>
              </m:rPr>
              <w:rPr>
                <w:rFonts w:ascii="Cambria Math" w:hAnsi="Cambria Math"/>
                <w:highlight w:val="yellow"/>
              </w:rPr>
              <m:t>i</m:t>
            </m:r>
          </m:sub>
        </m:sSub>
        <m:r>
          <w:rPr>
            <w:rFonts w:ascii="Cambria Math" w:hAnsi="Cambria Math"/>
            <w:highlight w:val="yellow"/>
          </w:rPr>
          <m:t>≠0</m:t>
        </m:r>
      </m:oMath>
      <w:r w:rsidRPr="00A97E84">
        <w:rPr>
          <w:highlight w:val="yellow"/>
        </w:rPr>
        <w:t>)</w:t>
      </w:r>
    </w:p>
    <w:p w14:paraId="5B21F9AC" w14:textId="77777777" w:rsidR="00417BA0" w:rsidRPr="00E6271C" w:rsidRDefault="00417BA0" w:rsidP="00346A6C">
      <w:pPr>
        <w:pStyle w:val="BodyText"/>
      </w:pPr>
    </w:p>
    <w:p w14:paraId="5DA97694" w14:textId="3DBDB498" w:rsidR="00572314" w:rsidRDefault="00572314" w:rsidP="00572314">
      <w:pPr>
        <w:pStyle w:val="Heading1"/>
      </w:pPr>
      <w:bookmarkStart w:id="6" w:name="_Toc33958684"/>
      <w:r>
        <w:lastRenderedPageBreak/>
        <w:t>Data Collection</w:t>
      </w:r>
      <w:bookmarkEnd w:id="6"/>
    </w:p>
    <w:p w14:paraId="3F528615" w14:textId="44E14ABC" w:rsidR="00EA3E28" w:rsidRDefault="00572314" w:rsidP="00572314">
      <w:pPr>
        <w:pStyle w:val="Instructions"/>
      </w:pPr>
      <w:r>
        <w:t>Report on your data collection process by describing the relevant data you collected, discussing any advantages and disadvantages of the data-gathering methodology you used, and detailing how you overcame any challenges you encountered during the process of collecting your data.</w:t>
      </w:r>
    </w:p>
    <w:p w14:paraId="4B751184" w14:textId="77777777" w:rsidR="00B40409" w:rsidRDefault="00B40409" w:rsidP="00E6271C">
      <w:pPr>
        <w:pStyle w:val="Instructions"/>
      </w:pPr>
      <w:r>
        <w:t>B:DATA COLLECTION</w:t>
      </w:r>
    </w:p>
    <w:p w14:paraId="652DCA5F" w14:textId="1CCC4148" w:rsidR="00B40409" w:rsidRDefault="00B40409" w:rsidP="00E6271C">
      <w:pPr>
        <w:pStyle w:val="Instructions"/>
      </w:pPr>
      <w:r>
        <w:t>The report on the data-collection process includes a description of the data collected, a discussion of any advantages and disadvantages of the methodology used, and a discussion of how challenges in the process were overcome. Each of these elements align with each other and the methodology used was appropriate for the data collected.</w:t>
      </w:r>
    </w:p>
    <w:p w14:paraId="62F1256B" w14:textId="5DBB99BA" w:rsidR="00FA6EE9" w:rsidRPr="00FA6EE9" w:rsidRDefault="00FA6EE9" w:rsidP="00346A6C">
      <w:pPr>
        <w:pStyle w:val="BodyText"/>
      </w:pPr>
      <w:r>
        <w:t>This section describes the collected data, the methodology used for collection, and any associated challenges.</w:t>
      </w:r>
    </w:p>
    <w:p w14:paraId="428D73C5" w14:textId="555B8254" w:rsidR="00E139C3" w:rsidRDefault="00E139C3" w:rsidP="00E139C3">
      <w:pPr>
        <w:pStyle w:val="Heading2"/>
      </w:pPr>
      <w:bookmarkStart w:id="7" w:name="_Toc33958685"/>
      <w:r w:rsidRPr="00E139C3">
        <w:t>Collected Data</w:t>
      </w:r>
      <w:bookmarkEnd w:id="7"/>
    </w:p>
    <w:p w14:paraId="7F52D4BD" w14:textId="7685DB7D" w:rsidR="00EC373D" w:rsidRPr="00EC373D" w:rsidRDefault="005B20F7" w:rsidP="00346A6C">
      <w:pPr>
        <w:pStyle w:val="BodyText"/>
      </w:pPr>
      <w:r>
        <w:t>A study investigating factors contributing to incident management SLA risk requires an extract from an ITSM system used by an IT organization for tracking incidents over a specific period. This study leverage</w:t>
      </w:r>
      <w:r w:rsidR="00C95C07">
        <w:t>d</w:t>
      </w:r>
      <w:r>
        <w:t xml:space="preserve"> an existing, publicly-available data set used in the </w:t>
      </w:r>
      <w:r w:rsidRPr="00C95C07">
        <w:rPr>
          <w:rStyle w:val="Emphasis"/>
        </w:rPr>
        <w:t>2014 Business Processing Intelligence Challenge (BPIC)</w:t>
      </w:r>
      <w:r>
        <w:t xml:space="preserve"> </w:t>
      </w:r>
      <w:r>
        <w:fldChar w:fldCharType="begin"/>
      </w:r>
      <w:r>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While the challenge released four data sets, this project focuse</w:t>
      </w:r>
      <w:r w:rsidR="00C95C07">
        <w:t>d</w:t>
      </w:r>
      <w:r>
        <w:t xml:space="preserve"> only on the Incident Records file </w:t>
      </w:r>
      <w:r>
        <w:fldChar w:fldCharType="begin"/>
      </w:r>
      <w:r>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w:t>
      </w:r>
      <w:r w:rsidR="00EE0C0D">
        <w:t xml:space="preserve"> </w:t>
      </w:r>
      <w:r w:rsidR="00EC373D" w:rsidRPr="00EC373D">
        <w:t xml:space="preserve">The terms for use of the data set specify that “The user is allowed to remix, transform or build upon the data, but only for noncommercial purposes” </w:t>
      </w:r>
      <w:r w:rsidR="00EC373D" w:rsidRPr="00EC373D">
        <w:fldChar w:fldCharType="begin"/>
      </w:r>
      <w:r w:rsidR="00EC373D" w:rsidRPr="00EC373D">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00EC373D" w:rsidRPr="00EC373D">
        <w:fldChar w:fldCharType="separate"/>
      </w:r>
      <w:r w:rsidR="00EC373D" w:rsidRPr="00EC373D">
        <w:t>(4TU.Centre for Research Data, 2016)</w:t>
      </w:r>
      <w:r w:rsidR="00EC373D" w:rsidRPr="00EC373D">
        <w:fldChar w:fldCharType="end"/>
      </w:r>
      <w:r w:rsidR="00EC373D" w:rsidRPr="00EC373D">
        <w:t>.</w:t>
      </w:r>
    </w:p>
    <w:p w14:paraId="10445087" w14:textId="6AF4B206" w:rsidR="00E139C3" w:rsidRDefault="00E139C3" w:rsidP="00E139C3">
      <w:pPr>
        <w:pStyle w:val="Heading2"/>
      </w:pPr>
      <w:bookmarkStart w:id="8" w:name="_Toc33958686"/>
      <w:r w:rsidRPr="00E139C3">
        <w:t>Methodology</w:t>
      </w:r>
      <w:bookmarkEnd w:id="8"/>
    </w:p>
    <w:p w14:paraId="485E896A" w14:textId="7C2A51C5" w:rsidR="00586351" w:rsidRPr="00586351" w:rsidRDefault="00586351" w:rsidP="00586351">
      <w:pPr>
        <w:pStyle w:val="BodyText"/>
        <w:rPr>
          <w:lang w:eastAsia="en-US"/>
        </w:rPr>
      </w:pPr>
      <w:r>
        <w:rPr>
          <w:lang w:eastAsia="en-US"/>
        </w:rPr>
        <w:t xml:space="preserve">Data collection followed a </w:t>
      </w:r>
      <w:proofErr w:type="gramStart"/>
      <w:r>
        <w:rPr>
          <w:lang w:eastAsia="en-US"/>
        </w:rPr>
        <w:t>three step</w:t>
      </w:r>
      <w:proofErr w:type="gramEnd"/>
      <w:r>
        <w:rPr>
          <w:lang w:eastAsia="en-US"/>
        </w:rPr>
        <w:t xml:space="preserve"> approach.</w:t>
      </w:r>
    </w:p>
    <w:p w14:paraId="68490231" w14:textId="77777777" w:rsidR="00AF7D5D" w:rsidRDefault="00AF7D5D" w:rsidP="00AF7D5D">
      <w:r>
        <w:rPr>
          <w:noProof/>
        </w:rPr>
        <w:drawing>
          <wp:inline distT="0" distB="0" distL="0" distR="0" wp14:anchorId="53E601AB" wp14:editId="246B256C">
            <wp:extent cx="5943600" cy="674557"/>
            <wp:effectExtent l="12700" t="25400" r="0" b="368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377FC29" w14:textId="08424F69" w:rsidR="004C6782" w:rsidRDefault="00C95C07" w:rsidP="00AF7D5D">
      <w:pPr>
        <w:pStyle w:val="Heading3"/>
      </w:pPr>
      <w:bookmarkStart w:id="9" w:name="_Toc33958687"/>
      <w:r w:rsidRPr="00AF7D5D">
        <w:t>Search</w:t>
      </w:r>
      <w:bookmarkEnd w:id="9"/>
    </w:p>
    <w:p w14:paraId="72ED3281" w14:textId="3FBD72D1" w:rsidR="00EE0C0D" w:rsidRDefault="00EE0C0D" w:rsidP="00346A6C">
      <w:pPr>
        <w:pStyle w:val="BodyText"/>
      </w:pPr>
      <w:r>
        <w:t xml:space="preserve">The first step in data collection for an analysis project involves identifying the location and availability of relevant data sets. </w:t>
      </w:r>
      <w:r w:rsidR="00D04042">
        <w:t xml:space="preserve">Search criteria identified a candidate pool of data sets with relevancy to the topic of Incident Management in an IT Service Management context. </w:t>
      </w:r>
      <w:r>
        <w:t xml:space="preserve">Internet-based search tools used by this project to identify </w:t>
      </w:r>
      <w:r w:rsidR="00D04042">
        <w:t>publicly available</w:t>
      </w:r>
      <w:r w:rsidR="00BA19FF">
        <w:t xml:space="preserve"> </w:t>
      </w:r>
      <w:r>
        <w:t>subject data set</w:t>
      </w:r>
      <w:r w:rsidR="00D04042">
        <w:t>s</w:t>
      </w:r>
      <w:r>
        <w:t xml:space="preserve"> included: </w:t>
      </w:r>
    </w:p>
    <w:p w14:paraId="03700F6A" w14:textId="15A3E89B" w:rsidR="00EE0C0D" w:rsidRDefault="00BA19FF" w:rsidP="00BF06AF">
      <w:pPr>
        <w:pStyle w:val="ListBullet"/>
      </w:pPr>
      <w:r>
        <w:t>Data.Gov (</w:t>
      </w:r>
      <w:hyperlink r:id="rId18" w:history="1">
        <w:r w:rsidRPr="00BA19FF">
          <w:rPr>
            <w:rStyle w:val="Hyperlink"/>
          </w:rPr>
          <w:t>https://www.data.gov/</w:t>
        </w:r>
      </w:hyperlink>
      <w:r>
        <w:t>)</w:t>
      </w:r>
    </w:p>
    <w:p w14:paraId="3343ED9D" w14:textId="4C1F51CF" w:rsidR="00BA19FF" w:rsidRDefault="00BA19FF" w:rsidP="00BF06AF">
      <w:pPr>
        <w:pStyle w:val="ListBullet"/>
      </w:pPr>
      <w:r>
        <w:t>University of California, Irvine Machine Learning Repository (</w:t>
      </w:r>
      <w:hyperlink r:id="rId19" w:history="1">
        <w:r w:rsidRPr="00BA19FF">
          <w:rPr>
            <w:rStyle w:val="Hyperlink"/>
          </w:rPr>
          <w:t>https://archive.ics.uci.edu/ml/index.php</w:t>
        </w:r>
      </w:hyperlink>
      <w:r>
        <w:t>)</w:t>
      </w:r>
    </w:p>
    <w:p w14:paraId="79932DA5" w14:textId="68924152" w:rsidR="00BA19FF" w:rsidRDefault="00BA19FF" w:rsidP="00BF06AF">
      <w:pPr>
        <w:pStyle w:val="ListBullet"/>
      </w:pPr>
      <w:r>
        <w:t>Google Scholar (</w:t>
      </w:r>
      <w:hyperlink r:id="rId20" w:history="1">
        <w:r w:rsidRPr="00BA19FF">
          <w:rPr>
            <w:rStyle w:val="Hyperlink"/>
          </w:rPr>
          <w:t>https://scholar.google.com/</w:t>
        </w:r>
      </w:hyperlink>
      <w:r>
        <w:t>)</w:t>
      </w:r>
    </w:p>
    <w:p w14:paraId="431906AD" w14:textId="4DE0DFCC" w:rsidR="00BA19FF" w:rsidRPr="00BA19FF" w:rsidRDefault="00BA19FF" w:rsidP="00BA19FF">
      <w:pPr>
        <w:pStyle w:val="ListBullet"/>
      </w:pPr>
      <w:r>
        <w:lastRenderedPageBreak/>
        <w:t>Google Dataset Search (</w:t>
      </w:r>
      <w:hyperlink r:id="rId21" w:history="1">
        <w:r w:rsidRPr="00BA19FF">
          <w:rPr>
            <w:rStyle w:val="Hyperlink"/>
          </w:rPr>
          <w:t>https://datasetsearch.research.google.com/</w:t>
        </w:r>
      </w:hyperlink>
      <w:r>
        <w:t>)</w:t>
      </w:r>
    </w:p>
    <w:p w14:paraId="763DF5C7" w14:textId="46F67C5C" w:rsidR="00BA19FF" w:rsidRDefault="00BA19FF" w:rsidP="00BA19FF">
      <w:pPr>
        <w:pStyle w:val="ListBullet"/>
      </w:pPr>
      <w:r>
        <w:t>Kaggle Datasets (</w:t>
      </w:r>
      <w:hyperlink r:id="rId22" w:history="1">
        <w:r w:rsidRPr="00E02707">
          <w:rPr>
            <w:rStyle w:val="Hyperlink"/>
            <w:lang w:eastAsia="en-US"/>
          </w:rPr>
          <w:t>https://www.kaggle.com/datasets</w:t>
        </w:r>
      </w:hyperlink>
      <w:r>
        <w:t>)</w:t>
      </w:r>
    </w:p>
    <w:p w14:paraId="5EF53FAC" w14:textId="23E7C028" w:rsidR="00C95C07" w:rsidRDefault="00C95C07" w:rsidP="00AF7D5D">
      <w:pPr>
        <w:pStyle w:val="Heading3"/>
      </w:pPr>
      <w:bookmarkStart w:id="10" w:name="_Toc33958688"/>
      <w:r w:rsidRPr="00AF7D5D">
        <w:t>Screen</w:t>
      </w:r>
      <w:bookmarkEnd w:id="10"/>
    </w:p>
    <w:p w14:paraId="23A86F78" w14:textId="7ACE6CF8" w:rsidR="00EE0C0D" w:rsidRDefault="00D04042" w:rsidP="00346A6C">
      <w:pPr>
        <w:pStyle w:val="BodyText"/>
      </w:pPr>
      <w:r>
        <w:t xml:space="preserve">Search identified two data sets for consideration, as listed below. </w:t>
      </w:r>
      <w:r w:rsidR="00EC1551">
        <w:t xml:space="preserve">Both data sets contain similar information. </w:t>
      </w:r>
    </w:p>
    <w:p w14:paraId="2FC1CD45" w14:textId="3A31A020" w:rsidR="00D04042" w:rsidRDefault="00D04042" w:rsidP="00D04042">
      <w:pPr>
        <w:pStyle w:val="ListBullet"/>
      </w:pPr>
      <w:r w:rsidRPr="00C95C07">
        <w:rPr>
          <w:rStyle w:val="Emphasis"/>
        </w:rPr>
        <w:t>2014 Business Processing Intelligence Challenge (BPIC)</w:t>
      </w:r>
      <w:r>
        <w:rPr>
          <w:rStyle w:val="Emphasis"/>
        </w:rPr>
        <w:t xml:space="preserve"> </w:t>
      </w:r>
      <w:r>
        <w:t xml:space="preserve">Incident Records file </w:t>
      </w:r>
      <w:r>
        <w:fldChar w:fldCharType="begin"/>
      </w:r>
      <w:r>
        <w:instrText xml:space="preserve"> ADDIN ZOTERO_ITEM CSL_CITATION {"citationID":"7KykO7Rt","properties":{"formattedCitation":"(Van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p>
    <w:p w14:paraId="15DF5D1F" w14:textId="1E937F9D" w:rsidR="00D04042" w:rsidRPr="00D04042" w:rsidRDefault="00D04042" w:rsidP="00D04042">
      <w:pPr>
        <w:pStyle w:val="ListBullet"/>
      </w:pPr>
      <w:r w:rsidRPr="00D04042">
        <w:t>UCI Machine Learning Repository Incident management process enriched event log Data Set</w:t>
      </w:r>
      <w:r>
        <w:t xml:space="preserve"> </w:t>
      </w:r>
      <w:r>
        <w:fldChar w:fldCharType="begin"/>
      </w:r>
      <w:r>
        <w:instrText xml:space="preserve"> ADDIN ZOTERO_ITEM CSL_CITATION {"citationID":"tiyWuRHb","properties":{"formattedCitation":"(Amaral et al., 2019)","plainCitation":"(Amaral et al., 2019)","noteIndex":0},"citationItems":[{"id":129,"uris":["http://zotero.org/users/6295578/items/3CGZM6Y6"],"uri":["http://zotero.org/users/6295578/items/3CGZM6Y6"],"itemData":{"id":129,"type":"book","ISBN":"978-3-319-96522-2","note":"DOI: 10.1007/978-3-030-15154-6_1","number-of-pages":"3","title":"Enhancing Completion Time Prediction Through Attribute Selection","author":[{"family":"Amaral","given":"Claudio"},{"family":"Fantinato","given":"Marcelo"},{"family":"Reijers","given":"Hajo"},{"family":"Peres","given":"Sarajane"}],"issued":{"date-parts":[["2019",1,1]]}}}],"schema":"https://github.com/citation-style-language/schema/raw/master/csl-citation.json"} </w:instrText>
      </w:r>
      <w:r>
        <w:fldChar w:fldCharType="separate"/>
      </w:r>
      <w:r>
        <w:rPr>
          <w:noProof/>
        </w:rPr>
        <w:t>(Amaral et al., 2019)</w:t>
      </w:r>
      <w:r>
        <w:fldChar w:fldCharType="end"/>
      </w:r>
    </w:p>
    <w:p w14:paraId="3DB66979" w14:textId="767E7CFE" w:rsidR="00C95C07" w:rsidRDefault="00C95C07" w:rsidP="00AF7D5D">
      <w:pPr>
        <w:pStyle w:val="Heading3"/>
      </w:pPr>
      <w:bookmarkStart w:id="11" w:name="_Toc33958689"/>
      <w:r w:rsidRPr="00AF7D5D">
        <w:t>Sele</w:t>
      </w:r>
      <w:r>
        <w:t>ct</w:t>
      </w:r>
      <w:bookmarkEnd w:id="11"/>
    </w:p>
    <w:p w14:paraId="6D8E1F3F" w14:textId="310513E0" w:rsidR="00AF7D5D" w:rsidRDefault="00EC1551" w:rsidP="00346A6C">
      <w:pPr>
        <w:pStyle w:val="BodyText"/>
      </w:pPr>
      <w:r>
        <w:t xml:space="preserve">This project used the first data set due to the availability of supporting documents such as a detailed, accurate data dictionary and Incident Management process documentation. </w:t>
      </w:r>
    </w:p>
    <w:p w14:paraId="37C2B1D8" w14:textId="40BDA1FE" w:rsidR="00EE0C0D" w:rsidRPr="00AF7D5D" w:rsidRDefault="00CD1819" w:rsidP="00EE0C0D">
      <w:pPr>
        <w:pStyle w:val="Heading2"/>
      </w:pPr>
      <w:bookmarkStart w:id="12" w:name="_Toc33958690"/>
      <w:r>
        <w:t xml:space="preserve">Methodology </w:t>
      </w:r>
      <w:r w:rsidR="00EE0C0D">
        <w:t>Advantages and Disadvantages</w:t>
      </w:r>
      <w:bookmarkEnd w:id="12"/>
    </w:p>
    <w:p w14:paraId="7AFEF194" w14:textId="37F4DB6C" w:rsidR="004C6782" w:rsidRDefault="004C6782" w:rsidP="004C6782">
      <w:pPr>
        <w:pStyle w:val="Caption"/>
      </w:pPr>
      <w:bookmarkStart w:id="13" w:name="_Toc33958720"/>
      <w:r>
        <w:t xml:space="preserve">Exhibit </w:t>
      </w:r>
      <w:r w:rsidR="00200A4C">
        <w:fldChar w:fldCharType="begin"/>
      </w:r>
      <w:r w:rsidR="00200A4C">
        <w:instrText xml:space="preserve"> SEQ Exhibit \* ARABIC </w:instrText>
      </w:r>
      <w:r w:rsidR="00200A4C">
        <w:fldChar w:fldCharType="separate"/>
      </w:r>
      <w:r w:rsidR="00137038">
        <w:rPr>
          <w:noProof/>
        </w:rPr>
        <w:t>1</w:t>
      </w:r>
      <w:r w:rsidR="00200A4C">
        <w:rPr>
          <w:noProof/>
        </w:rPr>
        <w:fldChar w:fldCharType="end"/>
      </w:r>
      <w:r>
        <w:t xml:space="preserve">. Method </w:t>
      </w:r>
      <w:r w:rsidR="005B20F7">
        <w:t xml:space="preserve">for Data Collection </w:t>
      </w:r>
      <w:r>
        <w:t>– Advantages and Disadvantages</w:t>
      </w:r>
      <w:bookmarkEnd w:id="13"/>
    </w:p>
    <w:tbl>
      <w:tblPr>
        <w:tblStyle w:val="APAReport"/>
        <w:tblW w:w="5000" w:type="pct"/>
        <w:tblLook w:val="04A0" w:firstRow="1" w:lastRow="0" w:firstColumn="1" w:lastColumn="0" w:noHBand="0" w:noVBand="1"/>
      </w:tblPr>
      <w:tblGrid>
        <w:gridCol w:w="3120"/>
        <w:gridCol w:w="3121"/>
        <w:gridCol w:w="3119"/>
      </w:tblGrid>
      <w:tr w:rsidR="004C6782" w14:paraId="1192E1F8" w14:textId="77777777" w:rsidTr="00AF7D5D">
        <w:trPr>
          <w:cnfStyle w:val="100000000000" w:firstRow="1" w:lastRow="0" w:firstColumn="0" w:lastColumn="0" w:oddVBand="0" w:evenVBand="0" w:oddHBand="0" w:evenHBand="0" w:firstRowFirstColumn="0" w:firstRowLastColumn="0" w:lastRowFirstColumn="0" w:lastRowLastColumn="0"/>
        </w:trPr>
        <w:tc>
          <w:tcPr>
            <w:tcW w:w="1667" w:type="pct"/>
          </w:tcPr>
          <w:p w14:paraId="2186B966" w14:textId="2AD85703" w:rsidR="004C6782" w:rsidRDefault="004C6782" w:rsidP="00AF7D5D">
            <w:r>
              <w:t>Method</w:t>
            </w:r>
          </w:p>
        </w:tc>
        <w:tc>
          <w:tcPr>
            <w:tcW w:w="1667" w:type="pct"/>
          </w:tcPr>
          <w:p w14:paraId="488330A2" w14:textId="77777777" w:rsidR="004C6782" w:rsidRDefault="004C6782" w:rsidP="00AF7D5D">
            <w:r>
              <w:t>Advantages</w:t>
            </w:r>
          </w:p>
        </w:tc>
        <w:tc>
          <w:tcPr>
            <w:tcW w:w="1666" w:type="pct"/>
          </w:tcPr>
          <w:p w14:paraId="6BED81A1" w14:textId="77777777" w:rsidR="004C6782" w:rsidRDefault="004C6782" w:rsidP="00AF7D5D">
            <w:r>
              <w:t>Disadvantages</w:t>
            </w:r>
          </w:p>
        </w:tc>
      </w:tr>
      <w:tr w:rsidR="004C6782" w14:paraId="32DCACE1" w14:textId="77777777" w:rsidTr="00AF7D5D">
        <w:tc>
          <w:tcPr>
            <w:tcW w:w="1667" w:type="pct"/>
          </w:tcPr>
          <w:p w14:paraId="4AF3B0E6" w14:textId="6AC1B2CD" w:rsidR="004C6782" w:rsidRDefault="00BA19FF" w:rsidP="00AF7D5D">
            <w:r>
              <w:t>Internet search for candidate data sets</w:t>
            </w:r>
          </w:p>
        </w:tc>
        <w:tc>
          <w:tcPr>
            <w:tcW w:w="1667" w:type="pct"/>
          </w:tcPr>
          <w:p w14:paraId="01D63E2D" w14:textId="21EBBA1A" w:rsidR="004C6782" w:rsidRDefault="00BA19FF" w:rsidP="00AF7D5D">
            <w:r>
              <w:t>Broad range of results</w:t>
            </w:r>
          </w:p>
        </w:tc>
        <w:tc>
          <w:tcPr>
            <w:tcW w:w="1666" w:type="pct"/>
          </w:tcPr>
          <w:p w14:paraId="131BF6ED" w14:textId="3A3A4144" w:rsidR="004C6782" w:rsidRDefault="00BA19FF" w:rsidP="00AF7D5D">
            <w:r>
              <w:t>Required filtering out cybersecurity and transportation incidents</w:t>
            </w:r>
          </w:p>
        </w:tc>
      </w:tr>
    </w:tbl>
    <w:p w14:paraId="598A2855" w14:textId="7153F51A" w:rsidR="00E139C3" w:rsidRDefault="00E139C3" w:rsidP="00E139C3">
      <w:pPr>
        <w:pStyle w:val="Heading2"/>
      </w:pPr>
      <w:bookmarkStart w:id="14" w:name="_Toc33958691"/>
      <w:r w:rsidRPr="00E139C3">
        <w:t>Challenges</w:t>
      </w:r>
      <w:bookmarkEnd w:id="14"/>
    </w:p>
    <w:p w14:paraId="4F066A6B" w14:textId="172DDF0B" w:rsidR="00C95C07" w:rsidRPr="00C95C07" w:rsidRDefault="00EC1551" w:rsidP="00346A6C">
      <w:pPr>
        <w:pStyle w:val="BodyText"/>
      </w:pPr>
      <w:r>
        <w:t xml:space="preserve">Internet searches for publicly available data sets return a large variety of results. Careful formulation and iterative refinement of search queries contributed to subsequently limiting the results to smaller, more relevant results. </w:t>
      </w:r>
    </w:p>
    <w:p w14:paraId="77A644DB" w14:textId="12897B79" w:rsidR="00572314" w:rsidRDefault="00572314" w:rsidP="00572314">
      <w:pPr>
        <w:pStyle w:val="Heading1"/>
      </w:pPr>
      <w:bookmarkStart w:id="15" w:name="_Ref33456673"/>
      <w:bookmarkStart w:id="16" w:name="_Ref33456711"/>
      <w:bookmarkStart w:id="17" w:name="_Ref33456720"/>
      <w:bookmarkStart w:id="18" w:name="_Toc33958692"/>
      <w:r>
        <w:t>Data Extraction and Preparation</w:t>
      </w:r>
      <w:bookmarkEnd w:id="15"/>
      <w:bookmarkEnd w:id="16"/>
      <w:bookmarkEnd w:id="17"/>
      <w:bookmarkEnd w:id="18"/>
    </w:p>
    <w:p w14:paraId="6D42949E" w14:textId="77777777" w:rsidR="00EA3E28" w:rsidRDefault="00572314" w:rsidP="00572314">
      <w:pPr>
        <w:pStyle w:val="Instructions"/>
      </w:pPr>
      <w:r>
        <w:t xml:space="preserve">Describe your data extraction and preparation process. Provide screenshots to illustrate each step, as evidence of the work performed. Explain the tools and techniques you used for data extraction and data preparation, including how these tools and techniques were used on the data. Justify why you used these particular tools and </w:t>
      </w:r>
      <w:proofErr w:type="gramStart"/>
      <w:r>
        <w:t>techniques, and</w:t>
      </w:r>
      <w:proofErr w:type="gramEnd"/>
      <w:r>
        <w:t xml:space="preserve"> include any advantages or disadvantages of these choices when used with your specific data extraction and preparation methods.</w:t>
      </w:r>
    </w:p>
    <w:p w14:paraId="3678ED34" w14:textId="77777777" w:rsidR="00B40409" w:rsidRDefault="00B40409" w:rsidP="00E6271C">
      <w:pPr>
        <w:pStyle w:val="Instructions"/>
      </w:pPr>
      <w:r>
        <w:t>C:DATA EXTRACTION AND PREPARATION</w:t>
      </w:r>
    </w:p>
    <w:p w14:paraId="5830AD3F" w14:textId="3F7C7324" w:rsidR="00B40409" w:rsidRDefault="00B40409" w:rsidP="00E6271C">
      <w:pPr>
        <w:pStyle w:val="Instructions"/>
      </w:pPr>
      <w:r>
        <w:t>The description of the data-extraction and -preparation process includes screenshots to illustrate each step; an explanation of the tools and techniques used, including how they were used on the data; and a justification for the tools and techniques, including any advantages or disadvantages. Each of these elements aligns with the others, the methods used were appropriate for the data, and evidence of the work is provided.</w:t>
      </w:r>
    </w:p>
    <w:p w14:paraId="2459EFAA" w14:textId="058D7514" w:rsidR="00BF06AF" w:rsidRPr="00BF06AF" w:rsidRDefault="00BF06AF" w:rsidP="00346A6C">
      <w:pPr>
        <w:pStyle w:val="BodyText"/>
      </w:pPr>
      <w:r>
        <w:t>This section describes the process for extracting and preparing the data for analysis followed by a discussion of the tools and techniques leveraged.</w:t>
      </w:r>
      <w:r w:rsidR="001200AF">
        <w:t xml:space="preserve"> See </w:t>
      </w:r>
      <w:r w:rsidR="001200AF">
        <w:fldChar w:fldCharType="begin"/>
      </w:r>
      <w:r w:rsidR="001200AF">
        <w:instrText xml:space="preserve"> REF _Ref33962672 \r \h </w:instrText>
      </w:r>
      <w:r w:rsidR="001200AF">
        <w:fldChar w:fldCharType="separate"/>
      </w:r>
      <w:r w:rsidR="001200AF">
        <w:t>7</w:t>
      </w:r>
      <w:r w:rsidR="001200AF">
        <w:fldChar w:fldCharType="end"/>
      </w:r>
      <w:r w:rsidR="001200AF">
        <w:t xml:space="preserve"> </w:t>
      </w:r>
      <w:r w:rsidR="001200AF">
        <w:fldChar w:fldCharType="begin"/>
      </w:r>
      <w:r w:rsidR="001200AF">
        <w:instrText xml:space="preserve"> REF _Ref33962672 \h </w:instrText>
      </w:r>
      <w:r w:rsidR="001200AF">
        <w:fldChar w:fldCharType="separate"/>
      </w:r>
      <w:r w:rsidR="001200AF">
        <w:t>Appendix of Executed Notebooks</w:t>
      </w:r>
      <w:r w:rsidR="001200AF">
        <w:fldChar w:fldCharType="end"/>
      </w:r>
      <w:r w:rsidR="001200AF">
        <w:t xml:space="preserve"> for </w:t>
      </w:r>
      <w:r w:rsidR="00CD1819">
        <w:t>performance illustration of each step.</w:t>
      </w:r>
    </w:p>
    <w:p w14:paraId="1137E8ED" w14:textId="6D11771A" w:rsidR="00E139C3" w:rsidRDefault="00E139C3" w:rsidP="00E139C3">
      <w:pPr>
        <w:pStyle w:val="Heading2"/>
      </w:pPr>
      <w:bookmarkStart w:id="19" w:name="_Toc33958693"/>
      <w:r>
        <w:lastRenderedPageBreak/>
        <w:t>Approach</w:t>
      </w:r>
      <w:bookmarkEnd w:id="19"/>
    </w:p>
    <w:p w14:paraId="521301DA" w14:textId="26F6280E" w:rsidR="004C6782" w:rsidRDefault="004C6782" w:rsidP="004C6782">
      <w:pPr>
        <w:pStyle w:val="Instructions"/>
      </w:pPr>
      <w:r>
        <w:t xml:space="preserve">Provide screenshots to illustrate each step, as evidence of the work performed. </w:t>
      </w:r>
    </w:p>
    <w:p w14:paraId="4C6B79CD" w14:textId="12EB63CC" w:rsidR="005B20F7" w:rsidRDefault="00FC6CD3" w:rsidP="00346A6C">
      <w:pPr>
        <w:pStyle w:val="BodyText"/>
      </w:pPr>
      <w:r>
        <w:t xml:space="preserve">Data extraction and preparation involved four steps. </w:t>
      </w:r>
    </w:p>
    <w:p w14:paraId="7FEEEB93" w14:textId="556D3516" w:rsidR="003C2F2C" w:rsidRDefault="003C2F2C" w:rsidP="003C2F2C">
      <w:bookmarkStart w:id="20" w:name="OLE_LINK1"/>
      <w:bookmarkStart w:id="21" w:name="OLE_LINK2"/>
      <w:r>
        <w:rPr>
          <w:noProof/>
        </w:rPr>
        <w:drawing>
          <wp:inline distT="0" distB="0" distL="0" distR="0" wp14:anchorId="599A6D0D" wp14:editId="0107FB6F">
            <wp:extent cx="5943600" cy="1064301"/>
            <wp:effectExtent l="1270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1A67AB" w14:textId="70E34A9D" w:rsidR="005C008D" w:rsidRPr="005C008D" w:rsidRDefault="005C008D" w:rsidP="0020446F">
      <w:pPr>
        <w:pStyle w:val="Heading3"/>
      </w:pPr>
      <w:bookmarkStart w:id="22" w:name="_Ref33457125"/>
      <w:bookmarkStart w:id="23" w:name="_Ref33457130"/>
      <w:bookmarkStart w:id="24" w:name="_Toc33958694"/>
      <w:bookmarkEnd w:id="20"/>
      <w:bookmarkEnd w:id="21"/>
      <w:r>
        <w:t>Acquire</w:t>
      </w:r>
      <w:bookmarkEnd w:id="22"/>
      <w:bookmarkEnd w:id="23"/>
      <w:bookmarkEnd w:id="24"/>
    </w:p>
    <w:p w14:paraId="6DA202E3" w14:textId="727AF01D" w:rsidR="00BF06AF" w:rsidRDefault="005B20F7" w:rsidP="00346A6C">
      <w:pPr>
        <w:pStyle w:val="BodyText"/>
      </w:pPr>
      <w:r>
        <w:t xml:space="preserve">The data set required downloading from </w:t>
      </w:r>
      <w:r w:rsidR="00C95C07">
        <w:t xml:space="preserve">the </w:t>
      </w:r>
      <w:r w:rsidR="00C95C07" w:rsidRPr="00C95C07">
        <w:rPr>
          <w:rStyle w:val="Emphasis"/>
        </w:rPr>
        <w:t>2014 Business Processing Intelligence Challenge (BPIC)</w:t>
      </w:r>
      <w:r w:rsidR="00C95C07">
        <w:t xml:space="preserve"> website located at </w:t>
      </w:r>
      <w:hyperlink r:id="rId28" w:history="1">
        <w:r w:rsidR="00C95C07" w:rsidRPr="00E02707">
          <w:rPr>
            <w:rStyle w:val="Hyperlink"/>
          </w:rPr>
          <w:t>https://www.win.tue.nl/bpi/doku.php?id=2014:challenge</w:t>
        </w:r>
      </w:hyperlink>
      <w:r>
        <w:t xml:space="preserve">. </w:t>
      </w:r>
      <w:bookmarkStart w:id="25" w:name="_Ref33457149"/>
      <w:bookmarkStart w:id="26" w:name="_Ref33457158"/>
      <w:r w:rsidR="00BF06AF">
        <w:t xml:space="preserve">Initial exploratory data analysis (EDA) </w:t>
      </w:r>
      <w:r w:rsidR="00BF06AF" w:rsidRPr="009C2E28">
        <w:t xml:space="preserve">identified a </w:t>
      </w:r>
      <w:proofErr w:type="gramStart"/>
      <w:r w:rsidR="00BF06AF" w:rsidRPr="009C2E28">
        <w:t>relatively</w:t>
      </w:r>
      <w:r w:rsidR="00BF06AF">
        <w:t xml:space="preserve"> clean</w:t>
      </w:r>
      <w:proofErr w:type="gramEnd"/>
      <w:r w:rsidR="00BF06AF">
        <w:t xml:space="preserve"> data set. Preliminary data cleaning steps included: conversion of strings representing dates to datetime data type, removal of non-</w:t>
      </w:r>
      <w:r w:rsidR="00BF06AF" w:rsidRPr="00E236BA">
        <w:t xml:space="preserve">incident records, as well as removal of records with a status other than </w:t>
      </w:r>
      <w:r w:rsidR="00BF06AF" w:rsidRPr="00E236BA">
        <w:rPr>
          <w:rStyle w:val="PlainTextChar"/>
        </w:rPr>
        <w:t>closed</w:t>
      </w:r>
      <w:r w:rsidR="00BF06AF" w:rsidRPr="00E236BA">
        <w:t>.</w:t>
      </w:r>
      <w:r w:rsidR="00BF06AF">
        <w:t xml:space="preserve"> </w:t>
      </w:r>
    </w:p>
    <w:p w14:paraId="19B99C2E" w14:textId="06E3E6D0" w:rsidR="005C008D" w:rsidRPr="005C008D" w:rsidRDefault="005C008D" w:rsidP="0020446F">
      <w:pPr>
        <w:pStyle w:val="Heading3"/>
      </w:pPr>
      <w:bookmarkStart w:id="27" w:name="_Toc33958695"/>
      <w:r>
        <w:t>Clean</w:t>
      </w:r>
      <w:bookmarkEnd w:id="25"/>
      <w:bookmarkEnd w:id="26"/>
      <w:bookmarkEnd w:id="27"/>
    </w:p>
    <w:p w14:paraId="59F81B73" w14:textId="33F498DC" w:rsidR="005B20F7" w:rsidRDefault="005B20F7" w:rsidP="00346A6C">
      <w:pPr>
        <w:pStyle w:val="BodyText"/>
      </w:pPr>
      <w:r>
        <w:t xml:space="preserve">Data profiling during </w:t>
      </w:r>
      <w:r w:rsidR="00BF06AF">
        <w:t>the previous step</w:t>
      </w:r>
      <w:r>
        <w:t xml:space="preserve"> revealed collinearity among some variables. </w:t>
      </w:r>
      <w:r w:rsidR="00EB2A7F">
        <w:t xml:space="preserve">This step addressed some collinearity through creating aggregated variables and noted other items for later consideration. </w:t>
      </w:r>
      <w:r>
        <w:t xml:space="preserve">The project </w:t>
      </w:r>
      <w:r w:rsidR="00E236BA">
        <w:t>addressed</w:t>
      </w:r>
      <w:r>
        <w:t xml:space="preserve"> missing values </w:t>
      </w:r>
      <w:r w:rsidR="00131DF5">
        <w:t xml:space="preserve">by dropping records representing fewer than 4% of the total, setting values to zero, “Not Applicable”, </w:t>
      </w:r>
      <w:r w:rsidR="00EB2A7F">
        <w:t xml:space="preserve">and </w:t>
      </w:r>
      <w:r w:rsidR="00131DF5">
        <w:t>“Yes/No” where appropriate</w:t>
      </w:r>
      <w:r>
        <w:t xml:space="preserve"> </w:t>
      </w:r>
      <w:r>
        <w:fldChar w:fldCharType="begin"/>
      </w:r>
      <w:r>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fldChar w:fldCharType="separate"/>
      </w:r>
      <w:r w:rsidRPr="008A169F">
        <w:t>(Nisbet et al., 2009, pp. 50–75)</w:t>
      </w:r>
      <w:r>
        <w:fldChar w:fldCharType="end"/>
      </w:r>
      <w:r>
        <w:t>.</w:t>
      </w:r>
    </w:p>
    <w:p w14:paraId="4965B58D" w14:textId="0D1BFED2" w:rsidR="005C008D" w:rsidRDefault="00EB2DE2" w:rsidP="0020446F">
      <w:pPr>
        <w:pStyle w:val="Heading3"/>
      </w:pPr>
      <w:bookmarkStart w:id="28" w:name="_Toc33958696"/>
      <w:r>
        <w:t>Engineer</w:t>
      </w:r>
      <w:bookmarkEnd w:id="28"/>
    </w:p>
    <w:p w14:paraId="0C937741" w14:textId="72B69ABF" w:rsidR="005B20F7" w:rsidRDefault="00EB2DE2" w:rsidP="00346A6C">
      <w:pPr>
        <w:pStyle w:val="BodyText"/>
      </w:pPr>
      <w:r>
        <w:t xml:space="preserve">The original data source lacked a binary indicator for the target variable. </w:t>
      </w:r>
      <w:r w:rsidR="005B20F7">
        <w:t xml:space="preserve">The project engineered the target variable, </w:t>
      </w:r>
      <w:proofErr w:type="spellStart"/>
      <w:r w:rsidR="005B20F7" w:rsidRPr="005866B3">
        <w:rPr>
          <w:rStyle w:val="PlainTextChar"/>
        </w:rPr>
        <w:t>SLAFail</w:t>
      </w:r>
      <w:proofErr w:type="spellEnd"/>
      <w:r w:rsidR="005B20F7">
        <w:t xml:space="preserve">, by setting the value to </w:t>
      </w:r>
      <w:r w:rsidR="005B20F7" w:rsidRPr="00F173DC">
        <w:rPr>
          <w:rStyle w:val="PlainTextChar"/>
        </w:rPr>
        <w:t>1</w:t>
      </w:r>
      <w:r w:rsidR="005B20F7">
        <w:rPr>
          <w:rStyle w:val="PlainTextChar"/>
        </w:rPr>
        <w:t>,</w:t>
      </w:r>
      <w:r w:rsidR="005B20F7">
        <w:t xml:space="preserve"> according to the business rules described in </w:t>
      </w:r>
      <w:r w:rsidR="005B20F7">
        <w:fldChar w:fldCharType="begin"/>
      </w:r>
      <w:r w:rsidR="005B20F7">
        <w:instrText xml:space="preserve"> REF _Ref33007909 \h </w:instrText>
      </w:r>
      <w:r w:rsidR="005B20F7">
        <w:fldChar w:fldCharType="separate"/>
      </w:r>
      <w:r w:rsidR="00453555">
        <w:t xml:space="preserve">Exhibit </w:t>
      </w:r>
      <w:r w:rsidR="00453555">
        <w:rPr>
          <w:noProof/>
        </w:rPr>
        <w:t>2</w:t>
      </w:r>
      <w:r w:rsidR="005B20F7">
        <w:fldChar w:fldCharType="end"/>
      </w:r>
      <w:r w:rsidR="005B20F7">
        <w:t xml:space="preserve">. Stanford University IT provides an example of a similar business rule </w:t>
      </w:r>
      <w:r w:rsidR="005B20F7">
        <w:fldChar w:fldCharType="begin"/>
      </w:r>
      <w:r w:rsidR="005B20F7">
        <w:instrText xml:space="preserve"> ADDIN ZOTERO_ITEM CSL_CITATION {"citationID":"u8gBbtdW","properties":{"formattedCitation":"({\\i{}Measuring Response and Resolution Times in Remedy | University IT}, n.d.)","plainCitation":"(Measuring Response and Resolution Times in Remedy | University IT, n.d.)","noteIndex":0},"citationItems":[{"id":258,"uris":["http://zotero.org/users/6295578/items/EB6JAVZL"],"uri":["http://zotero.org/users/6295578/items/EB6JAVZL"],"itemData":{"id":258,"type":"webpage","container-title":"Stanford University IT","title":"Measuring Response and Resolution Times in Remedy | University IT","URL":"https://uit.stanford.edu/service/helpdesk/support/sla","accessed":{"date-parts":[["2020",2,19]]}}}],"schema":"https://github.com/citation-style-language/schema/raw/master/csl-citation.json"} </w:instrText>
      </w:r>
      <w:r w:rsidR="005B20F7">
        <w:fldChar w:fldCharType="separate"/>
      </w:r>
      <w:r w:rsidR="005B20F7" w:rsidRPr="00C035A8">
        <w:t>(</w:t>
      </w:r>
      <w:r w:rsidR="005B20F7" w:rsidRPr="00C035A8">
        <w:rPr>
          <w:i/>
          <w:iCs/>
        </w:rPr>
        <w:t>Measuring Response and Resolution Times in Remedy | University IT</w:t>
      </w:r>
      <w:r w:rsidR="005B20F7" w:rsidRPr="00C035A8">
        <w:t>, n.d.)</w:t>
      </w:r>
      <w:r w:rsidR="005B20F7">
        <w:fldChar w:fldCharType="end"/>
      </w:r>
      <w:r w:rsidR="005B20F7">
        <w:t xml:space="preserve">. </w:t>
      </w:r>
    </w:p>
    <w:p w14:paraId="1052BF20" w14:textId="56EE4989" w:rsidR="005B20F7" w:rsidRDefault="005B20F7" w:rsidP="005B20F7">
      <w:pPr>
        <w:pStyle w:val="Caption"/>
      </w:pPr>
      <w:bookmarkStart w:id="29" w:name="_Ref33007909"/>
      <w:bookmarkStart w:id="30" w:name="_Toc33958721"/>
      <w:r>
        <w:t xml:space="preserve">Exhibit </w:t>
      </w:r>
      <w:r w:rsidR="00200A4C">
        <w:fldChar w:fldCharType="begin"/>
      </w:r>
      <w:r w:rsidR="00200A4C">
        <w:instrText xml:space="preserve"> SEQ Exhibit \* ARABIC </w:instrText>
      </w:r>
      <w:r w:rsidR="00200A4C">
        <w:fldChar w:fldCharType="separate"/>
      </w:r>
      <w:r w:rsidR="00137038">
        <w:rPr>
          <w:noProof/>
        </w:rPr>
        <w:t>2</w:t>
      </w:r>
      <w:r w:rsidR="00200A4C">
        <w:rPr>
          <w:noProof/>
        </w:rPr>
        <w:fldChar w:fldCharType="end"/>
      </w:r>
      <w:bookmarkEnd w:id="29"/>
      <w:r>
        <w:t xml:space="preserve">. Business Rule for </w:t>
      </w:r>
      <w:proofErr w:type="spellStart"/>
      <w:r>
        <w:t>SLAFail</w:t>
      </w:r>
      <w:proofErr w:type="spellEnd"/>
      <w:r>
        <w:t xml:space="preserve"> Target Variable</w:t>
      </w:r>
      <w:bookmarkEnd w:id="30"/>
    </w:p>
    <w:tbl>
      <w:tblPr>
        <w:tblStyle w:val="APAReport"/>
        <w:tblW w:w="0" w:type="auto"/>
        <w:tblLook w:val="04A0" w:firstRow="1" w:lastRow="0" w:firstColumn="1" w:lastColumn="0" w:noHBand="0" w:noVBand="1"/>
      </w:tblPr>
      <w:tblGrid>
        <w:gridCol w:w="1270"/>
        <w:gridCol w:w="4179"/>
      </w:tblGrid>
      <w:tr w:rsidR="005B20F7" w:rsidRPr="005866B3" w14:paraId="6EE9238D"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517ADF2E" w14:textId="77777777" w:rsidR="005B20F7" w:rsidRPr="005866B3" w:rsidRDefault="005B20F7" w:rsidP="00AF7D5D">
            <w:pPr>
              <w:pStyle w:val="NoSpacing"/>
            </w:pPr>
            <w:r w:rsidRPr="005866B3">
              <w:t>Priority</w:t>
            </w:r>
          </w:p>
        </w:tc>
        <w:tc>
          <w:tcPr>
            <w:tcW w:w="0" w:type="auto"/>
            <w:hideMark/>
          </w:tcPr>
          <w:p w14:paraId="71D0B628" w14:textId="77777777" w:rsidR="005B20F7" w:rsidRPr="005866B3" w:rsidRDefault="005B20F7" w:rsidP="00AF7D5D">
            <w:pPr>
              <w:pStyle w:val="NoSpacing"/>
            </w:pPr>
            <w:r>
              <w:t>Time Between Opened and Resolved</w:t>
            </w:r>
          </w:p>
        </w:tc>
      </w:tr>
      <w:tr w:rsidR="005B20F7" w:rsidRPr="005866B3" w14:paraId="26D1E161" w14:textId="77777777" w:rsidTr="00AF7D5D">
        <w:tc>
          <w:tcPr>
            <w:tcW w:w="0" w:type="auto"/>
            <w:hideMark/>
          </w:tcPr>
          <w:p w14:paraId="0105BE5B" w14:textId="77777777" w:rsidR="005B20F7" w:rsidRPr="005866B3" w:rsidRDefault="005B20F7" w:rsidP="00AF7D5D">
            <w:pPr>
              <w:pStyle w:val="NoSpacing"/>
            </w:pPr>
            <w:r w:rsidRPr="005866B3">
              <w:t>1 Very High</w:t>
            </w:r>
          </w:p>
        </w:tc>
        <w:tc>
          <w:tcPr>
            <w:tcW w:w="0" w:type="auto"/>
            <w:hideMark/>
          </w:tcPr>
          <w:p w14:paraId="54644C59" w14:textId="77777777" w:rsidR="005B20F7" w:rsidRPr="005866B3" w:rsidRDefault="005B20F7" w:rsidP="00AF7D5D">
            <w:pPr>
              <w:pStyle w:val="NoSpacing"/>
            </w:pPr>
            <w:r>
              <w:t xml:space="preserve">Greater than </w:t>
            </w:r>
            <w:r w:rsidRPr="005866B3">
              <w:t>240</w:t>
            </w:r>
            <w:r>
              <w:t xml:space="preserve"> minutes (4 hours)</w:t>
            </w:r>
          </w:p>
        </w:tc>
      </w:tr>
      <w:tr w:rsidR="005B20F7" w:rsidRPr="005866B3" w14:paraId="657E8B1D" w14:textId="77777777" w:rsidTr="00AF7D5D">
        <w:tc>
          <w:tcPr>
            <w:tcW w:w="0" w:type="auto"/>
            <w:hideMark/>
          </w:tcPr>
          <w:p w14:paraId="5CC00C85" w14:textId="77777777" w:rsidR="005B20F7" w:rsidRPr="005866B3" w:rsidRDefault="005B20F7" w:rsidP="00AF7D5D">
            <w:pPr>
              <w:pStyle w:val="NoSpacing"/>
            </w:pPr>
            <w:r w:rsidRPr="005866B3">
              <w:t>2 High</w:t>
            </w:r>
          </w:p>
        </w:tc>
        <w:tc>
          <w:tcPr>
            <w:tcW w:w="0" w:type="auto"/>
            <w:hideMark/>
          </w:tcPr>
          <w:p w14:paraId="4EAD32B1" w14:textId="77777777" w:rsidR="005B20F7" w:rsidRPr="005866B3" w:rsidRDefault="005B20F7" w:rsidP="00AF7D5D">
            <w:pPr>
              <w:pStyle w:val="NoSpacing"/>
            </w:pPr>
            <w:r>
              <w:t xml:space="preserve">Greater than </w:t>
            </w:r>
            <w:r w:rsidRPr="005866B3">
              <w:t>480</w:t>
            </w:r>
            <w:r>
              <w:t xml:space="preserve"> (8 hours)</w:t>
            </w:r>
          </w:p>
        </w:tc>
      </w:tr>
      <w:tr w:rsidR="005B20F7" w:rsidRPr="005866B3" w14:paraId="641E20F0" w14:textId="77777777" w:rsidTr="00AF7D5D">
        <w:tc>
          <w:tcPr>
            <w:tcW w:w="0" w:type="auto"/>
            <w:hideMark/>
          </w:tcPr>
          <w:p w14:paraId="42ABB712" w14:textId="77777777" w:rsidR="005B20F7" w:rsidRPr="005866B3" w:rsidRDefault="005B20F7" w:rsidP="00AF7D5D">
            <w:pPr>
              <w:pStyle w:val="NoSpacing"/>
            </w:pPr>
            <w:r w:rsidRPr="005866B3">
              <w:t>3 Medium</w:t>
            </w:r>
          </w:p>
        </w:tc>
        <w:tc>
          <w:tcPr>
            <w:tcW w:w="0" w:type="auto"/>
            <w:hideMark/>
          </w:tcPr>
          <w:p w14:paraId="509AF7B8" w14:textId="77777777" w:rsidR="005B20F7" w:rsidRPr="005866B3" w:rsidRDefault="005B20F7" w:rsidP="00AF7D5D">
            <w:pPr>
              <w:pStyle w:val="NoSpacing"/>
            </w:pPr>
            <w:r>
              <w:t xml:space="preserve">Greater than </w:t>
            </w:r>
            <w:r w:rsidRPr="005866B3">
              <w:t>1440</w:t>
            </w:r>
            <w:r>
              <w:t xml:space="preserve"> (1 day)</w:t>
            </w:r>
          </w:p>
        </w:tc>
      </w:tr>
      <w:tr w:rsidR="005B20F7" w:rsidRPr="005866B3" w14:paraId="1A2D87D9" w14:textId="77777777" w:rsidTr="00AF7D5D">
        <w:tc>
          <w:tcPr>
            <w:tcW w:w="0" w:type="auto"/>
            <w:hideMark/>
          </w:tcPr>
          <w:p w14:paraId="72E281E2" w14:textId="77777777" w:rsidR="005B20F7" w:rsidRPr="005866B3" w:rsidRDefault="005B20F7" w:rsidP="00AF7D5D">
            <w:pPr>
              <w:pStyle w:val="NoSpacing"/>
            </w:pPr>
            <w:r w:rsidRPr="005866B3">
              <w:t>4 Low</w:t>
            </w:r>
          </w:p>
        </w:tc>
        <w:tc>
          <w:tcPr>
            <w:tcW w:w="0" w:type="auto"/>
            <w:hideMark/>
          </w:tcPr>
          <w:p w14:paraId="769DAE1D" w14:textId="77777777" w:rsidR="005B20F7" w:rsidRPr="005866B3" w:rsidRDefault="005B20F7" w:rsidP="00AF7D5D">
            <w:pPr>
              <w:pStyle w:val="NoSpacing"/>
            </w:pPr>
            <w:r>
              <w:t xml:space="preserve">Greater than </w:t>
            </w:r>
            <w:r w:rsidRPr="005866B3">
              <w:t>2880</w:t>
            </w:r>
            <w:r>
              <w:t xml:space="preserve"> (2 days)</w:t>
            </w:r>
          </w:p>
        </w:tc>
      </w:tr>
      <w:tr w:rsidR="005B20F7" w:rsidRPr="005866B3" w14:paraId="31354487" w14:textId="77777777" w:rsidTr="00AF7D5D">
        <w:tc>
          <w:tcPr>
            <w:tcW w:w="0" w:type="auto"/>
            <w:hideMark/>
          </w:tcPr>
          <w:p w14:paraId="5FC1464E" w14:textId="77777777" w:rsidR="005B20F7" w:rsidRPr="005866B3" w:rsidRDefault="005B20F7" w:rsidP="00AF7D5D">
            <w:pPr>
              <w:pStyle w:val="NoSpacing"/>
            </w:pPr>
            <w:r w:rsidRPr="005866B3">
              <w:t>5 Very Low</w:t>
            </w:r>
          </w:p>
        </w:tc>
        <w:tc>
          <w:tcPr>
            <w:tcW w:w="0" w:type="auto"/>
            <w:hideMark/>
          </w:tcPr>
          <w:p w14:paraId="14B2FA33" w14:textId="77777777" w:rsidR="005B20F7" w:rsidRPr="005866B3" w:rsidRDefault="005B20F7" w:rsidP="00AF7D5D">
            <w:pPr>
              <w:pStyle w:val="NoSpacing"/>
            </w:pPr>
            <w:r>
              <w:t xml:space="preserve">Greater than </w:t>
            </w:r>
            <w:r w:rsidRPr="005866B3">
              <w:t>5760</w:t>
            </w:r>
            <w:r>
              <w:t xml:space="preserve"> (4 days)</w:t>
            </w:r>
          </w:p>
        </w:tc>
      </w:tr>
    </w:tbl>
    <w:p w14:paraId="11EE4D84" w14:textId="67396FC8" w:rsidR="00FA6EE9" w:rsidRDefault="00FA6EE9" w:rsidP="00346A6C">
      <w:pPr>
        <w:pStyle w:val="BodyText"/>
      </w:pPr>
      <w:r>
        <w:t xml:space="preserve">The engineered target variable, </w:t>
      </w:r>
      <w:proofErr w:type="spellStart"/>
      <w:r w:rsidRPr="009A0994">
        <w:rPr>
          <w:rStyle w:val="PlainTextChar"/>
        </w:rPr>
        <w:t>FailSLA</w:t>
      </w:r>
      <w:proofErr w:type="spellEnd"/>
      <w:r>
        <w:t xml:space="preserve">, resulted in 30% of the cases showing a failure to meet the defined SLA (closing the incident within the specified time based on </w:t>
      </w:r>
      <w:r w:rsidRPr="009A0994">
        <w:rPr>
          <w:rStyle w:val="PlainTextChar"/>
        </w:rPr>
        <w:t>Priority</w:t>
      </w:r>
      <w:r>
        <w:t xml:space="preserve">). The </w:t>
      </w:r>
      <w:r>
        <w:lastRenderedPageBreak/>
        <w:t>study will use p</w:t>
      </w:r>
      <w:r w:rsidRPr="009A0994">
        <w:t xml:space="preserve">roportional stratified </w:t>
      </w:r>
      <w:r>
        <w:t xml:space="preserve">random </w:t>
      </w:r>
      <w:r w:rsidRPr="009A0994">
        <w:t>sampling</w:t>
      </w:r>
      <w:r>
        <w:t xml:space="preserve"> to split the data set for training and testing purpose </w:t>
      </w:r>
      <w:r>
        <w:fldChar w:fldCharType="begin"/>
      </w:r>
      <w:r>
        <w:instrText xml:space="preserve"> ADDIN ZOTERO_ITEM CSL_CITATION {"citationID":"hMH8qwo6","properties":{"formattedCitation":"(Tuff\\uc0\\u233{}ry, 2011, p. 90)","plainCitation":"(Tufféry, 2011, p. 90)","noteIndex":0},"citationItems":[{"id":159,"uris":["http://zotero.org/users/6295578/items/I96H8G24"],"uri":["http://zotero.org/users/6295578/items/I96H8G24"],"itemData":{"id":159,"type":"book","event-place":"Chichester,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90","label":"page"}],"schema":"https://github.com/citation-style-language/schema/raw/master/csl-citation.json"} </w:instrText>
      </w:r>
      <w:r>
        <w:fldChar w:fldCharType="separate"/>
      </w:r>
      <w:r w:rsidRPr="009A0994">
        <w:t>(Tufféry, 2011, p. 90)</w:t>
      </w:r>
      <w:r>
        <w:fldChar w:fldCharType="end"/>
      </w:r>
    </w:p>
    <w:p w14:paraId="4C2F7B56" w14:textId="20F296DD" w:rsidR="0020446F" w:rsidRDefault="0020446F" w:rsidP="0020446F">
      <w:pPr>
        <w:pStyle w:val="Heading3"/>
      </w:pPr>
      <w:bookmarkStart w:id="31" w:name="_Ref33457153"/>
      <w:bookmarkStart w:id="32" w:name="_Ref33457162"/>
      <w:bookmarkStart w:id="33" w:name="_Toc33958697"/>
      <w:r>
        <w:t>Filter</w:t>
      </w:r>
      <w:bookmarkEnd w:id="31"/>
      <w:bookmarkEnd w:id="32"/>
      <w:r w:rsidR="003825FF">
        <w:t xml:space="preserve"> and Bin</w:t>
      </w:r>
      <w:bookmarkEnd w:id="33"/>
    </w:p>
    <w:p w14:paraId="1592626C" w14:textId="4593AB87" w:rsidR="00EB2A7F" w:rsidRPr="00EB2A7F" w:rsidRDefault="00EB2A7F" w:rsidP="00EB2A7F">
      <w:pPr>
        <w:pStyle w:val="BodyText"/>
        <w:rPr>
          <w:lang w:eastAsia="en-US"/>
        </w:rPr>
      </w:pPr>
      <w:r>
        <w:rPr>
          <w:lang w:eastAsia="en-US"/>
        </w:rPr>
        <w:t xml:space="preserve">This final data extraction and preparation step </w:t>
      </w:r>
      <w:r w:rsidR="004B09DA">
        <w:rPr>
          <w:lang w:eastAsia="en-US"/>
        </w:rPr>
        <w:t>addressed the high dimensionality of datetime variables and restricted the data set based on timeframe.</w:t>
      </w:r>
    </w:p>
    <w:p w14:paraId="1C6127FD" w14:textId="77777777" w:rsidR="004B09DA" w:rsidRPr="00EC373D" w:rsidRDefault="004B09DA" w:rsidP="004B09DA">
      <w:pPr>
        <w:pStyle w:val="BodyText"/>
      </w:pPr>
      <w:r>
        <w:t xml:space="preserve">The datetime variables required binning (discretization) to reduce dimensionality </w:t>
      </w:r>
      <w:r>
        <w:fldChar w:fldCharType="begin"/>
      </w:r>
      <w:r>
        <w:instrText xml:space="preserve"> ADDIN ZOTERO_ITEM CSL_CITATION {"citationID":"8oPa8dtH","properties":{"formattedCitation":"(Tuff\\uc0\\u233{}ry, 2011, pp. 31\\uc0\\u8211{}32)","plainCitation":"(Tufféry, 2011, pp. 31–32)","noteIndex":0},"citationItems":[{"id":159,"uris":["http://zotero.org/users/6295578/items/I96H8G24"],"uri":["http://zotero.org/users/6295578/items/I96H8G24"],"itemData":{"id":159,"type":"book","event-place":"Chichester,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31-32","label":"page"}],"schema":"https://github.com/citation-style-language/schema/raw/master/csl-citation.json"} </w:instrText>
      </w:r>
      <w:r>
        <w:fldChar w:fldCharType="separate"/>
      </w:r>
      <w:r w:rsidRPr="003825FF">
        <w:rPr>
          <w:rFonts w:ascii="Georgia" w:cs="Times New Roman"/>
        </w:rPr>
        <w:t>(Tufféry, 2011, pp. 31–32)</w:t>
      </w:r>
      <w:r>
        <w:fldChar w:fldCharType="end"/>
      </w:r>
      <w:r>
        <w:t>. For each datetime variable (</w:t>
      </w:r>
      <w:proofErr w:type="spellStart"/>
      <w:r w:rsidRPr="00131DF5">
        <w:rPr>
          <w:rStyle w:val="PlainTextChar"/>
        </w:rPr>
        <w:t>Open_Time</w:t>
      </w:r>
      <w:proofErr w:type="spellEnd"/>
      <w:r>
        <w:t xml:space="preserve">, </w:t>
      </w:r>
      <w:proofErr w:type="spellStart"/>
      <w:proofErr w:type="gramStart"/>
      <w:r w:rsidRPr="00131DF5">
        <w:rPr>
          <w:rStyle w:val="PlainTextChar"/>
        </w:rPr>
        <w:t>Resolved</w:t>
      </w:r>
      <w:proofErr w:type="gramEnd"/>
      <w:r w:rsidRPr="00131DF5">
        <w:rPr>
          <w:rStyle w:val="PlainTextChar"/>
        </w:rPr>
        <w:t>_Time</w:t>
      </w:r>
      <w:proofErr w:type="spellEnd"/>
      <w:r>
        <w:t xml:space="preserve">, and </w:t>
      </w:r>
      <w:proofErr w:type="spellStart"/>
      <w:r w:rsidRPr="00131DF5">
        <w:rPr>
          <w:rStyle w:val="PlainTextChar"/>
        </w:rPr>
        <w:t>Closed_Time</w:t>
      </w:r>
      <w:proofErr w:type="spellEnd"/>
      <w:r>
        <w:t xml:space="preserve">), this step created two corresponding binned variables. One for the hour of the day and the other for the day of the week. </w:t>
      </w:r>
    </w:p>
    <w:p w14:paraId="482DD7B2" w14:textId="7360F115" w:rsidR="00EB2A7F" w:rsidRDefault="00EC373D" w:rsidP="000F4FAB">
      <w:pPr>
        <w:pStyle w:val="BodyText"/>
      </w:pPr>
      <w:r w:rsidRPr="00EC373D">
        <w:t xml:space="preserve">This </w:t>
      </w:r>
      <w:r w:rsidR="00EB2A7F">
        <w:t>step</w:t>
      </w:r>
      <w:r w:rsidRPr="00EC373D">
        <w:t xml:space="preserve"> </w:t>
      </w:r>
      <w:r w:rsidR="00FC6CD3">
        <w:t>reduced</w:t>
      </w:r>
      <w:r w:rsidRPr="00EC373D">
        <w:t xml:space="preserve"> the data set to include only those incidents within a six-month time window (1 October 2013 through 31 March 2014). This ensures that the records cover the entire lifecycle of the incident, i.e. both open and close dates exist within the window </w:t>
      </w:r>
      <w:r w:rsidRPr="00EC373D">
        <w:fldChar w:fldCharType="begin"/>
      </w:r>
      <w:r w:rsidRPr="00EC373D">
        <w:instrText xml:space="preserve"> ADDIN ZOTERO_ITEM CSL_CITATION {"citationID":"8qkPq37i","properties":{"formattedCitation":"(Bu\\uc0\\u64256{}ett et al., 2014, p. 4)","plainCitation":"(Buﬀett et al., 2014, p. 4)","noteIndex":0},"citationItems":[{"id":207,"uris":["http://zotero.org/users/6295578/items/PRYBFIHB"],"uri":["http://zotero.org/users/6295578/items/PRYBFIHB"],"itemData":{"id":207,"type":"article-journal","abstract":"This paper reports on ﬁndings resulting from our research conducted for the 2014 Business Process Intelligence (BPI) Challenge. The goal of this year’s challenge was to identify predictive patterns in the data, provided by Rabobank’s ICT operations unit, that could be used to determine whether service calls and incidents were likely to increase or decrease as a result of any change implemented in their systems. We took two approaches: a macro approach where conclusions were drawn via analysis of aggregated data from the entire set, and a micro approach where sequence classiﬁcation was used to uncover predictive patterns in the data for individual conﬁguration items. Each approach addresses the challenge questions from diﬀerent levels, and oﬀers insight on the ﬁndings from each point of view that can be applied to improve company business processes and decision making in the future.","language":"en","page":"27","source":"Zotero","title":"Using Sequence Classiﬁcation to Label Behavior from Sequential Event Logs","author":[{"family":"Buﬀett","given":"Scott"},{"family":"Emond","given":"Bruno"},{"family":"Goutte","given":"Cyril"}],"issued":{"date-parts":[["2014"]]}},"locator":"4","label":"page"}],"schema":"https://github.com/citation-style-language/schema/raw/master/csl-citation.json"} </w:instrText>
      </w:r>
      <w:r w:rsidRPr="00EC373D">
        <w:fldChar w:fldCharType="separate"/>
      </w:r>
      <w:r w:rsidRPr="00EC373D">
        <w:t>(Buﬀett et al., 2014, p. 4)</w:t>
      </w:r>
      <w:r w:rsidRPr="00EC373D">
        <w:fldChar w:fldCharType="end"/>
      </w:r>
      <w:r w:rsidRPr="00EC373D">
        <w:t xml:space="preserve">. </w:t>
      </w:r>
      <w:r w:rsidR="003825FF">
        <w:t>Finally</w:t>
      </w:r>
      <w:r w:rsidRPr="00EC373D">
        <w:t>, since the study proposes to predict SLA-at-Risk (</w:t>
      </w:r>
      <w:proofErr w:type="spellStart"/>
      <w:r w:rsidRPr="00EC373D">
        <w:rPr>
          <w:rStyle w:val="PlainTextChar"/>
        </w:rPr>
        <w:t>SLAFail</w:t>
      </w:r>
      <w:proofErr w:type="spellEnd"/>
      <w:r w:rsidRPr="00EC373D">
        <w:t xml:space="preserve">), </w:t>
      </w:r>
      <w:r w:rsidR="00042235">
        <w:t>th</w:t>
      </w:r>
      <w:r w:rsidR="00EB2A7F">
        <w:t>is</w:t>
      </w:r>
      <w:r w:rsidR="00042235">
        <w:t xml:space="preserve"> filter</w:t>
      </w:r>
      <w:r w:rsidR="00EB2A7F">
        <w:t>ing</w:t>
      </w:r>
      <w:r w:rsidR="00042235">
        <w:t xml:space="preserve"> step limited the</w:t>
      </w:r>
      <w:r w:rsidRPr="00EC373D">
        <w:t xml:space="preserve"> data set used for model development to only those variables available upon creation of </w:t>
      </w:r>
      <w:r w:rsidR="00F721F8">
        <w:t>an</w:t>
      </w:r>
      <w:r w:rsidRPr="00EC373D">
        <w:t xml:space="preserve"> incident record</w:t>
      </w:r>
      <w:r w:rsidR="000F4FAB">
        <w:t xml:space="preserve"> (</w:t>
      </w:r>
      <w:r w:rsidR="000F4FAB">
        <w:fldChar w:fldCharType="begin"/>
      </w:r>
      <w:r w:rsidR="000F4FAB">
        <w:instrText xml:space="preserve"> REF _Ref33958531 \h </w:instrText>
      </w:r>
      <w:r w:rsidR="000F4FAB">
        <w:fldChar w:fldCharType="separate"/>
      </w:r>
      <w:r w:rsidR="00453555">
        <w:t xml:space="preserve">Exhibit </w:t>
      </w:r>
      <w:r w:rsidR="00453555">
        <w:rPr>
          <w:noProof/>
        </w:rPr>
        <w:t>3</w:t>
      </w:r>
      <w:r w:rsidR="000F4FAB">
        <w:fldChar w:fldCharType="end"/>
      </w:r>
      <w:r w:rsidR="000F4FAB">
        <w:t>)</w:t>
      </w:r>
      <w:r w:rsidRPr="00EC373D">
        <w:t xml:space="preserve">. </w:t>
      </w:r>
      <w:r w:rsidR="00B32608">
        <w:t>Given the business case of an Incident Manager needing to identify the SLA-at-Risk incidents shortly after identification, little value would result from including data only available at later stages of an incident’s lifecycle in the model.</w:t>
      </w:r>
    </w:p>
    <w:p w14:paraId="654062D3" w14:textId="05A868E4" w:rsidR="000F4FAB" w:rsidRDefault="000F4FAB" w:rsidP="000F4FAB">
      <w:pPr>
        <w:pStyle w:val="Caption"/>
      </w:pPr>
      <w:bookmarkStart w:id="34" w:name="_Ref33958531"/>
      <w:bookmarkStart w:id="35" w:name="_Toc33958722"/>
      <w:r>
        <w:t xml:space="preserve">Exhibit </w:t>
      </w:r>
      <w:r w:rsidR="00200A4C">
        <w:fldChar w:fldCharType="begin"/>
      </w:r>
      <w:r w:rsidR="00200A4C">
        <w:instrText xml:space="preserve"> SEQ Exhibit \* ARABIC </w:instrText>
      </w:r>
      <w:r w:rsidR="00200A4C">
        <w:fldChar w:fldCharType="separate"/>
      </w:r>
      <w:r w:rsidR="00137038">
        <w:rPr>
          <w:noProof/>
        </w:rPr>
        <w:t>3</w:t>
      </w:r>
      <w:r w:rsidR="00200A4C">
        <w:rPr>
          <w:noProof/>
        </w:rPr>
        <w:fldChar w:fldCharType="end"/>
      </w:r>
      <w:bookmarkEnd w:id="34"/>
      <w:r>
        <w:t>. Final Set of Dependent Variables</w:t>
      </w:r>
      <w:bookmarkEnd w:id="35"/>
    </w:p>
    <w:tbl>
      <w:tblPr>
        <w:tblStyle w:val="APAReport"/>
        <w:tblW w:w="5000" w:type="pct"/>
        <w:tblLook w:val="04A0" w:firstRow="1" w:lastRow="0" w:firstColumn="1" w:lastColumn="0" w:noHBand="0" w:noVBand="1"/>
      </w:tblPr>
      <w:tblGrid>
        <w:gridCol w:w="3025"/>
        <w:gridCol w:w="711"/>
        <w:gridCol w:w="4274"/>
        <w:gridCol w:w="1350"/>
      </w:tblGrid>
      <w:tr w:rsidR="000F4FAB" w:rsidRPr="004B09DA" w14:paraId="51A358E6" w14:textId="258B5C73" w:rsidTr="000F4FAB">
        <w:trPr>
          <w:cnfStyle w:val="100000000000" w:firstRow="1" w:lastRow="0" w:firstColumn="0" w:lastColumn="0" w:oddVBand="0" w:evenVBand="0" w:oddHBand="0" w:evenHBand="0" w:firstRowFirstColumn="0" w:firstRowLastColumn="0" w:lastRowFirstColumn="0" w:lastRowLastColumn="0"/>
          <w:trHeight w:val="20"/>
        </w:trPr>
        <w:tc>
          <w:tcPr>
            <w:tcW w:w="1996" w:type="pct"/>
            <w:gridSpan w:val="2"/>
          </w:tcPr>
          <w:p w14:paraId="1243E48B" w14:textId="300975DE" w:rsidR="000F4FAB" w:rsidRPr="004B09DA" w:rsidRDefault="000F4FAB" w:rsidP="004B09DA">
            <w:r w:rsidRPr="004B09DA">
              <w:t>Variable</w:t>
            </w:r>
          </w:p>
        </w:tc>
        <w:tc>
          <w:tcPr>
            <w:tcW w:w="2283" w:type="pct"/>
          </w:tcPr>
          <w:p w14:paraId="32364BB7" w14:textId="19479F93" w:rsidR="000F4FAB" w:rsidRPr="004B09DA" w:rsidRDefault="000F4FAB" w:rsidP="004B09DA">
            <w:r w:rsidRPr="004B09DA">
              <w:t>Description</w:t>
            </w:r>
          </w:p>
        </w:tc>
        <w:tc>
          <w:tcPr>
            <w:tcW w:w="721" w:type="pct"/>
          </w:tcPr>
          <w:p w14:paraId="6E665F4C" w14:textId="73F0271C" w:rsidR="000F4FAB" w:rsidRPr="004B09DA" w:rsidRDefault="000F4FAB" w:rsidP="004B09DA">
            <w:r>
              <w:t>Type</w:t>
            </w:r>
          </w:p>
        </w:tc>
      </w:tr>
      <w:tr w:rsidR="000F4FAB" w:rsidRPr="004B09DA" w14:paraId="44E7B17E" w14:textId="6862D74D" w:rsidTr="000F4FAB">
        <w:trPr>
          <w:trHeight w:val="20"/>
        </w:trPr>
        <w:tc>
          <w:tcPr>
            <w:tcW w:w="1616" w:type="pct"/>
          </w:tcPr>
          <w:p w14:paraId="3EF550A5" w14:textId="77777777" w:rsidR="000F4FAB" w:rsidRPr="004B09DA" w:rsidRDefault="000F4FAB" w:rsidP="001A202A">
            <w:pPr>
              <w:pStyle w:val="PlainText"/>
            </w:pPr>
            <w:proofErr w:type="spellStart"/>
            <w:r w:rsidRPr="004B09DA">
              <w:t>KM_number</w:t>
            </w:r>
            <w:proofErr w:type="spellEnd"/>
          </w:p>
        </w:tc>
        <w:tc>
          <w:tcPr>
            <w:tcW w:w="2663" w:type="pct"/>
            <w:gridSpan w:val="2"/>
          </w:tcPr>
          <w:p w14:paraId="64239A6A" w14:textId="66ADB0D5" w:rsidR="000F4FAB" w:rsidRPr="004B09DA" w:rsidRDefault="000F4FAB" w:rsidP="000F4FAB">
            <w:r w:rsidRPr="00B51AD7">
              <w:t>Knowledge management article containing default attributes and questions for service desk analyst use</w:t>
            </w:r>
          </w:p>
        </w:tc>
        <w:tc>
          <w:tcPr>
            <w:tcW w:w="721" w:type="pct"/>
          </w:tcPr>
          <w:p w14:paraId="32EA8602" w14:textId="5C864C50" w:rsidR="000F4FAB" w:rsidRPr="00B51AD7" w:rsidRDefault="000F4FAB" w:rsidP="001A202A">
            <w:r>
              <w:t>Categorical</w:t>
            </w:r>
          </w:p>
        </w:tc>
      </w:tr>
      <w:tr w:rsidR="000F4FAB" w:rsidRPr="004B09DA" w14:paraId="7F303A71" w14:textId="6A23B6D1" w:rsidTr="000F4FAB">
        <w:trPr>
          <w:trHeight w:val="20"/>
        </w:trPr>
        <w:tc>
          <w:tcPr>
            <w:tcW w:w="1616" w:type="pct"/>
          </w:tcPr>
          <w:p w14:paraId="6A63513B" w14:textId="77777777" w:rsidR="000F4FAB" w:rsidRPr="004B09DA" w:rsidRDefault="000F4FAB" w:rsidP="004B09DA">
            <w:pPr>
              <w:pStyle w:val="PlainText"/>
            </w:pPr>
            <w:r w:rsidRPr="004B09DA">
              <w:t>Impact</w:t>
            </w:r>
          </w:p>
        </w:tc>
        <w:tc>
          <w:tcPr>
            <w:tcW w:w="2663" w:type="pct"/>
            <w:gridSpan w:val="2"/>
          </w:tcPr>
          <w:p w14:paraId="6B3CE09B" w14:textId="40CC1130" w:rsidR="000F4FAB" w:rsidRPr="004B09DA" w:rsidRDefault="000F4FAB" w:rsidP="000F4FAB">
            <w:r w:rsidRPr="00B51AD7">
              <w:t>Impact of the disruption to the customer</w:t>
            </w:r>
          </w:p>
        </w:tc>
        <w:tc>
          <w:tcPr>
            <w:tcW w:w="721" w:type="pct"/>
          </w:tcPr>
          <w:p w14:paraId="772963B0" w14:textId="7930F794" w:rsidR="000F4FAB" w:rsidRPr="00B51AD7" w:rsidRDefault="000F4FAB" w:rsidP="000F4FAB">
            <w:r>
              <w:t>Categorical</w:t>
            </w:r>
          </w:p>
        </w:tc>
      </w:tr>
      <w:tr w:rsidR="000F4FAB" w:rsidRPr="004B09DA" w14:paraId="249B86E0" w14:textId="09E24922" w:rsidTr="000F4FAB">
        <w:trPr>
          <w:trHeight w:val="20"/>
        </w:trPr>
        <w:tc>
          <w:tcPr>
            <w:tcW w:w="1616" w:type="pct"/>
          </w:tcPr>
          <w:p w14:paraId="783F0479" w14:textId="77777777" w:rsidR="000F4FAB" w:rsidRPr="004B09DA" w:rsidRDefault="000F4FAB" w:rsidP="004B09DA">
            <w:pPr>
              <w:pStyle w:val="PlainText"/>
            </w:pPr>
            <w:r w:rsidRPr="004B09DA">
              <w:t>Urgency</w:t>
            </w:r>
          </w:p>
        </w:tc>
        <w:tc>
          <w:tcPr>
            <w:tcW w:w="2663" w:type="pct"/>
            <w:gridSpan w:val="2"/>
          </w:tcPr>
          <w:p w14:paraId="174E9C2C" w14:textId="40EC3578" w:rsidR="000F4FAB" w:rsidRPr="004B09DA" w:rsidRDefault="000F4FAB" w:rsidP="000F4FAB">
            <w:r w:rsidRPr="00B51AD7">
              <w:t>Indicates incident resolution urgency</w:t>
            </w:r>
          </w:p>
        </w:tc>
        <w:tc>
          <w:tcPr>
            <w:tcW w:w="721" w:type="pct"/>
          </w:tcPr>
          <w:p w14:paraId="491C49EF" w14:textId="0EF9EA18" w:rsidR="000F4FAB" w:rsidRPr="00B51AD7" w:rsidRDefault="000F4FAB" w:rsidP="000F4FAB">
            <w:r>
              <w:t>Categorical</w:t>
            </w:r>
          </w:p>
        </w:tc>
      </w:tr>
      <w:tr w:rsidR="000F4FAB" w:rsidRPr="004B09DA" w14:paraId="098AD5D8" w14:textId="5D4D3295" w:rsidTr="000F4FAB">
        <w:trPr>
          <w:trHeight w:val="20"/>
        </w:trPr>
        <w:tc>
          <w:tcPr>
            <w:tcW w:w="1616" w:type="pct"/>
          </w:tcPr>
          <w:p w14:paraId="17C8B314" w14:textId="77777777" w:rsidR="000F4FAB" w:rsidRPr="004B09DA" w:rsidRDefault="000F4FAB" w:rsidP="004B09DA">
            <w:pPr>
              <w:pStyle w:val="PlainText"/>
            </w:pPr>
            <w:proofErr w:type="spellStart"/>
            <w:r w:rsidRPr="004B09DA">
              <w:t>Count_Related_Interactions</w:t>
            </w:r>
            <w:proofErr w:type="spellEnd"/>
          </w:p>
        </w:tc>
        <w:tc>
          <w:tcPr>
            <w:tcW w:w="2663" w:type="pct"/>
            <w:gridSpan w:val="2"/>
          </w:tcPr>
          <w:p w14:paraId="0D1C3B53" w14:textId="27C1627E" w:rsidR="000F4FAB" w:rsidRPr="004B09DA" w:rsidRDefault="000F4FAB" w:rsidP="000F4FAB">
            <w:r w:rsidRPr="00B51AD7">
              <w:t>Number of updates or changes to the incident record</w:t>
            </w:r>
          </w:p>
        </w:tc>
        <w:tc>
          <w:tcPr>
            <w:tcW w:w="721" w:type="pct"/>
          </w:tcPr>
          <w:p w14:paraId="759A7962" w14:textId="01EFC073" w:rsidR="000F4FAB" w:rsidRPr="00B51AD7" w:rsidRDefault="000F4FAB" w:rsidP="000F4FAB">
            <w:r>
              <w:t>Continuous</w:t>
            </w:r>
          </w:p>
        </w:tc>
      </w:tr>
      <w:tr w:rsidR="000F4FAB" w:rsidRPr="004B09DA" w14:paraId="12C8C60E" w14:textId="422F9D16" w:rsidTr="000F4FAB">
        <w:trPr>
          <w:trHeight w:val="20"/>
        </w:trPr>
        <w:tc>
          <w:tcPr>
            <w:tcW w:w="1616" w:type="pct"/>
          </w:tcPr>
          <w:p w14:paraId="2E3A6F33" w14:textId="77777777" w:rsidR="000F4FAB" w:rsidRPr="004B09DA" w:rsidRDefault="000F4FAB" w:rsidP="004B09DA">
            <w:pPr>
              <w:pStyle w:val="PlainText"/>
            </w:pPr>
            <w:proofErr w:type="spellStart"/>
            <w:r w:rsidRPr="004B09DA">
              <w:t>Count_Related_Incidents</w:t>
            </w:r>
            <w:proofErr w:type="spellEnd"/>
          </w:p>
        </w:tc>
        <w:tc>
          <w:tcPr>
            <w:tcW w:w="2663" w:type="pct"/>
            <w:gridSpan w:val="2"/>
          </w:tcPr>
          <w:p w14:paraId="55E17FC8" w14:textId="4E18C81A" w:rsidR="000F4FAB" w:rsidRPr="004B09DA" w:rsidRDefault="000F4FAB" w:rsidP="000F4FAB">
            <w:r w:rsidRPr="00B51AD7">
              <w:t>Number of similar or related incidents (child records)</w:t>
            </w:r>
          </w:p>
        </w:tc>
        <w:tc>
          <w:tcPr>
            <w:tcW w:w="721" w:type="pct"/>
          </w:tcPr>
          <w:p w14:paraId="37AA31D4" w14:textId="5160644C" w:rsidR="000F4FAB" w:rsidRPr="00B51AD7" w:rsidRDefault="000F4FAB" w:rsidP="000F4FAB">
            <w:r>
              <w:t>Continuous</w:t>
            </w:r>
          </w:p>
        </w:tc>
      </w:tr>
      <w:tr w:rsidR="000F4FAB" w:rsidRPr="004B09DA" w14:paraId="57ACE030" w14:textId="17466DE1" w:rsidTr="000F4FAB">
        <w:trPr>
          <w:trHeight w:val="20"/>
        </w:trPr>
        <w:tc>
          <w:tcPr>
            <w:tcW w:w="1616" w:type="pct"/>
          </w:tcPr>
          <w:p w14:paraId="3B62C859" w14:textId="77777777" w:rsidR="000F4FAB" w:rsidRPr="004B09DA" w:rsidRDefault="000F4FAB" w:rsidP="004B09DA">
            <w:pPr>
              <w:pStyle w:val="PlainText"/>
            </w:pPr>
            <w:proofErr w:type="spellStart"/>
            <w:r w:rsidRPr="004B09DA">
              <w:t>Count_Related_Changes</w:t>
            </w:r>
            <w:proofErr w:type="spellEnd"/>
          </w:p>
        </w:tc>
        <w:tc>
          <w:tcPr>
            <w:tcW w:w="2663" w:type="pct"/>
            <w:gridSpan w:val="2"/>
          </w:tcPr>
          <w:p w14:paraId="7EA41B10" w14:textId="775D3720" w:rsidR="000F4FAB" w:rsidRPr="004B09DA" w:rsidRDefault="000F4FAB" w:rsidP="000F4FAB">
            <w:r w:rsidRPr="00B51AD7">
              <w:t>Number of Change Management records associated with the incident</w:t>
            </w:r>
          </w:p>
        </w:tc>
        <w:tc>
          <w:tcPr>
            <w:tcW w:w="721" w:type="pct"/>
          </w:tcPr>
          <w:p w14:paraId="03F21EBE" w14:textId="6ABF42A0" w:rsidR="000F4FAB" w:rsidRPr="00B51AD7" w:rsidRDefault="000F4FAB" w:rsidP="000F4FAB">
            <w:r>
              <w:t>Continuous</w:t>
            </w:r>
          </w:p>
        </w:tc>
      </w:tr>
      <w:tr w:rsidR="000F4FAB" w:rsidRPr="004B09DA" w14:paraId="046505BA" w14:textId="7A9215DE" w:rsidTr="000F4FAB">
        <w:trPr>
          <w:trHeight w:val="20"/>
        </w:trPr>
        <w:tc>
          <w:tcPr>
            <w:tcW w:w="1616" w:type="pct"/>
          </w:tcPr>
          <w:p w14:paraId="1E2173D2" w14:textId="77777777" w:rsidR="000F4FAB" w:rsidRPr="004B09DA" w:rsidRDefault="000F4FAB" w:rsidP="004B09DA">
            <w:pPr>
              <w:pStyle w:val="PlainText"/>
            </w:pPr>
            <w:proofErr w:type="spellStart"/>
            <w:r w:rsidRPr="004B09DA">
              <w:t>Open_Time_HourOfDay</w:t>
            </w:r>
            <w:proofErr w:type="spellEnd"/>
          </w:p>
        </w:tc>
        <w:tc>
          <w:tcPr>
            <w:tcW w:w="2663" w:type="pct"/>
            <w:gridSpan w:val="2"/>
          </w:tcPr>
          <w:p w14:paraId="75BC9EBF" w14:textId="0420BF72" w:rsidR="000F4FAB" w:rsidRPr="004B09DA" w:rsidRDefault="000F4FAB" w:rsidP="000F4FAB">
            <w:r w:rsidRPr="00B51AD7">
              <w:t xml:space="preserve">Date and time </w:t>
            </w:r>
            <w:r>
              <w:t>of</w:t>
            </w:r>
            <w:r w:rsidRPr="00B51AD7">
              <w:t xml:space="preserve"> incident </w:t>
            </w:r>
            <w:r>
              <w:t>creation</w:t>
            </w:r>
          </w:p>
        </w:tc>
        <w:tc>
          <w:tcPr>
            <w:tcW w:w="721" w:type="pct"/>
          </w:tcPr>
          <w:p w14:paraId="515DE45A" w14:textId="3426F413" w:rsidR="000F4FAB" w:rsidRPr="00B51AD7" w:rsidRDefault="000F4FAB" w:rsidP="000F4FAB">
            <w:r>
              <w:t>Categorical</w:t>
            </w:r>
          </w:p>
        </w:tc>
      </w:tr>
      <w:tr w:rsidR="000F4FAB" w:rsidRPr="004B09DA" w14:paraId="4024831A" w14:textId="1A0E3088" w:rsidTr="000F4FAB">
        <w:trPr>
          <w:trHeight w:val="20"/>
        </w:trPr>
        <w:tc>
          <w:tcPr>
            <w:tcW w:w="1616" w:type="pct"/>
          </w:tcPr>
          <w:p w14:paraId="32995A28" w14:textId="77777777" w:rsidR="000F4FAB" w:rsidRPr="004B09DA" w:rsidRDefault="000F4FAB" w:rsidP="004B09DA">
            <w:pPr>
              <w:pStyle w:val="PlainText"/>
            </w:pPr>
            <w:proofErr w:type="spellStart"/>
            <w:r w:rsidRPr="004B09DA">
              <w:t>Open_Time_DayOfWeek</w:t>
            </w:r>
            <w:proofErr w:type="spellEnd"/>
          </w:p>
        </w:tc>
        <w:tc>
          <w:tcPr>
            <w:tcW w:w="2663" w:type="pct"/>
            <w:gridSpan w:val="2"/>
          </w:tcPr>
          <w:p w14:paraId="3A9A439A" w14:textId="0B09702A" w:rsidR="000F4FAB" w:rsidRPr="004B09DA" w:rsidRDefault="000F4FAB" w:rsidP="000F4FAB">
            <w:r w:rsidRPr="00B51AD7">
              <w:t xml:space="preserve">Date and time </w:t>
            </w:r>
            <w:r>
              <w:t>of</w:t>
            </w:r>
            <w:r w:rsidRPr="00B51AD7">
              <w:t xml:space="preserve"> incident </w:t>
            </w:r>
            <w:r>
              <w:t>creation</w:t>
            </w:r>
          </w:p>
        </w:tc>
        <w:tc>
          <w:tcPr>
            <w:tcW w:w="721" w:type="pct"/>
          </w:tcPr>
          <w:p w14:paraId="2D689119" w14:textId="0E2F5AED" w:rsidR="000F4FAB" w:rsidRPr="00B51AD7" w:rsidRDefault="000F4FAB" w:rsidP="000F4FAB">
            <w:r>
              <w:t>Categorical</w:t>
            </w:r>
          </w:p>
        </w:tc>
      </w:tr>
      <w:tr w:rsidR="000F4FAB" w:rsidRPr="004B09DA" w14:paraId="0E38668B" w14:textId="1F932EB2" w:rsidTr="000F4FAB">
        <w:trPr>
          <w:trHeight w:val="20"/>
        </w:trPr>
        <w:tc>
          <w:tcPr>
            <w:tcW w:w="1616" w:type="pct"/>
          </w:tcPr>
          <w:p w14:paraId="0F01971C" w14:textId="77777777" w:rsidR="000F4FAB" w:rsidRPr="004B09DA" w:rsidRDefault="000F4FAB" w:rsidP="001A202A">
            <w:pPr>
              <w:pStyle w:val="PlainText"/>
            </w:pPr>
            <w:proofErr w:type="spellStart"/>
            <w:r w:rsidRPr="004B09DA">
              <w:t>CI_Name_aff</w:t>
            </w:r>
            <w:proofErr w:type="spellEnd"/>
          </w:p>
        </w:tc>
        <w:tc>
          <w:tcPr>
            <w:tcW w:w="2663" w:type="pct"/>
            <w:gridSpan w:val="2"/>
          </w:tcPr>
          <w:p w14:paraId="4B0EB4BC" w14:textId="2C93D76B" w:rsidR="000F4FAB" w:rsidRPr="004B09DA" w:rsidRDefault="000F4FAB" w:rsidP="000F4FAB">
            <w:r w:rsidRPr="00B51AD7">
              <w:t xml:space="preserve">Configuration Item (CI) where </w:t>
            </w:r>
            <w:r>
              <w:t xml:space="preserve">the </w:t>
            </w:r>
            <w:r w:rsidRPr="00B51AD7">
              <w:t xml:space="preserve">disruption is noticed </w:t>
            </w:r>
          </w:p>
        </w:tc>
        <w:tc>
          <w:tcPr>
            <w:tcW w:w="721" w:type="pct"/>
          </w:tcPr>
          <w:p w14:paraId="6C73287F" w14:textId="17A06C8A" w:rsidR="000F4FAB" w:rsidRPr="00B51AD7" w:rsidRDefault="000F4FAB" w:rsidP="000F4FAB">
            <w:r>
              <w:t>Categorical</w:t>
            </w:r>
          </w:p>
        </w:tc>
      </w:tr>
      <w:tr w:rsidR="000F4FAB" w:rsidRPr="00EC373D" w14:paraId="30BC9C8D" w14:textId="18E57511" w:rsidTr="000F4FAB">
        <w:trPr>
          <w:trHeight w:val="20"/>
        </w:trPr>
        <w:tc>
          <w:tcPr>
            <w:tcW w:w="1616" w:type="pct"/>
          </w:tcPr>
          <w:p w14:paraId="24C29899" w14:textId="77777777" w:rsidR="000F4FAB" w:rsidRPr="004B09DA" w:rsidRDefault="000F4FAB" w:rsidP="001A202A">
            <w:pPr>
              <w:pStyle w:val="PlainText"/>
            </w:pPr>
            <w:proofErr w:type="spellStart"/>
            <w:r w:rsidRPr="004B09DA">
              <w:t>CI_TypeSubType_aff</w:t>
            </w:r>
            <w:proofErr w:type="spellEnd"/>
          </w:p>
        </w:tc>
        <w:tc>
          <w:tcPr>
            <w:tcW w:w="2663" w:type="pct"/>
            <w:gridSpan w:val="2"/>
          </w:tcPr>
          <w:p w14:paraId="5864DE9A" w14:textId="7B5AF6D3" w:rsidR="000F4FAB" w:rsidRPr="004B09DA" w:rsidRDefault="000F4FAB" w:rsidP="000F4FAB">
            <w:r>
              <w:t>Concatenation of the t</w:t>
            </w:r>
            <w:r w:rsidRPr="00B51AD7">
              <w:t xml:space="preserve">op-level </w:t>
            </w:r>
            <w:r>
              <w:t>and s</w:t>
            </w:r>
            <w:r w:rsidRPr="00B51AD7">
              <w:t>econd-level categor</w:t>
            </w:r>
            <w:r>
              <w:t>ies for the a</w:t>
            </w:r>
            <w:r w:rsidRPr="00B51AD7">
              <w:t>ffected CI</w:t>
            </w:r>
          </w:p>
        </w:tc>
        <w:tc>
          <w:tcPr>
            <w:tcW w:w="721" w:type="pct"/>
          </w:tcPr>
          <w:p w14:paraId="35C8DA6E" w14:textId="5A3414EA" w:rsidR="000F4FAB" w:rsidRPr="00B51AD7" w:rsidRDefault="000F4FAB" w:rsidP="000F4FAB">
            <w:r>
              <w:t>Categorical</w:t>
            </w:r>
          </w:p>
        </w:tc>
      </w:tr>
      <w:tr w:rsidR="000F4FAB" w:rsidRPr="004B09DA" w14:paraId="71AA6455" w14:textId="75706BD9" w:rsidTr="000F4FAB">
        <w:trPr>
          <w:trHeight w:val="20"/>
        </w:trPr>
        <w:tc>
          <w:tcPr>
            <w:tcW w:w="1616" w:type="pct"/>
          </w:tcPr>
          <w:p w14:paraId="03A1F8A3" w14:textId="77777777" w:rsidR="000F4FAB" w:rsidRPr="004B09DA" w:rsidRDefault="000F4FAB" w:rsidP="001A202A">
            <w:pPr>
              <w:pStyle w:val="PlainText"/>
            </w:pPr>
            <w:proofErr w:type="spellStart"/>
            <w:r w:rsidRPr="004B09DA">
              <w:t>Service_Component_WBS_aff</w:t>
            </w:r>
            <w:proofErr w:type="spellEnd"/>
          </w:p>
        </w:tc>
        <w:tc>
          <w:tcPr>
            <w:tcW w:w="2663" w:type="pct"/>
            <w:gridSpan w:val="2"/>
          </w:tcPr>
          <w:p w14:paraId="77CC3F6E" w14:textId="4C7CC6BD" w:rsidR="000F4FAB" w:rsidRPr="004B09DA" w:rsidRDefault="000F4FAB" w:rsidP="000F4FAB">
            <w:r w:rsidRPr="00B51AD7">
              <w:t xml:space="preserve">Service component identifier for the </w:t>
            </w:r>
            <w:r>
              <w:t>a</w:t>
            </w:r>
            <w:r w:rsidRPr="00B51AD7">
              <w:t>ffected CI</w:t>
            </w:r>
          </w:p>
        </w:tc>
        <w:tc>
          <w:tcPr>
            <w:tcW w:w="721" w:type="pct"/>
          </w:tcPr>
          <w:p w14:paraId="74E66561" w14:textId="3E169582" w:rsidR="000F4FAB" w:rsidRPr="00B51AD7" w:rsidRDefault="000F4FAB" w:rsidP="000F4FAB">
            <w:r>
              <w:t>Categorical</w:t>
            </w:r>
          </w:p>
        </w:tc>
      </w:tr>
    </w:tbl>
    <w:p w14:paraId="647ACFC6" w14:textId="219AA45C" w:rsidR="00E139C3" w:rsidRDefault="00C2216F" w:rsidP="00E139C3">
      <w:pPr>
        <w:pStyle w:val="Heading2"/>
      </w:pPr>
      <w:bookmarkStart w:id="36" w:name="_Toc33958698"/>
      <w:r>
        <w:lastRenderedPageBreak/>
        <w:t>Techniques</w:t>
      </w:r>
      <w:r w:rsidR="00E139C3">
        <w:t xml:space="preserve"> and </w:t>
      </w:r>
      <w:bookmarkEnd w:id="36"/>
      <w:r>
        <w:t>Tools</w:t>
      </w:r>
    </w:p>
    <w:p w14:paraId="4ACAE251" w14:textId="0F6B48A5" w:rsidR="00C2216F" w:rsidRDefault="00453555" w:rsidP="00C2216F">
      <w:pPr>
        <w:pStyle w:val="BodyText"/>
      </w:pPr>
      <w:r>
        <w:t xml:space="preserve">Data extraction and preparation steps leveraged techniques described in </w:t>
      </w:r>
      <w:r>
        <w:fldChar w:fldCharType="begin"/>
      </w:r>
      <w:r>
        <w:instrText xml:space="preserve"> REF _Ref33962218 \h </w:instrText>
      </w:r>
      <w:r>
        <w:fldChar w:fldCharType="separate"/>
      </w:r>
      <w:r>
        <w:t xml:space="preserve">Exhibit </w:t>
      </w:r>
      <w:r>
        <w:rPr>
          <w:noProof/>
        </w:rPr>
        <w:t>4</w:t>
      </w:r>
      <w:r>
        <w:fldChar w:fldCharType="end"/>
      </w:r>
      <w:r w:rsidR="00C2216F">
        <w:t>.</w:t>
      </w:r>
      <w:r>
        <w:t xml:space="preserve"> </w:t>
      </w:r>
    </w:p>
    <w:p w14:paraId="64592C2B" w14:textId="0446374B" w:rsidR="00C2216F" w:rsidRDefault="00C2216F" w:rsidP="00C2216F">
      <w:pPr>
        <w:pStyle w:val="Caption"/>
      </w:pPr>
      <w:bookmarkStart w:id="37" w:name="_Ref33962218"/>
      <w:r>
        <w:t xml:space="preserve">Exhibit </w:t>
      </w:r>
      <w:r w:rsidR="00200A4C">
        <w:fldChar w:fldCharType="begin"/>
      </w:r>
      <w:r w:rsidR="00200A4C">
        <w:instrText xml:space="preserve"> SEQ Exhibit \* ARABIC </w:instrText>
      </w:r>
      <w:r w:rsidR="00200A4C">
        <w:fldChar w:fldCharType="separate"/>
      </w:r>
      <w:r w:rsidR="00137038">
        <w:rPr>
          <w:noProof/>
        </w:rPr>
        <w:t>4</w:t>
      </w:r>
      <w:r w:rsidR="00200A4C">
        <w:rPr>
          <w:noProof/>
        </w:rPr>
        <w:fldChar w:fldCharType="end"/>
      </w:r>
      <w:bookmarkEnd w:id="37"/>
      <w:r>
        <w:t>. Data Extraction and Preparation Techniques – Advantages and Disadvantages</w:t>
      </w:r>
    </w:p>
    <w:tbl>
      <w:tblPr>
        <w:tblStyle w:val="APAReport"/>
        <w:tblW w:w="5000" w:type="pct"/>
        <w:tblLook w:val="04A0" w:firstRow="1" w:lastRow="0" w:firstColumn="1" w:lastColumn="0" w:noHBand="0" w:noVBand="1"/>
      </w:tblPr>
      <w:tblGrid>
        <w:gridCol w:w="1260"/>
        <w:gridCol w:w="8100"/>
      </w:tblGrid>
      <w:tr w:rsidR="00C2216F" w14:paraId="5B4F3880" w14:textId="77777777" w:rsidTr="00D32B79">
        <w:trPr>
          <w:cnfStyle w:val="100000000000" w:firstRow="1" w:lastRow="0" w:firstColumn="0" w:lastColumn="0" w:oddVBand="0" w:evenVBand="0" w:oddHBand="0" w:evenHBand="0" w:firstRowFirstColumn="0" w:firstRowLastColumn="0" w:lastRowFirstColumn="0" w:lastRowLastColumn="0"/>
        </w:trPr>
        <w:tc>
          <w:tcPr>
            <w:tcW w:w="673" w:type="pct"/>
          </w:tcPr>
          <w:p w14:paraId="4C00594B" w14:textId="77777777" w:rsidR="00C2216F" w:rsidRDefault="00C2216F" w:rsidP="006922DA">
            <w:r>
              <w:t>Techniques</w:t>
            </w:r>
          </w:p>
        </w:tc>
        <w:tc>
          <w:tcPr>
            <w:tcW w:w="4327" w:type="pct"/>
          </w:tcPr>
          <w:p w14:paraId="446E6CC2" w14:textId="14A017D2" w:rsidR="00C2216F" w:rsidRDefault="00453555" w:rsidP="006922DA">
            <w:r>
              <w:t>Justification</w:t>
            </w:r>
          </w:p>
        </w:tc>
      </w:tr>
      <w:tr w:rsidR="00C2216F" w14:paraId="5DCAD062" w14:textId="77777777" w:rsidTr="00D32B79">
        <w:tc>
          <w:tcPr>
            <w:tcW w:w="673" w:type="pct"/>
          </w:tcPr>
          <w:p w14:paraId="0937612B" w14:textId="77777777" w:rsidR="00C2216F" w:rsidRDefault="00C2216F" w:rsidP="006922DA">
            <w:r>
              <w:t>Convert data types</w:t>
            </w:r>
          </w:p>
        </w:tc>
        <w:tc>
          <w:tcPr>
            <w:tcW w:w="4327" w:type="pct"/>
          </w:tcPr>
          <w:p w14:paraId="2C9759DB" w14:textId="46DF623D" w:rsidR="00C2216F" w:rsidRDefault="00453555" w:rsidP="006922DA">
            <w:r>
              <w:t>Need to m</w:t>
            </w:r>
            <w:r w:rsidR="00D32B79">
              <w:t>anipulate data stored as</w:t>
            </w:r>
            <w:r w:rsidR="00C2216F">
              <w:t xml:space="preserve"> strings </w:t>
            </w:r>
            <w:r w:rsidR="00D32B79">
              <w:t>or numbers for recognition as type required during analysis</w:t>
            </w:r>
          </w:p>
          <w:tbl>
            <w:tblPr>
              <w:tblStyle w:val="APAReport"/>
              <w:tblW w:w="5000" w:type="pct"/>
              <w:tblLook w:val="04A0" w:firstRow="1" w:lastRow="0" w:firstColumn="1" w:lastColumn="0" w:noHBand="0" w:noVBand="1"/>
            </w:tblPr>
            <w:tblGrid>
              <w:gridCol w:w="4005"/>
              <w:gridCol w:w="4009"/>
            </w:tblGrid>
            <w:tr w:rsidR="00C2216F" w:rsidRPr="00D93EC7" w14:paraId="159637C9"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455EF8FB" w14:textId="77777777" w:rsidR="00C2216F" w:rsidRPr="00D93EC7" w:rsidRDefault="00C2216F" w:rsidP="006922DA">
                  <w:r w:rsidRPr="00D93EC7">
                    <w:t>Advantages</w:t>
                  </w:r>
                </w:p>
              </w:tc>
              <w:tc>
                <w:tcPr>
                  <w:tcW w:w="2501" w:type="pct"/>
                </w:tcPr>
                <w:p w14:paraId="67828787" w14:textId="77777777" w:rsidR="00C2216F" w:rsidRPr="00D93EC7" w:rsidRDefault="00C2216F" w:rsidP="006922DA">
                  <w:r w:rsidRPr="00D93EC7">
                    <w:t>Disadvantages</w:t>
                  </w:r>
                </w:p>
              </w:tc>
            </w:tr>
            <w:tr w:rsidR="00C2216F" w:rsidRPr="00D93EC7" w14:paraId="06625BB3" w14:textId="77777777" w:rsidTr="006922DA">
              <w:tc>
                <w:tcPr>
                  <w:tcW w:w="2499" w:type="pct"/>
                </w:tcPr>
                <w:p w14:paraId="3EE6E985" w14:textId="727B6556" w:rsidR="00C2216F" w:rsidRPr="00D93EC7" w:rsidRDefault="00D32B79" w:rsidP="006922DA">
                  <w:r>
                    <w:t>Increases data consistency and integrity</w:t>
                  </w:r>
                </w:p>
              </w:tc>
              <w:tc>
                <w:tcPr>
                  <w:tcW w:w="2501" w:type="pct"/>
                </w:tcPr>
                <w:p w14:paraId="3B996271" w14:textId="6760B3ED" w:rsidR="00C2216F" w:rsidRPr="00D93EC7" w:rsidRDefault="008E2DB2" w:rsidP="006922DA">
                  <w:r>
                    <w:t>Additional time required</w:t>
                  </w:r>
                </w:p>
              </w:tc>
            </w:tr>
          </w:tbl>
          <w:p w14:paraId="0664A2EB" w14:textId="77777777" w:rsidR="00C2216F" w:rsidRDefault="00C2216F" w:rsidP="006922DA"/>
        </w:tc>
      </w:tr>
      <w:tr w:rsidR="00C2216F" w14:paraId="2AC9D0B2" w14:textId="77777777" w:rsidTr="00D32B79">
        <w:tc>
          <w:tcPr>
            <w:tcW w:w="673" w:type="pct"/>
          </w:tcPr>
          <w:p w14:paraId="48A93696" w14:textId="77777777" w:rsidR="00C2216F" w:rsidRDefault="00C2216F" w:rsidP="006922DA">
            <w:r>
              <w:t>Aggregate variables</w:t>
            </w:r>
          </w:p>
        </w:tc>
        <w:tc>
          <w:tcPr>
            <w:tcW w:w="4327" w:type="pct"/>
          </w:tcPr>
          <w:p w14:paraId="1EA0036B" w14:textId="66CE015F" w:rsidR="00C2216F" w:rsidRDefault="00453555" w:rsidP="006922DA">
            <w:r>
              <w:t>Need to co</w:t>
            </w:r>
            <w:r w:rsidR="00D32B79">
              <w:t>nsolidate multiple categorical variables into a single variable</w:t>
            </w:r>
          </w:p>
          <w:tbl>
            <w:tblPr>
              <w:tblStyle w:val="APAReport"/>
              <w:tblW w:w="5000" w:type="pct"/>
              <w:tblLook w:val="04A0" w:firstRow="1" w:lastRow="0" w:firstColumn="1" w:lastColumn="0" w:noHBand="0" w:noVBand="1"/>
            </w:tblPr>
            <w:tblGrid>
              <w:gridCol w:w="4005"/>
              <w:gridCol w:w="4009"/>
            </w:tblGrid>
            <w:tr w:rsidR="00C2216F" w:rsidRPr="00D93EC7" w14:paraId="0CA5CD92"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BAFDB10" w14:textId="77777777" w:rsidR="00C2216F" w:rsidRPr="00D93EC7" w:rsidRDefault="00C2216F" w:rsidP="006922DA">
                  <w:r w:rsidRPr="00D93EC7">
                    <w:t>Advantages</w:t>
                  </w:r>
                </w:p>
              </w:tc>
              <w:tc>
                <w:tcPr>
                  <w:tcW w:w="2501" w:type="pct"/>
                </w:tcPr>
                <w:p w14:paraId="2473E1AF" w14:textId="77777777" w:rsidR="00C2216F" w:rsidRPr="00D93EC7" w:rsidRDefault="00C2216F" w:rsidP="006922DA">
                  <w:r w:rsidRPr="00D93EC7">
                    <w:t>Disadvantages</w:t>
                  </w:r>
                </w:p>
              </w:tc>
            </w:tr>
            <w:tr w:rsidR="00C2216F" w:rsidRPr="00D93EC7" w14:paraId="624735F7" w14:textId="77777777" w:rsidTr="006922DA">
              <w:tc>
                <w:tcPr>
                  <w:tcW w:w="2499" w:type="pct"/>
                </w:tcPr>
                <w:p w14:paraId="4FCC0918" w14:textId="7CEBA275" w:rsidR="00C2216F" w:rsidRPr="00D93EC7" w:rsidRDefault="00D32B79" w:rsidP="006922DA">
                  <w:r>
                    <w:t>Reduces collinearity</w:t>
                  </w:r>
                </w:p>
              </w:tc>
              <w:tc>
                <w:tcPr>
                  <w:tcW w:w="2501" w:type="pct"/>
                </w:tcPr>
                <w:p w14:paraId="6185BA41" w14:textId="06588625" w:rsidR="00C2216F" w:rsidRPr="00D93EC7" w:rsidRDefault="008E2DB2" w:rsidP="006922DA">
                  <w:r>
                    <w:t>Additional time required</w:t>
                  </w:r>
                </w:p>
              </w:tc>
            </w:tr>
          </w:tbl>
          <w:p w14:paraId="60EE2337" w14:textId="77777777" w:rsidR="00C2216F" w:rsidRDefault="00C2216F" w:rsidP="006922DA"/>
        </w:tc>
      </w:tr>
      <w:tr w:rsidR="00C2216F" w14:paraId="376E3D20" w14:textId="77777777" w:rsidTr="00D32B79">
        <w:tc>
          <w:tcPr>
            <w:tcW w:w="673" w:type="pct"/>
          </w:tcPr>
          <w:p w14:paraId="1B57FCBB" w14:textId="77777777" w:rsidR="00C2216F" w:rsidRDefault="00C2216F" w:rsidP="006922DA">
            <w:r>
              <w:t>Engineer target variable</w:t>
            </w:r>
          </w:p>
        </w:tc>
        <w:tc>
          <w:tcPr>
            <w:tcW w:w="4327" w:type="pct"/>
          </w:tcPr>
          <w:p w14:paraId="19875107" w14:textId="204FDC15" w:rsidR="00C2216F" w:rsidRDefault="00453555" w:rsidP="006922DA">
            <w:r>
              <w:t>Need to c</w:t>
            </w:r>
            <w:r w:rsidR="00D32B79">
              <w:t>reate missing variable based on existing data</w:t>
            </w:r>
          </w:p>
          <w:tbl>
            <w:tblPr>
              <w:tblStyle w:val="APAReport"/>
              <w:tblW w:w="5000" w:type="pct"/>
              <w:tblLook w:val="04A0" w:firstRow="1" w:lastRow="0" w:firstColumn="1" w:lastColumn="0" w:noHBand="0" w:noVBand="1"/>
            </w:tblPr>
            <w:tblGrid>
              <w:gridCol w:w="4005"/>
              <w:gridCol w:w="4009"/>
            </w:tblGrid>
            <w:tr w:rsidR="00C2216F" w:rsidRPr="00D93EC7" w14:paraId="24CB2E15"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773C2AC5" w14:textId="77777777" w:rsidR="00C2216F" w:rsidRPr="00D93EC7" w:rsidRDefault="00C2216F" w:rsidP="006922DA">
                  <w:r w:rsidRPr="00D93EC7">
                    <w:t>Advantages</w:t>
                  </w:r>
                </w:p>
              </w:tc>
              <w:tc>
                <w:tcPr>
                  <w:tcW w:w="2501" w:type="pct"/>
                </w:tcPr>
                <w:p w14:paraId="5A41AE5E" w14:textId="77777777" w:rsidR="00C2216F" w:rsidRPr="00D93EC7" w:rsidRDefault="00C2216F" w:rsidP="006922DA">
                  <w:r w:rsidRPr="00D93EC7">
                    <w:t>Disadvantages</w:t>
                  </w:r>
                </w:p>
              </w:tc>
            </w:tr>
            <w:tr w:rsidR="00C2216F" w:rsidRPr="00D93EC7" w14:paraId="538B7770" w14:textId="77777777" w:rsidTr="006922DA">
              <w:tc>
                <w:tcPr>
                  <w:tcW w:w="2499" w:type="pct"/>
                </w:tcPr>
                <w:p w14:paraId="21B39E9E" w14:textId="50DE52DE" w:rsidR="00C2216F" w:rsidRPr="00D93EC7" w:rsidRDefault="00D32B79" w:rsidP="006922DA">
                  <w:r>
                    <w:t>Establishes required data point</w:t>
                  </w:r>
                </w:p>
              </w:tc>
              <w:tc>
                <w:tcPr>
                  <w:tcW w:w="2501" w:type="pct"/>
                </w:tcPr>
                <w:p w14:paraId="0D79D1A0" w14:textId="2526C6D0" w:rsidR="008E2DB2" w:rsidRDefault="008E2DB2" w:rsidP="006922DA">
                  <w:r>
                    <w:t xml:space="preserve">Introduces </w:t>
                  </w:r>
                  <w:r w:rsidR="00D32B79">
                    <w:t xml:space="preserve">business rule </w:t>
                  </w:r>
                  <w:r>
                    <w:t>assumption</w:t>
                  </w:r>
                  <w:r w:rsidR="00D32B79">
                    <w:t>s</w:t>
                  </w:r>
                </w:p>
                <w:p w14:paraId="02D8D5B7" w14:textId="7E89F49B" w:rsidR="00C2216F" w:rsidRPr="00D93EC7" w:rsidRDefault="008E2DB2" w:rsidP="006922DA">
                  <w:r>
                    <w:t>Additional time required</w:t>
                  </w:r>
                </w:p>
              </w:tc>
            </w:tr>
          </w:tbl>
          <w:p w14:paraId="2871F91B" w14:textId="77777777" w:rsidR="00C2216F" w:rsidRDefault="00C2216F" w:rsidP="006922DA"/>
        </w:tc>
      </w:tr>
      <w:tr w:rsidR="00C2216F" w14:paraId="76A48ECF" w14:textId="77777777" w:rsidTr="00D32B79">
        <w:tc>
          <w:tcPr>
            <w:tcW w:w="673" w:type="pct"/>
          </w:tcPr>
          <w:p w14:paraId="1B2BD6EF" w14:textId="77777777" w:rsidR="00C2216F" w:rsidRDefault="00C2216F" w:rsidP="006922DA">
            <w:r>
              <w:t>Bin datetime variables</w:t>
            </w:r>
          </w:p>
        </w:tc>
        <w:tc>
          <w:tcPr>
            <w:tcW w:w="4327" w:type="pct"/>
          </w:tcPr>
          <w:p w14:paraId="7BE14E49" w14:textId="045A641E" w:rsidR="00C2216F" w:rsidRDefault="00453555" w:rsidP="006922DA">
            <w:r>
              <w:t>Need to c</w:t>
            </w:r>
            <w:r w:rsidR="00D32B79">
              <w:t xml:space="preserve">onsolidate multiple continuous values into discrete number of levels </w:t>
            </w:r>
          </w:p>
          <w:tbl>
            <w:tblPr>
              <w:tblStyle w:val="APAReport"/>
              <w:tblW w:w="5000" w:type="pct"/>
              <w:tblLook w:val="04A0" w:firstRow="1" w:lastRow="0" w:firstColumn="1" w:lastColumn="0" w:noHBand="0" w:noVBand="1"/>
            </w:tblPr>
            <w:tblGrid>
              <w:gridCol w:w="4005"/>
              <w:gridCol w:w="4009"/>
            </w:tblGrid>
            <w:tr w:rsidR="00C2216F" w:rsidRPr="00D93EC7" w14:paraId="0E8E8F4B"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0D8540F5" w14:textId="77777777" w:rsidR="00C2216F" w:rsidRPr="00D93EC7" w:rsidRDefault="00C2216F" w:rsidP="006922DA">
                  <w:r w:rsidRPr="00D93EC7">
                    <w:t>Advantages</w:t>
                  </w:r>
                </w:p>
              </w:tc>
              <w:tc>
                <w:tcPr>
                  <w:tcW w:w="2501" w:type="pct"/>
                </w:tcPr>
                <w:p w14:paraId="4C19A2FD" w14:textId="77777777" w:rsidR="00C2216F" w:rsidRPr="00D93EC7" w:rsidRDefault="00C2216F" w:rsidP="006922DA">
                  <w:r w:rsidRPr="00D93EC7">
                    <w:t>Disadvantages</w:t>
                  </w:r>
                </w:p>
              </w:tc>
            </w:tr>
            <w:tr w:rsidR="00C2216F" w:rsidRPr="00D93EC7" w14:paraId="12EBD938" w14:textId="77777777" w:rsidTr="006922DA">
              <w:tc>
                <w:tcPr>
                  <w:tcW w:w="2499" w:type="pct"/>
                </w:tcPr>
                <w:p w14:paraId="0E1BD963" w14:textId="3BE72B9A" w:rsidR="00C2216F" w:rsidRPr="00D93EC7" w:rsidRDefault="00D32B79" w:rsidP="006922DA">
                  <w:r>
                    <w:t>Reduce variable dimensionality</w:t>
                  </w:r>
                </w:p>
              </w:tc>
              <w:tc>
                <w:tcPr>
                  <w:tcW w:w="2501" w:type="pct"/>
                </w:tcPr>
                <w:p w14:paraId="5D6F53B9" w14:textId="290C7C30" w:rsidR="00C2216F" w:rsidRPr="00D93EC7" w:rsidRDefault="008E2DB2" w:rsidP="006922DA">
                  <w:r>
                    <w:t>Additional time required</w:t>
                  </w:r>
                </w:p>
              </w:tc>
            </w:tr>
          </w:tbl>
          <w:p w14:paraId="7CF8FA3A" w14:textId="77777777" w:rsidR="00C2216F" w:rsidRDefault="00C2216F" w:rsidP="006922DA"/>
        </w:tc>
      </w:tr>
      <w:tr w:rsidR="00C2216F" w14:paraId="7B64D1C3" w14:textId="77777777" w:rsidTr="00D32B79">
        <w:tc>
          <w:tcPr>
            <w:tcW w:w="673" w:type="pct"/>
          </w:tcPr>
          <w:p w14:paraId="22079243" w14:textId="77777777" w:rsidR="00C2216F" w:rsidRDefault="00C2216F" w:rsidP="006922DA">
            <w:r>
              <w:t>Filter dataset by timeframe</w:t>
            </w:r>
          </w:p>
        </w:tc>
        <w:tc>
          <w:tcPr>
            <w:tcW w:w="4327" w:type="pct"/>
          </w:tcPr>
          <w:p w14:paraId="1782DFF2" w14:textId="37E8ED2B" w:rsidR="00C2216F" w:rsidRDefault="00453555" w:rsidP="006922DA">
            <w:r>
              <w:t>Need to l</w:t>
            </w:r>
            <w:r w:rsidR="00782117">
              <w:t xml:space="preserve">imit data set based on </w:t>
            </w:r>
            <w:r w:rsidR="00D32B79">
              <w:t>subject matter expertise</w:t>
            </w:r>
          </w:p>
          <w:tbl>
            <w:tblPr>
              <w:tblStyle w:val="APAReport"/>
              <w:tblW w:w="5000" w:type="pct"/>
              <w:tblLook w:val="04A0" w:firstRow="1" w:lastRow="0" w:firstColumn="1" w:lastColumn="0" w:noHBand="0" w:noVBand="1"/>
            </w:tblPr>
            <w:tblGrid>
              <w:gridCol w:w="4005"/>
              <w:gridCol w:w="4009"/>
            </w:tblGrid>
            <w:tr w:rsidR="00C2216F" w:rsidRPr="00D93EC7" w14:paraId="1B164BFA" w14:textId="77777777" w:rsidTr="006922DA">
              <w:trPr>
                <w:cnfStyle w:val="100000000000" w:firstRow="1" w:lastRow="0" w:firstColumn="0" w:lastColumn="0" w:oddVBand="0" w:evenVBand="0" w:oddHBand="0" w:evenHBand="0" w:firstRowFirstColumn="0" w:firstRowLastColumn="0" w:lastRowFirstColumn="0" w:lastRowLastColumn="0"/>
              </w:trPr>
              <w:tc>
                <w:tcPr>
                  <w:tcW w:w="2499" w:type="pct"/>
                </w:tcPr>
                <w:p w14:paraId="12D604F5" w14:textId="77777777" w:rsidR="00C2216F" w:rsidRPr="00D93EC7" w:rsidRDefault="00C2216F" w:rsidP="006922DA">
                  <w:r w:rsidRPr="00D93EC7">
                    <w:t>Advantages</w:t>
                  </w:r>
                </w:p>
              </w:tc>
              <w:tc>
                <w:tcPr>
                  <w:tcW w:w="2501" w:type="pct"/>
                </w:tcPr>
                <w:p w14:paraId="3788EDC4" w14:textId="77777777" w:rsidR="00C2216F" w:rsidRPr="00D93EC7" w:rsidRDefault="00C2216F" w:rsidP="006922DA">
                  <w:r w:rsidRPr="00D93EC7">
                    <w:t>Disadvantages</w:t>
                  </w:r>
                </w:p>
              </w:tc>
            </w:tr>
            <w:tr w:rsidR="00C2216F" w:rsidRPr="00D93EC7" w14:paraId="65A10D64" w14:textId="77777777" w:rsidTr="006922DA">
              <w:tc>
                <w:tcPr>
                  <w:tcW w:w="2499" w:type="pct"/>
                </w:tcPr>
                <w:p w14:paraId="416D6C25" w14:textId="07EBAEF4" w:rsidR="00C2216F" w:rsidRPr="00D93EC7" w:rsidRDefault="00D32B79" w:rsidP="006922DA">
                  <w:r>
                    <w:t>Reduce data</w:t>
                  </w:r>
                </w:p>
              </w:tc>
              <w:tc>
                <w:tcPr>
                  <w:tcW w:w="2501" w:type="pct"/>
                </w:tcPr>
                <w:p w14:paraId="6A991E1F" w14:textId="4655A0DC" w:rsidR="008E2DB2" w:rsidRDefault="008E2DB2" w:rsidP="008E2DB2">
                  <w:r>
                    <w:t xml:space="preserve">Introduces </w:t>
                  </w:r>
                  <w:r w:rsidR="00782117">
                    <w:t xml:space="preserve">business case </w:t>
                  </w:r>
                  <w:r>
                    <w:t xml:space="preserve">assumptions </w:t>
                  </w:r>
                </w:p>
                <w:p w14:paraId="1DDA955F" w14:textId="07DAF303" w:rsidR="00C2216F" w:rsidRPr="00D93EC7" w:rsidRDefault="008E2DB2" w:rsidP="006922DA">
                  <w:r>
                    <w:t>Additional time required</w:t>
                  </w:r>
                </w:p>
              </w:tc>
            </w:tr>
          </w:tbl>
          <w:p w14:paraId="6E8B91CA" w14:textId="77777777" w:rsidR="00C2216F" w:rsidRDefault="00C2216F" w:rsidP="006922DA"/>
        </w:tc>
      </w:tr>
    </w:tbl>
    <w:p w14:paraId="5A2826FD" w14:textId="5EDDCCA0" w:rsidR="00FA6EE9" w:rsidRPr="00FA6EE9" w:rsidRDefault="00F80E7C" w:rsidP="00346A6C">
      <w:pPr>
        <w:pStyle w:val="BodyText"/>
      </w:pPr>
      <w:r>
        <w:t>Tools leveraged during this stage of the study included</w:t>
      </w:r>
      <w:r w:rsidR="00FA6EE9" w:rsidRPr="00FA6EE9">
        <w:t xml:space="preserve"> Python, pandas, NumPy, </w:t>
      </w:r>
      <w:r w:rsidR="00416D9B">
        <w:t xml:space="preserve">and Pandas Profiling for </w:t>
      </w:r>
      <w:r w:rsidR="00FA6EE9" w:rsidRPr="00FA6EE9">
        <w:t xml:space="preserve">data mining and statistical analysis. The mature, stable, well-documented nature of Python, the extensive availability of examples and tutorials, and availability of the selected libraries contributed to selecting Python for this project. Additionally, this project </w:t>
      </w:r>
      <w:r w:rsidR="00D93EC7">
        <w:t>used</w:t>
      </w:r>
      <w:r w:rsidR="00FA6EE9" w:rsidRPr="00FA6EE9">
        <w:t xml:space="preserve"> Jupyter Notebooks to integrate discussions and narrative with the data analytics code. “For data scientists, Jupyter has emerged as a de facto standard, says Lorena Barba, a mechanical and aeronautical engineer at George Washington University in Washington DC” </w:t>
      </w:r>
      <w:r w:rsidR="00FA6EE9" w:rsidRPr="00FA6EE9">
        <w:fldChar w:fldCharType="begin"/>
      </w:r>
      <w:r w:rsidR="00FA6EE9" w:rsidRPr="00FA6EE9">
        <w:instrText xml:space="preserve"> ADDIN ZOTERO_ITEM CSL_CITATION {"citationID":"cSTRGezU","properties":{"formattedCitation":"(Perkel, 2018)","plainCitation":"(Perkel, 2018)","noteIndex":0},"citationItems":[{"id":75,"uris":["http://zotero.org/users/6295578/items/YRGPMYBU"],"uri":["http://zotero.org/users/6295578/items/YRGPMYBU"],"itemData":{"id":75,"type":"article-journal","abstract":"An improved architecture and enthusiastic user base are driving uptake of the open-source web tool.","container-title":"Nature","DOI":"10.1038/d41586-018-07196-1","issue":"7729","language":"en","page":"145-146","source":"www.nature.com","title":"Why Jupyter is data scientists’ computational notebook of choice","URL":"https://www.nature.com/articles/d41586-018-07196-1","volume":"563","author":[{"family":"Perkel","given":"Jeffrey M."}],"accessed":{"date-parts":[["2020",2,6]]},"issued":{"date-parts":[["2018",10,30]]}}}],"schema":"https://github.com/citation-style-language/schema/raw/master/csl-citation.json"} </w:instrText>
      </w:r>
      <w:r w:rsidR="00FA6EE9" w:rsidRPr="00FA6EE9">
        <w:fldChar w:fldCharType="separate"/>
      </w:r>
      <w:r w:rsidR="00FA6EE9" w:rsidRPr="00FA6EE9">
        <w:t>(Perkel, 2018)</w:t>
      </w:r>
      <w:r w:rsidR="00FA6EE9" w:rsidRPr="00FA6EE9">
        <w:fldChar w:fldCharType="end"/>
      </w:r>
      <w:r w:rsidR="00FA6EE9" w:rsidRPr="00FA6EE9">
        <w:t xml:space="preserve">. The availability of this computational notebook capability contributed to the selection of Python. </w:t>
      </w:r>
      <w:r w:rsidR="001A202A">
        <w:fldChar w:fldCharType="begin"/>
      </w:r>
      <w:r w:rsidR="001A202A">
        <w:instrText xml:space="preserve"> REF _Ref33958921 \h </w:instrText>
      </w:r>
      <w:r w:rsidR="001A202A">
        <w:fldChar w:fldCharType="separate"/>
      </w:r>
      <w:r w:rsidR="00453555">
        <w:t xml:space="preserve">Exhibit </w:t>
      </w:r>
      <w:r w:rsidR="00453555">
        <w:rPr>
          <w:noProof/>
        </w:rPr>
        <w:t>5</w:t>
      </w:r>
      <w:r w:rsidR="001A202A">
        <w:fldChar w:fldCharType="end"/>
      </w:r>
      <w:r w:rsidR="001A202A">
        <w:t xml:space="preserve"> </w:t>
      </w:r>
      <w:r w:rsidR="007226E2">
        <w:t>describes</w:t>
      </w:r>
      <w:r w:rsidR="001A202A">
        <w:t xml:space="preserve"> the </w:t>
      </w:r>
      <w:r w:rsidR="007226E2">
        <w:t>tools used for data extraction and preparation along with an advantage/disadvantage summary.</w:t>
      </w:r>
    </w:p>
    <w:p w14:paraId="63AEED02" w14:textId="16B86B31" w:rsidR="004C6782" w:rsidRDefault="004C6782" w:rsidP="004C6782">
      <w:pPr>
        <w:pStyle w:val="Caption"/>
      </w:pPr>
      <w:bookmarkStart w:id="38" w:name="_Ref33958921"/>
      <w:bookmarkStart w:id="39" w:name="_Toc33958723"/>
      <w:r>
        <w:t xml:space="preserve">Exhibit </w:t>
      </w:r>
      <w:r w:rsidR="00200A4C">
        <w:fldChar w:fldCharType="begin"/>
      </w:r>
      <w:r w:rsidR="00200A4C">
        <w:instrText xml:space="preserve"> SEQ Exhibit \* ARABIC </w:instrText>
      </w:r>
      <w:r w:rsidR="00200A4C">
        <w:fldChar w:fldCharType="separate"/>
      </w:r>
      <w:r w:rsidR="00137038">
        <w:rPr>
          <w:noProof/>
        </w:rPr>
        <w:t>5</w:t>
      </w:r>
      <w:r w:rsidR="00200A4C">
        <w:rPr>
          <w:noProof/>
        </w:rPr>
        <w:fldChar w:fldCharType="end"/>
      </w:r>
      <w:bookmarkEnd w:id="38"/>
      <w:r>
        <w:t>.</w:t>
      </w:r>
      <w:r w:rsidR="005B20F7">
        <w:t xml:space="preserve"> Data Extraction and Preparation</w:t>
      </w:r>
      <w:r w:rsidR="001A202A">
        <w:t xml:space="preserve"> Tools</w:t>
      </w:r>
      <w:r w:rsidR="005B20F7">
        <w:t xml:space="preserve"> </w:t>
      </w:r>
      <w:r w:rsidR="00D93EC7">
        <w:t>– Advantages and Disadvantages</w:t>
      </w:r>
      <w:bookmarkEnd w:id="39"/>
    </w:p>
    <w:tbl>
      <w:tblPr>
        <w:tblStyle w:val="APAReport"/>
        <w:tblW w:w="5000" w:type="pct"/>
        <w:tblLook w:val="04A0" w:firstRow="1" w:lastRow="0" w:firstColumn="1" w:lastColumn="0" w:noHBand="0" w:noVBand="1"/>
      </w:tblPr>
      <w:tblGrid>
        <w:gridCol w:w="2250"/>
        <w:gridCol w:w="7110"/>
      </w:tblGrid>
      <w:tr w:rsidR="00416D9B" w14:paraId="3B01CA69" w14:textId="77777777" w:rsidTr="00D32B79">
        <w:trPr>
          <w:cnfStyle w:val="100000000000" w:firstRow="1" w:lastRow="0" w:firstColumn="0" w:lastColumn="0" w:oddVBand="0" w:evenVBand="0" w:oddHBand="0" w:evenHBand="0" w:firstRowFirstColumn="0" w:firstRowLastColumn="0" w:lastRowFirstColumn="0" w:lastRowLastColumn="0"/>
        </w:trPr>
        <w:tc>
          <w:tcPr>
            <w:tcW w:w="1202" w:type="pct"/>
          </w:tcPr>
          <w:p w14:paraId="48C7549F" w14:textId="342C98F2" w:rsidR="00416D9B" w:rsidRDefault="00416D9B" w:rsidP="00AF7D5D">
            <w:r>
              <w:t>Tools</w:t>
            </w:r>
          </w:p>
        </w:tc>
        <w:tc>
          <w:tcPr>
            <w:tcW w:w="3798" w:type="pct"/>
          </w:tcPr>
          <w:p w14:paraId="22062B02" w14:textId="2F9C0DF7" w:rsidR="00416D9B" w:rsidRDefault="00416D9B" w:rsidP="00AF7D5D">
            <w:r>
              <w:t>Description</w:t>
            </w:r>
          </w:p>
        </w:tc>
      </w:tr>
      <w:tr w:rsidR="00416D9B" w14:paraId="349AF2B2" w14:textId="77777777" w:rsidTr="00D32B79">
        <w:tc>
          <w:tcPr>
            <w:tcW w:w="1202" w:type="pct"/>
          </w:tcPr>
          <w:p w14:paraId="4EBEF1C4" w14:textId="7D2A3487" w:rsidR="00416D9B" w:rsidRDefault="00416D9B" w:rsidP="00AF7D5D">
            <w:r>
              <w:t xml:space="preserve">Python </w:t>
            </w:r>
            <w:r>
              <w:fldChar w:fldCharType="begin"/>
            </w:r>
            <w:r>
              <w:instrText xml:space="preserve"> ADDIN ZOTERO_ITEM CSL_CITATION {"citationID":"CqQRunR8","properties":{"formattedCitation":"({\\i{}Welcome to Python.org}, n.d.)","plainCitation":"(Welcome to Python.org, n.d.)","noteIndex":0},"citationItems":[{"id":266,"uris":["http://zotero.org/users/6295578/items/G862HIGD"],"uri":["http://zotero.org/users/6295578/items/G862HIGD"],"itemData":{"id":266,"type":"webpage","abstract":"The official home of the Python Programming Language","container-title":"Python.org","language":"en","title":"Welcome to Python.org","URL":"https://www.python.org/","accessed":{"date-parts":[["2020",2,24]]}}}],"schema":"https://github.com/citation-style-language/schema/raw/master/csl-citation.json"} </w:instrText>
            </w:r>
            <w:r>
              <w:fldChar w:fldCharType="separate"/>
            </w:r>
            <w:r w:rsidRPr="00E236BA">
              <w:t>(</w:t>
            </w:r>
            <w:r w:rsidRPr="00E236BA">
              <w:rPr>
                <w:i/>
                <w:iCs/>
              </w:rPr>
              <w:t>Welcome to Python.org</w:t>
            </w:r>
            <w:r w:rsidRPr="00E236BA">
              <w:t>, n.d.)</w:t>
            </w:r>
            <w:r>
              <w:fldChar w:fldCharType="end"/>
            </w:r>
          </w:p>
        </w:tc>
        <w:tc>
          <w:tcPr>
            <w:tcW w:w="3798" w:type="pct"/>
          </w:tcPr>
          <w:p w14:paraId="7BEDE6BF" w14:textId="77777777" w:rsidR="00416D9B" w:rsidRDefault="00416D9B" w:rsidP="00AF7D5D">
            <w:r>
              <w:t xml:space="preserve">Programming language </w:t>
            </w:r>
          </w:p>
          <w:tbl>
            <w:tblPr>
              <w:tblStyle w:val="APAReport"/>
              <w:tblW w:w="5000" w:type="pct"/>
              <w:tblLook w:val="04A0" w:firstRow="1" w:lastRow="0" w:firstColumn="1" w:lastColumn="0" w:noHBand="0" w:noVBand="1"/>
            </w:tblPr>
            <w:tblGrid>
              <w:gridCol w:w="3511"/>
              <w:gridCol w:w="3513"/>
            </w:tblGrid>
            <w:tr w:rsidR="00D93EC7" w:rsidRPr="00D93EC7" w14:paraId="1038879D" w14:textId="77777777" w:rsidTr="00D93EC7">
              <w:trPr>
                <w:cnfStyle w:val="100000000000" w:firstRow="1" w:lastRow="0" w:firstColumn="0" w:lastColumn="0" w:oddVBand="0" w:evenVBand="0" w:oddHBand="0" w:evenHBand="0" w:firstRowFirstColumn="0" w:firstRowLastColumn="0" w:lastRowFirstColumn="0" w:lastRowLastColumn="0"/>
              </w:trPr>
              <w:tc>
                <w:tcPr>
                  <w:tcW w:w="2499" w:type="pct"/>
                </w:tcPr>
                <w:p w14:paraId="3061C2ED" w14:textId="21B9F73A" w:rsidR="00D93EC7" w:rsidRPr="00D93EC7" w:rsidRDefault="00D93EC7" w:rsidP="00D93EC7">
                  <w:r w:rsidRPr="00D93EC7">
                    <w:t>Advantages</w:t>
                  </w:r>
                </w:p>
              </w:tc>
              <w:tc>
                <w:tcPr>
                  <w:tcW w:w="2501" w:type="pct"/>
                </w:tcPr>
                <w:p w14:paraId="317FD5C4" w14:textId="29B44682" w:rsidR="00D93EC7" w:rsidRPr="00D93EC7" w:rsidRDefault="00D93EC7" w:rsidP="00D93EC7">
                  <w:r w:rsidRPr="00D93EC7">
                    <w:t>Disadvantages</w:t>
                  </w:r>
                </w:p>
              </w:tc>
            </w:tr>
            <w:tr w:rsidR="00D93EC7" w:rsidRPr="00D93EC7" w14:paraId="2F5CC3F0" w14:textId="77777777" w:rsidTr="00D93EC7">
              <w:tc>
                <w:tcPr>
                  <w:tcW w:w="2499" w:type="pct"/>
                </w:tcPr>
                <w:p w14:paraId="63B7497B" w14:textId="180385F6" w:rsidR="00D93EC7" w:rsidRPr="00D93EC7" w:rsidRDefault="00D93EC7" w:rsidP="00D93EC7">
                  <w:r>
                    <w:t>Free</w:t>
                  </w:r>
                  <w:r w:rsidR="00042235">
                    <w:t>, open source</w:t>
                  </w:r>
                  <w:r w:rsidR="007226E2">
                    <w:t xml:space="preserve"> reduced costs</w:t>
                  </w:r>
                </w:p>
              </w:tc>
              <w:tc>
                <w:tcPr>
                  <w:tcW w:w="2501" w:type="pct"/>
                </w:tcPr>
                <w:p w14:paraId="098ADD69" w14:textId="4692BA13" w:rsidR="00D93EC7" w:rsidRPr="00D93EC7" w:rsidRDefault="00D93EC7" w:rsidP="00D93EC7">
                  <w:r>
                    <w:t>Learning curve</w:t>
                  </w:r>
                  <w:r w:rsidR="007226E2">
                    <w:t xml:space="preserve"> added time</w:t>
                  </w:r>
                </w:p>
              </w:tc>
            </w:tr>
          </w:tbl>
          <w:p w14:paraId="0E4DBAF5" w14:textId="5AA16008" w:rsidR="00D93EC7" w:rsidRDefault="00D93EC7" w:rsidP="00AF7D5D"/>
        </w:tc>
      </w:tr>
      <w:tr w:rsidR="00416D9B" w14:paraId="420C3876" w14:textId="77777777" w:rsidTr="00D32B79">
        <w:tc>
          <w:tcPr>
            <w:tcW w:w="1202" w:type="pct"/>
          </w:tcPr>
          <w:p w14:paraId="375D53CE" w14:textId="0B73B4FC" w:rsidR="00416D9B" w:rsidRDefault="00416D9B" w:rsidP="00AF7D5D">
            <w:r>
              <w:lastRenderedPageBreak/>
              <w:t xml:space="preserve">pandas </w:t>
            </w:r>
            <w:r>
              <w:fldChar w:fldCharType="begin"/>
            </w:r>
            <w:r>
              <w:instrText xml:space="preserve"> ADDIN ZOTERO_ITEM CSL_CITATION {"citationID":"9iT8FawR","properties":{"formattedCitation":"({\\i{}pandas\\uc0\\u8212{}Python Data Analysis Library}, n.d.)","plainCitation":"(pandas—Python Data Analysis Library, n.d.)","noteIndex":0},"citationItems":[{"id":264,"uris":["http://zotero.org/users/6295578/items/3S6QQFAS"],"uri":["http://zotero.org/users/6295578/items/3S6QQFAS"],"itemData":{"id":264,"type":"webpage","title":"pandas - Python Data Analysis Library","URL":"https://pandas.pydata.org/","accessed":{"date-parts":[["2020",2,24]]}}}],"schema":"https://github.com/citation-style-language/schema/raw/master/csl-citation.json"} </w:instrText>
            </w:r>
            <w:r>
              <w:fldChar w:fldCharType="separate"/>
            </w:r>
            <w:r w:rsidRPr="00E236BA">
              <w:t>(</w:t>
            </w:r>
            <w:r w:rsidRPr="00E236BA">
              <w:rPr>
                <w:i/>
                <w:iCs/>
              </w:rPr>
              <w:t>pandas—Python Data Analysis Library</w:t>
            </w:r>
            <w:r w:rsidRPr="00E236BA">
              <w:t>, n.d.)</w:t>
            </w:r>
            <w:r>
              <w:fldChar w:fldCharType="end"/>
            </w:r>
          </w:p>
        </w:tc>
        <w:tc>
          <w:tcPr>
            <w:tcW w:w="3798" w:type="pct"/>
          </w:tcPr>
          <w:p w14:paraId="1AC058F5" w14:textId="77777777" w:rsidR="00D93EC7" w:rsidRDefault="00416D9B" w:rsidP="00D93EC7">
            <w:r>
              <w:t xml:space="preserve">Data analysis and manipulation tool </w:t>
            </w:r>
          </w:p>
          <w:tbl>
            <w:tblPr>
              <w:tblStyle w:val="APAReport"/>
              <w:tblW w:w="5000" w:type="pct"/>
              <w:tblLook w:val="04A0" w:firstRow="1" w:lastRow="0" w:firstColumn="1" w:lastColumn="0" w:noHBand="0" w:noVBand="1"/>
            </w:tblPr>
            <w:tblGrid>
              <w:gridCol w:w="3511"/>
              <w:gridCol w:w="3513"/>
            </w:tblGrid>
            <w:tr w:rsidR="00D93EC7" w:rsidRPr="00D93EC7" w14:paraId="7D876894"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0217177" w14:textId="77777777" w:rsidR="00D93EC7" w:rsidRPr="00D93EC7" w:rsidRDefault="00D93EC7" w:rsidP="00D93EC7">
                  <w:r w:rsidRPr="00D93EC7">
                    <w:t>Advantages</w:t>
                  </w:r>
                </w:p>
              </w:tc>
              <w:tc>
                <w:tcPr>
                  <w:tcW w:w="2501" w:type="pct"/>
                </w:tcPr>
                <w:p w14:paraId="7E0AC07D" w14:textId="77777777" w:rsidR="00D93EC7" w:rsidRPr="00D93EC7" w:rsidRDefault="00D93EC7" w:rsidP="00D93EC7">
                  <w:r w:rsidRPr="00D93EC7">
                    <w:t>Disadvantages</w:t>
                  </w:r>
                </w:p>
              </w:tc>
            </w:tr>
            <w:tr w:rsidR="00D93EC7" w:rsidRPr="00D93EC7" w14:paraId="095E03EE" w14:textId="77777777" w:rsidTr="00BF06AF">
              <w:tc>
                <w:tcPr>
                  <w:tcW w:w="2499" w:type="pct"/>
                </w:tcPr>
                <w:p w14:paraId="4EC3E8A1" w14:textId="3AB3D109" w:rsidR="00D93EC7" w:rsidRPr="00D93EC7" w:rsidRDefault="00042235" w:rsidP="00D93EC7">
                  <w:r>
                    <w:t>Free, open source</w:t>
                  </w:r>
                  <w:r w:rsidR="007226E2">
                    <w:t xml:space="preserve"> reduced costs</w:t>
                  </w:r>
                </w:p>
              </w:tc>
              <w:tc>
                <w:tcPr>
                  <w:tcW w:w="2501" w:type="pct"/>
                </w:tcPr>
                <w:p w14:paraId="4CC053DC" w14:textId="4EA3DA52" w:rsidR="00D93EC7" w:rsidRPr="00D93EC7" w:rsidRDefault="00D93EC7" w:rsidP="00D93EC7">
                  <w:r>
                    <w:t>Learning curve</w:t>
                  </w:r>
                  <w:r w:rsidR="007226E2">
                    <w:t xml:space="preserve"> added time</w:t>
                  </w:r>
                </w:p>
              </w:tc>
            </w:tr>
          </w:tbl>
          <w:p w14:paraId="1264E812" w14:textId="784B16AE" w:rsidR="00416D9B" w:rsidRDefault="00416D9B" w:rsidP="00AF7D5D"/>
        </w:tc>
      </w:tr>
      <w:tr w:rsidR="00416D9B" w14:paraId="6F7C2482" w14:textId="77777777" w:rsidTr="00D32B79">
        <w:tc>
          <w:tcPr>
            <w:tcW w:w="1202" w:type="pct"/>
          </w:tcPr>
          <w:p w14:paraId="08E01604" w14:textId="5BD7F0E9" w:rsidR="00416D9B" w:rsidRDefault="00416D9B" w:rsidP="00416D9B">
            <w:r>
              <w:t xml:space="preserve">NumPy </w:t>
            </w:r>
            <w:r>
              <w:fldChar w:fldCharType="begin"/>
            </w:r>
            <w:r>
              <w:instrText xml:space="preserve"> ADDIN ZOTERO_ITEM CSL_CITATION {"citationID":"urcPoTzI","properties":{"formattedCitation":"({\\i{}NumPy\\uc0\\u8212{}NumPy}, n.d.)","plainCitation":"(NumPy—NumPy, n.d.)","noteIndex":0},"citationItems":[{"id":268,"uris":["http://zotero.org/users/6295578/items/ENHKPHVD"],"uri":["http://zotero.org/users/6295578/items/ENHKPHVD"],"itemData":{"id":268,"type":"webpage","title":"NumPy — NumPy","URL":"https://numpy.org/","accessed":{"date-parts":[["2020",2,24]]}}}],"schema":"https://github.com/citation-style-language/schema/raw/master/csl-citation.json"} </w:instrText>
            </w:r>
            <w:r>
              <w:fldChar w:fldCharType="separate"/>
            </w:r>
            <w:r w:rsidRPr="00E236BA">
              <w:t>(</w:t>
            </w:r>
            <w:r w:rsidRPr="00E236BA">
              <w:rPr>
                <w:i/>
                <w:iCs/>
              </w:rPr>
              <w:t>NumPy—NumPy</w:t>
            </w:r>
            <w:r w:rsidRPr="00E236BA">
              <w:t>, n.d.)</w:t>
            </w:r>
            <w:r>
              <w:fldChar w:fldCharType="end"/>
            </w:r>
          </w:p>
        </w:tc>
        <w:tc>
          <w:tcPr>
            <w:tcW w:w="3798" w:type="pct"/>
          </w:tcPr>
          <w:p w14:paraId="0F6D1730" w14:textId="77777777" w:rsidR="00D93EC7" w:rsidRDefault="00416D9B" w:rsidP="00D93EC7">
            <w:r>
              <w:t>Scientific computing package for Python</w:t>
            </w:r>
          </w:p>
          <w:tbl>
            <w:tblPr>
              <w:tblStyle w:val="APAReport"/>
              <w:tblW w:w="5000" w:type="pct"/>
              <w:tblLook w:val="04A0" w:firstRow="1" w:lastRow="0" w:firstColumn="1" w:lastColumn="0" w:noHBand="0" w:noVBand="1"/>
            </w:tblPr>
            <w:tblGrid>
              <w:gridCol w:w="3511"/>
              <w:gridCol w:w="3513"/>
            </w:tblGrid>
            <w:tr w:rsidR="00D93EC7" w:rsidRPr="00D93EC7" w14:paraId="20A7092D"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671F5364" w14:textId="77777777" w:rsidR="00D93EC7" w:rsidRPr="00D93EC7" w:rsidRDefault="00D93EC7" w:rsidP="00D93EC7">
                  <w:r w:rsidRPr="00D93EC7">
                    <w:t>Advantages</w:t>
                  </w:r>
                </w:p>
              </w:tc>
              <w:tc>
                <w:tcPr>
                  <w:tcW w:w="2501" w:type="pct"/>
                </w:tcPr>
                <w:p w14:paraId="37CF240E" w14:textId="77777777" w:rsidR="00D93EC7" w:rsidRPr="00D93EC7" w:rsidRDefault="00D93EC7" w:rsidP="00D93EC7">
                  <w:r w:rsidRPr="00D93EC7">
                    <w:t>Disadvantages</w:t>
                  </w:r>
                </w:p>
              </w:tc>
            </w:tr>
            <w:tr w:rsidR="00D93EC7" w:rsidRPr="00D93EC7" w14:paraId="2B21EC50" w14:textId="77777777" w:rsidTr="00BF06AF">
              <w:tc>
                <w:tcPr>
                  <w:tcW w:w="2499" w:type="pct"/>
                </w:tcPr>
                <w:p w14:paraId="4317BFE4" w14:textId="17BEA328" w:rsidR="00D93EC7" w:rsidRPr="00D93EC7" w:rsidRDefault="00042235" w:rsidP="00D93EC7">
                  <w:r>
                    <w:t>Free, open source</w:t>
                  </w:r>
                  <w:r w:rsidR="007226E2">
                    <w:t xml:space="preserve"> reduced costs</w:t>
                  </w:r>
                </w:p>
              </w:tc>
              <w:tc>
                <w:tcPr>
                  <w:tcW w:w="2501" w:type="pct"/>
                </w:tcPr>
                <w:p w14:paraId="01295EAE" w14:textId="0B80EE1F" w:rsidR="00D93EC7" w:rsidRPr="00D93EC7" w:rsidRDefault="00D93EC7" w:rsidP="00D93EC7">
                  <w:r>
                    <w:t>Learning curve</w:t>
                  </w:r>
                  <w:r w:rsidR="007226E2">
                    <w:t xml:space="preserve"> added time</w:t>
                  </w:r>
                </w:p>
              </w:tc>
            </w:tr>
          </w:tbl>
          <w:p w14:paraId="17B953FF" w14:textId="40BBA393" w:rsidR="00416D9B" w:rsidRDefault="00416D9B" w:rsidP="00416D9B"/>
        </w:tc>
      </w:tr>
      <w:tr w:rsidR="00416D9B" w14:paraId="7448AC81" w14:textId="77777777" w:rsidTr="00D32B79">
        <w:tc>
          <w:tcPr>
            <w:tcW w:w="1202" w:type="pct"/>
          </w:tcPr>
          <w:p w14:paraId="3D09A56E" w14:textId="0E2993A3" w:rsidR="00416D9B" w:rsidRDefault="00416D9B" w:rsidP="00416D9B">
            <w:r>
              <w:t xml:space="preserve">Pandas Profiling </w:t>
            </w:r>
            <w:r>
              <w:fldChar w:fldCharType="begin"/>
            </w:r>
            <w:r>
              <w:instrText xml:space="preserve"> ADDIN ZOTERO_ITEM CSL_CITATION {"citationID":"FjAFnqSS","properties":{"formattedCitation":"({\\i{}Pandas_profiling API documentation}, n.d.)","plainCitation":"(Pandas_profiling API documentation, n.d.)","noteIndex":0},"citationItems":[{"id":270,"uris":["http://zotero.org/users/6295578/items/NIUIKEBV"],"uri":["http://zotero.org/users/6295578/items/NIUIKEBV"],"itemData":{"id":270,"type":"webpage","title":"pandas_profiling API documentation","URL":"https://pandas-profiling.github.io/pandas-profiling/docs/","accessed":{"date-parts":[["2020",2,24]]}}}],"schema":"https://github.com/citation-style-language/schema/raw/master/csl-citation.json"} </w:instrText>
            </w:r>
            <w:r>
              <w:fldChar w:fldCharType="separate"/>
            </w:r>
            <w:r w:rsidRPr="00416D9B">
              <w:t>(</w:t>
            </w:r>
            <w:r w:rsidRPr="00416D9B">
              <w:rPr>
                <w:i/>
                <w:iCs/>
              </w:rPr>
              <w:t>Pandas_profiling API documentation</w:t>
            </w:r>
            <w:r w:rsidRPr="00416D9B">
              <w:t>, n.d.)</w:t>
            </w:r>
            <w:r>
              <w:fldChar w:fldCharType="end"/>
            </w:r>
            <w:r>
              <w:t xml:space="preserve"> </w:t>
            </w:r>
          </w:p>
        </w:tc>
        <w:tc>
          <w:tcPr>
            <w:tcW w:w="3798" w:type="pct"/>
          </w:tcPr>
          <w:p w14:paraId="197BEF19" w14:textId="77777777" w:rsidR="00D93EC7" w:rsidRDefault="00416D9B" w:rsidP="00D93EC7">
            <w:r>
              <w:t>Generates data set profiles identifying data types, unique values, missing values, quantile statistics, histograms, correlations</w:t>
            </w:r>
          </w:p>
          <w:tbl>
            <w:tblPr>
              <w:tblStyle w:val="APAReport"/>
              <w:tblW w:w="5000" w:type="pct"/>
              <w:tblLook w:val="04A0" w:firstRow="1" w:lastRow="0" w:firstColumn="1" w:lastColumn="0" w:noHBand="0" w:noVBand="1"/>
            </w:tblPr>
            <w:tblGrid>
              <w:gridCol w:w="3511"/>
              <w:gridCol w:w="3513"/>
            </w:tblGrid>
            <w:tr w:rsidR="00D93EC7" w:rsidRPr="00D93EC7" w14:paraId="6475E258"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42905272" w14:textId="77777777" w:rsidR="00D93EC7" w:rsidRPr="00D93EC7" w:rsidRDefault="00D93EC7" w:rsidP="00D93EC7">
                  <w:r w:rsidRPr="00D93EC7">
                    <w:t>Advantages</w:t>
                  </w:r>
                </w:p>
              </w:tc>
              <w:tc>
                <w:tcPr>
                  <w:tcW w:w="2501" w:type="pct"/>
                </w:tcPr>
                <w:p w14:paraId="35B7BA61" w14:textId="77777777" w:rsidR="00D93EC7" w:rsidRPr="00D93EC7" w:rsidRDefault="00D93EC7" w:rsidP="00D93EC7">
                  <w:r w:rsidRPr="00D93EC7">
                    <w:t>Disadvantages</w:t>
                  </w:r>
                </w:p>
              </w:tc>
            </w:tr>
            <w:tr w:rsidR="00D93EC7" w:rsidRPr="00D93EC7" w14:paraId="2AE8524D" w14:textId="77777777" w:rsidTr="00BF06AF">
              <w:tc>
                <w:tcPr>
                  <w:tcW w:w="2499" w:type="pct"/>
                </w:tcPr>
                <w:p w14:paraId="6E24F288" w14:textId="395766E9" w:rsidR="00D93EC7" w:rsidRDefault="00D93EC7" w:rsidP="00D93EC7">
                  <w:r>
                    <w:t>Free</w:t>
                  </w:r>
                  <w:r w:rsidR="00042235">
                    <w:t>, open source</w:t>
                  </w:r>
                  <w:r w:rsidR="007226E2">
                    <w:t xml:space="preserve"> reduced costs</w:t>
                  </w:r>
                </w:p>
                <w:p w14:paraId="19793246" w14:textId="1E310C45" w:rsidR="007226E2" w:rsidRPr="00D93EC7" w:rsidRDefault="007226E2" w:rsidP="00D93EC7">
                  <w:r>
                    <w:t xml:space="preserve">Ease of use reduced time </w:t>
                  </w:r>
                </w:p>
              </w:tc>
              <w:tc>
                <w:tcPr>
                  <w:tcW w:w="2501" w:type="pct"/>
                </w:tcPr>
                <w:p w14:paraId="598A54E9" w14:textId="4C51C786" w:rsidR="00D93EC7" w:rsidRPr="00D93EC7" w:rsidRDefault="00D93EC7" w:rsidP="00D93EC7">
                  <w:r>
                    <w:t>Version compatibility issues</w:t>
                  </w:r>
                  <w:r w:rsidR="007226E2">
                    <w:t xml:space="preserve"> added time</w:t>
                  </w:r>
                </w:p>
              </w:tc>
            </w:tr>
          </w:tbl>
          <w:p w14:paraId="361C509E" w14:textId="13B3F087" w:rsidR="00416D9B" w:rsidRDefault="00416D9B" w:rsidP="00416D9B"/>
        </w:tc>
      </w:tr>
      <w:tr w:rsidR="00416D9B" w14:paraId="06BB9C3E" w14:textId="77777777" w:rsidTr="00D32B79">
        <w:tc>
          <w:tcPr>
            <w:tcW w:w="1202" w:type="pct"/>
          </w:tcPr>
          <w:p w14:paraId="4C543FF6" w14:textId="77B6D036" w:rsidR="00416D9B" w:rsidRDefault="00416D9B" w:rsidP="00AF7D5D">
            <w:r>
              <w:t xml:space="preserve">Jupyter Notebooks </w:t>
            </w:r>
            <w:r>
              <w:fldChar w:fldCharType="begin"/>
            </w:r>
            <w:r>
              <w:instrText xml:space="preserve"> ADDIN ZOTERO_ITEM CSL_CITATION {"citationID":"a0wHDZ1f","properties":{"formattedCitation":"({\\i{}Project Jupyter}, n.d.)","plainCitation":"(Project Jupyter, n.d.)","noteIndex":0},"citationItems":[{"id":272,"uris":["http://zotero.org/users/6295578/items/BV5ZG9J6"],"uri":["http://zotero.org/users/6295578/items/BV5ZG9J6"],"itemData":{"id":272,"type":"webpage","abstract":"The Jupyter Notebook is a web-based interactive computing platform. The notebook combines live code, equations, narrative text, visualizations, interactive dashboards and other media.","title":"Project Jupyter","URL":"https://www.jupyter.org","accessed":{"date-parts":[["2020",2,24]]}}}],"schema":"https://github.com/citation-style-language/schema/raw/master/csl-citation.json"} </w:instrText>
            </w:r>
            <w:r>
              <w:fldChar w:fldCharType="separate"/>
            </w:r>
            <w:r w:rsidRPr="00416D9B">
              <w:t>(</w:t>
            </w:r>
            <w:r w:rsidRPr="00416D9B">
              <w:rPr>
                <w:i/>
                <w:iCs/>
              </w:rPr>
              <w:t>Project Jupyter</w:t>
            </w:r>
            <w:r w:rsidRPr="00416D9B">
              <w:t>, n.d.)</w:t>
            </w:r>
            <w:r>
              <w:fldChar w:fldCharType="end"/>
            </w:r>
          </w:p>
        </w:tc>
        <w:tc>
          <w:tcPr>
            <w:tcW w:w="3798" w:type="pct"/>
          </w:tcPr>
          <w:p w14:paraId="39A92893" w14:textId="77777777" w:rsidR="00D93EC7" w:rsidRDefault="00416D9B" w:rsidP="00D93EC7">
            <w:r>
              <w:t>Web-based application that integrates code, equations, visualizations, and narrative text</w:t>
            </w:r>
          </w:p>
          <w:tbl>
            <w:tblPr>
              <w:tblStyle w:val="APAReport"/>
              <w:tblW w:w="5000" w:type="pct"/>
              <w:tblLook w:val="04A0" w:firstRow="1" w:lastRow="0" w:firstColumn="1" w:lastColumn="0" w:noHBand="0" w:noVBand="1"/>
            </w:tblPr>
            <w:tblGrid>
              <w:gridCol w:w="3511"/>
              <w:gridCol w:w="3513"/>
            </w:tblGrid>
            <w:tr w:rsidR="00D93EC7" w:rsidRPr="00D93EC7" w14:paraId="6B1FBCAE" w14:textId="77777777" w:rsidTr="00BF06AF">
              <w:trPr>
                <w:cnfStyle w:val="100000000000" w:firstRow="1" w:lastRow="0" w:firstColumn="0" w:lastColumn="0" w:oddVBand="0" w:evenVBand="0" w:oddHBand="0" w:evenHBand="0" w:firstRowFirstColumn="0" w:firstRowLastColumn="0" w:lastRowFirstColumn="0" w:lastRowLastColumn="0"/>
              </w:trPr>
              <w:tc>
                <w:tcPr>
                  <w:tcW w:w="2499" w:type="pct"/>
                </w:tcPr>
                <w:p w14:paraId="29866EA3" w14:textId="77777777" w:rsidR="00D93EC7" w:rsidRPr="00D93EC7" w:rsidRDefault="00D93EC7" w:rsidP="00D93EC7">
                  <w:r w:rsidRPr="00D93EC7">
                    <w:t>Advantages</w:t>
                  </w:r>
                </w:p>
              </w:tc>
              <w:tc>
                <w:tcPr>
                  <w:tcW w:w="2501" w:type="pct"/>
                </w:tcPr>
                <w:p w14:paraId="254F37E3" w14:textId="77777777" w:rsidR="00D93EC7" w:rsidRPr="00D93EC7" w:rsidRDefault="00D93EC7" w:rsidP="00D93EC7">
                  <w:r w:rsidRPr="00D93EC7">
                    <w:t>Disadvantages</w:t>
                  </w:r>
                </w:p>
              </w:tc>
            </w:tr>
            <w:tr w:rsidR="00D93EC7" w:rsidRPr="00D93EC7" w14:paraId="26FBBCAB" w14:textId="77777777" w:rsidTr="00BF06AF">
              <w:tc>
                <w:tcPr>
                  <w:tcW w:w="2499" w:type="pct"/>
                </w:tcPr>
                <w:p w14:paraId="5FBEE2D1" w14:textId="77777777" w:rsidR="007226E2" w:rsidRDefault="00042235" w:rsidP="007226E2">
                  <w:r w:rsidRPr="007226E2">
                    <w:t>Free, open source</w:t>
                  </w:r>
                  <w:r w:rsidR="007226E2">
                    <w:t xml:space="preserve"> reduced costs</w:t>
                  </w:r>
                </w:p>
                <w:p w14:paraId="3B964869" w14:textId="39105952" w:rsidR="007226E2" w:rsidRPr="007226E2" w:rsidRDefault="007226E2" w:rsidP="007226E2">
                  <w:r>
                    <w:t xml:space="preserve">Ease of use reduced time </w:t>
                  </w:r>
                </w:p>
              </w:tc>
              <w:tc>
                <w:tcPr>
                  <w:tcW w:w="2501" w:type="pct"/>
                </w:tcPr>
                <w:p w14:paraId="0F64BEE3" w14:textId="1FFCC2E5" w:rsidR="007226E2" w:rsidRPr="007226E2" w:rsidRDefault="00D93EC7" w:rsidP="007226E2">
                  <w:r w:rsidRPr="007226E2">
                    <w:t>Configuration issues</w:t>
                  </w:r>
                  <w:r w:rsidR="007226E2">
                    <w:t xml:space="preserve"> added time</w:t>
                  </w:r>
                </w:p>
              </w:tc>
            </w:tr>
          </w:tbl>
          <w:p w14:paraId="57269DCD" w14:textId="51A9A57B" w:rsidR="00416D9B" w:rsidRDefault="00416D9B" w:rsidP="00AF7D5D"/>
        </w:tc>
      </w:tr>
    </w:tbl>
    <w:p w14:paraId="30E27016" w14:textId="5BEEA526" w:rsidR="00572314" w:rsidRDefault="00572314" w:rsidP="00572314">
      <w:pPr>
        <w:pStyle w:val="Heading1"/>
      </w:pPr>
      <w:bookmarkStart w:id="40" w:name="_Toc33958699"/>
      <w:r>
        <w:t>Analysis</w:t>
      </w:r>
      <w:bookmarkEnd w:id="40"/>
    </w:p>
    <w:p w14:paraId="452D9896" w14:textId="77777777" w:rsidR="00EA3E28" w:rsidRDefault="00572314" w:rsidP="00572314">
      <w:pPr>
        <w:pStyle w:val="Instructions"/>
      </w:pPr>
      <w:r>
        <w:t xml:space="preserve">Report on your data analysis process by describing the analysis technique(s) you used to appropriately analyze the data. Include a justification of the tools used in your data analysis, the calculations you performed, and their resulting outputs. Explain why you selected the analysis techniques you </w:t>
      </w:r>
      <w:proofErr w:type="gramStart"/>
      <w:r>
        <w:t>used, and</w:t>
      </w:r>
      <w:proofErr w:type="gramEnd"/>
      <w:r>
        <w:t xml:space="preserve"> include a discussion of any advantages or disadvantages of these techniques.</w:t>
      </w:r>
    </w:p>
    <w:p w14:paraId="3C0C8FA5" w14:textId="77777777" w:rsidR="00E6271C" w:rsidRDefault="00E6271C" w:rsidP="00E6271C">
      <w:pPr>
        <w:pStyle w:val="Instructions"/>
      </w:pPr>
      <w:proofErr w:type="gramStart"/>
      <w:r>
        <w:t>D:ANALYSIS</w:t>
      </w:r>
      <w:proofErr w:type="gramEnd"/>
    </w:p>
    <w:p w14:paraId="48EF7698" w14:textId="208F8B33" w:rsidR="00E6271C" w:rsidRDefault="00E6271C" w:rsidP="00E6271C">
      <w:pPr>
        <w:pStyle w:val="Instructions"/>
      </w:pPr>
      <w:r>
        <w:t xml:space="preserve">The report on the data-analysis process includes a description of the technique(s) used and a justification of the tools used in the analysis. The report includes the calculations performed and their outputs as well as a justification of why the analysis technique(s) were selected and any advantages or disadvantages of these technique(s). The technique(s) </w:t>
      </w:r>
      <w:proofErr w:type="gramStart"/>
      <w:r>
        <w:t>used</w:t>
      </w:r>
      <w:proofErr w:type="gramEnd"/>
      <w:r>
        <w:t xml:space="preserve"> and the analysis were appropriate for the data.</w:t>
      </w:r>
    </w:p>
    <w:p w14:paraId="3DDBF8A5" w14:textId="5FEB112E" w:rsidR="000A2095" w:rsidRPr="000A2095" w:rsidRDefault="000A2095" w:rsidP="000A2095">
      <w:pPr>
        <w:pStyle w:val="BodyText"/>
      </w:pPr>
      <w:r>
        <w:t xml:space="preserve">With the goal of identifying factors that predict </w:t>
      </w:r>
      <w:r w:rsidR="00073E96">
        <w:t xml:space="preserve">SLA-at-Risk incidents, the study </w:t>
      </w:r>
      <w:r w:rsidR="00123B38">
        <w:t>focused on developing a</w:t>
      </w:r>
      <w:r w:rsidR="00073E96">
        <w:t xml:space="preserve"> logistic regression </w:t>
      </w:r>
      <w:r w:rsidR="00123B38">
        <w:t>model</w:t>
      </w:r>
      <w:r w:rsidR="00073E96">
        <w:t xml:space="preserve"> supported by </w:t>
      </w:r>
      <w:r w:rsidR="00123B38">
        <w:t>factor analysis techniques.</w:t>
      </w:r>
    </w:p>
    <w:p w14:paraId="0224569E" w14:textId="471B8A0B" w:rsidR="00CD1819" w:rsidRPr="00CD1819" w:rsidRDefault="00CD1819" w:rsidP="00CD1819">
      <w:pPr>
        <w:pStyle w:val="IntenseQuote"/>
      </w:pPr>
      <w:r>
        <w:t>What factors predict Incident Management SLA compliance?</w:t>
      </w:r>
    </w:p>
    <w:p w14:paraId="0C551164" w14:textId="28276590" w:rsidR="0020446F" w:rsidRPr="0020446F" w:rsidRDefault="0020446F" w:rsidP="0020446F">
      <w:pPr>
        <w:pStyle w:val="Heading2"/>
      </w:pPr>
      <w:bookmarkStart w:id="41" w:name="_Toc33958700"/>
      <w:r>
        <w:lastRenderedPageBreak/>
        <w:t>Process Overview</w:t>
      </w:r>
      <w:bookmarkEnd w:id="41"/>
    </w:p>
    <w:p w14:paraId="6EBE16EB" w14:textId="78880086" w:rsidR="00123B38" w:rsidRDefault="00FA6EE9" w:rsidP="00346A6C">
      <w:pPr>
        <w:pStyle w:val="BodyText"/>
        <w:rPr>
          <w:rFonts w:eastAsiaTheme="minorHAnsi"/>
        </w:rPr>
      </w:pPr>
      <w:r>
        <w:t xml:space="preserve">Analysis </w:t>
      </w:r>
      <w:r w:rsidR="00F721F8">
        <w:t>developed</w:t>
      </w:r>
      <w:r>
        <w:t xml:space="preserve"> a logistic regression model that predicts </w:t>
      </w:r>
      <w:r w:rsidRPr="0068335C">
        <w:t xml:space="preserve">the status of </w:t>
      </w:r>
      <w:proofErr w:type="spellStart"/>
      <w:r>
        <w:rPr>
          <w:rStyle w:val="PlainTextChar"/>
        </w:rPr>
        <w:t>SLAFail</w:t>
      </w:r>
      <w:proofErr w:type="spellEnd"/>
      <w:r w:rsidRPr="0068335C">
        <w:t>.</w:t>
      </w:r>
      <w:r>
        <w:t xml:space="preserve"> Given the binary nature of the dependent, target </w:t>
      </w:r>
      <w:r w:rsidR="00C53723">
        <w:rPr>
          <w:noProof/>
        </w:rPr>
        <w:drawing>
          <wp:anchor distT="0" distB="0" distL="114300" distR="114300" simplePos="0" relativeHeight="251658240" behindDoc="0" locked="0" layoutInCell="1" allowOverlap="1" wp14:anchorId="642A446F" wp14:editId="7C0AEB03">
            <wp:simplePos x="0" y="0"/>
            <wp:positionH relativeFrom="margin">
              <wp:align>right</wp:align>
            </wp:positionH>
            <wp:positionV relativeFrom="margin">
              <wp:align>top</wp:align>
            </wp:positionV>
            <wp:extent cx="2540000" cy="1682750"/>
            <wp:effectExtent l="0" t="0" r="0" b="63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t xml:space="preserve">variable and mixed nature of the independent variables, </w:t>
      </w:r>
      <w:proofErr w:type="spellStart"/>
      <w:r>
        <w:t>Tuff</w:t>
      </w:r>
      <w:r w:rsidRPr="00CB540F">
        <w:t>é</w:t>
      </w:r>
      <w:r>
        <w:t>ry</w:t>
      </w:r>
      <w:proofErr w:type="spellEnd"/>
      <w:r>
        <w:t xml:space="preserve"> recommends applying logistic regression techniques as an appropriate predictive method </w:t>
      </w:r>
      <w:r>
        <w:fldChar w:fldCharType="begin"/>
      </w:r>
      <w:r>
        <w:instrText xml:space="preserve"> ADDIN ZOTERO_ITEM CSL_CITATION {"citationID":"NkKJSos9","properties":{"formattedCitation":"(Tuff\\uc0\\u233{}ry, 2011, p. 170)","plainCitation":"(Tufféry, 2011, p. 170)","noteIndex":0},"citationItems":[{"id":159,"uris":["http://zotero.org/users/6295578/items/I96H8G24"],"uri":["http://zotero.org/users/6295578/items/I96H8G24"],"itemData":{"id":159,"type":"book","event-place":"Chichester,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170","label":"page"}],"schema":"https://github.com/citation-style-language/schema/raw/master/csl-citation.json"} </w:instrText>
      </w:r>
      <w:r>
        <w:fldChar w:fldCharType="separate"/>
      </w:r>
      <w:r w:rsidRPr="00CB540F">
        <w:t>(Tufféry, 2011, p. 170)</w:t>
      </w:r>
      <w:r>
        <w:fldChar w:fldCharType="end"/>
      </w:r>
      <w:r>
        <w:t xml:space="preserve">. </w:t>
      </w:r>
      <w:r w:rsidR="00C53723">
        <w:t xml:space="preserve">Analysis investigated three feature-focused aspects: variable encoding, feature selection, and feature analysis. </w:t>
      </w:r>
      <w:r w:rsidR="00C53723" w:rsidRPr="00C53723">
        <w:rPr>
          <w:highlight w:val="yellow"/>
        </w:rPr>
        <w:t>&lt;&lt;say something about the optimize&gt;&gt;</w:t>
      </w:r>
    </w:p>
    <w:p w14:paraId="317619EF" w14:textId="54FAFE81" w:rsidR="0020446F" w:rsidRDefault="0020446F" w:rsidP="0020446F">
      <w:pPr>
        <w:pStyle w:val="Heading2"/>
      </w:pPr>
      <w:bookmarkStart w:id="42" w:name="_Toc33958701"/>
      <w:r>
        <w:t>Calculations and Results</w:t>
      </w:r>
      <w:bookmarkEnd w:id="42"/>
    </w:p>
    <w:p w14:paraId="0A4EBCD7" w14:textId="5B08B658" w:rsidR="005B3D32" w:rsidRDefault="005B3D32" w:rsidP="005B3D32">
      <w:pPr>
        <w:pStyle w:val="Heading3"/>
      </w:pPr>
      <w:r w:rsidRPr="005B3D32">
        <w:t>Investigate Variable Encoding</w:t>
      </w:r>
    </w:p>
    <w:p w14:paraId="696DAE9B" w14:textId="7E50EC27" w:rsidR="000928A0" w:rsidRDefault="002D2426" w:rsidP="000928A0">
      <w:pPr>
        <w:pStyle w:val="BodyText"/>
        <w:rPr>
          <w:lang w:eastAsia="en-US"/>
        </w:rPr>
      </w:pPr>
      <w:r>
        <w:rPr>
          <w:lang w:eastAsia="en-US"/>
        </w:rPr>
        <w:t xml:space="preserve">The source data set contains both categorical and numeric data. This step investigated </w:t>
      </w:r>
      <w:r w:rsidR="000928A0">
        <w:rPr>
          <w:lang w:eastAsia="en-US"/>
        </w:rPr>
        <w:t xml:space="preserve">a variety of encoding techniques and tools. </w:t>
      </w:r>
      <w:r w:rsidR="00EE45EA">
        <w:rPr>
          <w:lang w:eastAsia="en-US"/>
        </w:rPr>
        <w:fldChar w:fldCharType="begin"/>
      </w:r>
      <w:r w:rsidR="00EE45EA">
        <w:rPr>
          <w:lang w:eastAsia="en-US"/>
        </w:rPr>
        <w:instrText xml:space="preserve"> REF _Ref34068206 \h </w:instrText>
      </w:r>
      <w:r w:rsidR="00EE45EA">
        <w:rPr>
          <w:lang w:eastAsia="en-US"/>
        </w:rPr>
      </w:r>
      <w:r w:rsidR="00EE45EA">
        <w:rPr>
          <w:lang w:eastAsia="en-US"/>
        </w:rPr>
        <w:fldChar w:fldCharType="separate"/>
      </w:r>
      <w:r w:rsidR="00EE45EA">
        <w:t xml:space="preserve">Exhibit </w:t>
      </w:r>
      <w:r w:rsidR="00EE45EA">
        <w:rPr>
          <w:noProof/>
        </w:rPr>
        <w:t>6</w:t>
      </w:r>
      <w:r w:rsidR="00EE45EA">
        <w:rPr>
          <w:lang w:eastAsia="en-US"/>
        </w:rPr>
        <w:fldChar w:fldCharType="end"/>
      </w:r>
      <w:r w:rsidR="00EE45EA">
        <w:rPr>
          <w:lang w:eastAsia="en-US"/>
        </w:rPr>
        <w:t xml:space="preserve"> presents model evaluation metrics used to select an encoder for use in subsequent steps. The methodology executed the same steps while varying only the encoder used on categorical variables. This analyst chose to move forward with the Weight of Evidence (WOE) encoder given the greatest </w:t>
      </w:r>
      <w:r w:rsidR="00D0205C">
        <w:rPr>
          <w:lang w:eastAsia="en-US"/>
        </w:rPr>
        <w:t>Area Under the Curve (</w:t>
      </w:r>
      <w:r w:rsidR="00EE45EA">
        <w:rPr>
          <w:lang w:eastAsia="en-US"/>
        </w:rPr>
        <w:t>AUC</w:t>
      </w:r>
      <w:r w:rsidR="00D0205C">
        <w:rPr>
          <w:lang w:eastAsia="en-US"/>
        </w:rPr>
        <w:t>)</w:t>
      </w:r>
      <w:r w:rsidR="00EE45EA">
        <w:rPr>
          <w:lang w:eastAsia="en-US"/>
        </w:rPr>
        <w:t xml:space="preserve"> score</w:t>
      </w:r>
      <w:r w:rsidR="00D0205C">
        <w:rPr>
          <w:lang w:eastAsia="en-US"/>
        </w:rPr>
        <w:t xml:space="preserve"> obtained from the R</w:t>
      </w:r>
      <w:r w:rsidR="00D0205C" w:rsidRPr="00D0205C">
        <w:rPr>
          <w:lang w:eastAsia="en-US"/>
        </w:rPr>
        <w:t xml:space="preserve">eceiver </w:t>
      </w:r>
      <w:r w:rsidR="00D0205C">
        <w:rPr>
          <w:lang w:eastAsia="en-US"/>
        </w:rPr>
        <w:t>O</w:t>
      </w:r>
      <w:r w:rsidR="00D0205C" w:rsidRPr="00D0205C">
        <w:rPr>
          <w:lang w:eastAsia="en-US"/>
        </w:rPr>
        <w:t xml:space="preserve">perating </w:t>
      </w:r>
      <w:r w:rsidR="00D0205C">
        <w:rPr>
          <w:lang w:eastAsia="en-US"/>
        </w:rPr>
        <w:t>C</w:t>
      </w:r>
      <w:r w:rsidR="00D0205C" w:rsidRPr="00D0205C">
        <w:rPr>
          <w:lang w:eastAsia="en-US"/>
        </w:rPr>
        <w:t xml:space="preserve">haracteristic </w:t>
      </w:r>
      <w:r w:rsidR="00D0205C">
        <w:rPr>
          <w:lang w:eastAsia="en-US"/>
        </w:rPr>
        <w:t xml:space="preserve">(ROC) </w:t>
      </w:r>
      <w:r w:rsidR="00D0205C" w:rsidRPr="00D0205C">
        <w:rPr>
          <w:lang w:eastAsia="en-US"/>
        </w:rPr>
        <w:t>curve</w:t>
      </w:r>
      <w:r w:rsidR="00D0205C">
        <w:rPr>
          <w:lang w:eastAsia="en-US"/>
        </w:rPr>
        <w:t xml:space="preserve"> diagnostic</w:t>
      </w:r>
      <w:r w:rsidR="00B16019">
        <w:rPr>
          <w:lang w:eastAsia="en-US"/>
        </w:rPr>
        <w:t xml:space="preserve"> obtained </w:t>
      </w:r>
      <w:r w:rsidR="00B16019">
        <w:rPr>
          <w:rFonts w:eastAsiaTheme="minorHAnsi"/>
        </w:rPr>
        <w:fldChar w:fldCharType="begin"/>
      </w:r>
      <w:r w:rsidR="00B16019">
        <w:rPr>
          <w:rFonts w:eastAsiaTheme="minorHAnsi"/>
        </w:rPr>
        <w:instrText xml:space="preserve"> ADDIN ZOTERO_ITEM CSL_CITATION {"citationID":"DRxfHqRn","properties":{"formattedCitation":"(Tuff\\uc0\\u233{}ry, 2011, p. 454)","plainCitation":"(Tufféry, 2011, p. 454)","noteIndex":0},"citationItems":[{"id":159,"uris":["http://zotero.org/users/6295578/items/I96H8G24"],"uri":["http://zotero.org/users/6295578/items/I96H8G24"],"itemData":{"id":159,"type":"book","event-place":"Chichester,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label":"page"}],"schema":"https://github.com/citation-style-language/schema/raw/master/csl-citation.json"} </w:instrText>
      </w:r>
      <w:r w:rsidR="00B16019">
        <w:rPr>
          <w:rFonts w:eastAsiaTheme="minorHAnsi"/>
        </w:rPr>
        <w:fldChar w:fldCharType="separate"/>
      </w:r>
      <w:r w:rsidR="00B16019" w:rsidRPr="00BE6583">
        <w:t>(Tufféry, 2011, p. 454)</w:t>
      </w:r>
      <w:r w:rsidR="00B16019">
        <w:rPr>
          <w:rFonts w:eastAsiaTheme="minorHAnsi"/>
        </w:rPr>
        <w:fldChar w:fldCharType="end"/>
      </w:r>
      <w:r w:rsidR="00EE45EA">
        <w:rPr>
          <w:lang w:eastAsia="en-US"/>
        </w:rPr>
        <w:t>.</w:t>
      </w:r>
      <w:r w:rsidR="00D0205C">
        <w:rPr>
          <w:lang w:eastAsia="en-US"/>
        </w:rPr>
        <w:t xml:space="preserve"> See the appendices for the WOE calculations performed and the results obtained</w:t>
      </w:r>
      <w:r w:rsidR="00C53723">
        <w:rPr>
          <w:rFonts w:eastAsiaTheme="minorHAnsi"/>
        </w:rPr>
        <w:t>.</w:t>
      </w:r>
    </w:p>
    <w:p w14:paraId="0B0ADACD" w14:textId="452BD5A9" w:rsidR="000928A0" w:rsidRDefault="000928A0" w:rsidP="000928A0">
      <w:pPr>
        <w:pStyle w:val="Caption"/>
      </w:pPr>
      <w:bookmarkStart w:id="43" w:name="_Ref34068206"/>
      <w:r>
        <w:t xml:space="preserve">Exhibit </w:t>
      </w:r>
      <w:r w:rsidR="00200A4C">
        <w:fldChar w:fldCharType="begin"/>
      </w:r>
      <w:r w:rsidR="00200A4C">
        <w:instrText xml:space="preserve"> SEQ Exhibit \* ARABIC </w:instrText>
      </w:r>
      <w:r w:rsidR="00200A4C">
        <w:fldChar w:fldCharType="separate"/>
      </w:r>
      <w:r w:rsidR="00137038">
        <w:rPr>
          <w:noProof/>
        </w:rPr>
        <w:t>6</w:t>
      </w:r>
      <w:r w:rsidR="00200A4C">
        <w:rPr>
          <w:noProof/>
        </w:rPr>
        <w:fldChar w:fldCharType="end"/>
      </w:r>
      <w:bookmarkEnd w:id="43"/>
      <w:r>
        <w:t xml:space="preserve">. Comparison of </w:t>
      </w:r>
      <w:r w:rsidR="00EE45EA">
        <w:t>Model Metrics among Encoders</w:t>
      </w:r>
    </w:p>
    <w:tbl>
      <w:tblPr>
        <w:tblStyle w:val="APAReport"/>
        <w:tblW w:w="0" w:type="auto"/>
        <w:tblLook w:val="04A0" w:firstRow="1" w:lastRow="0" w:firstColumn="1" w:lastColumn="0" w:noHBand="0" w:noVBand="1"/>
      </w:tblPr>
      <w:tblGrid>
        <w:gridCol w:w="2970"/>
        <w:gridCol w:w="3240"/>
        <w:gridCol w:w="1710"/>
        <w:gridCol w:w="1440"/>
      </w:tblGrid>
      <w:tr w:rsidR="00B16019" w:rsidRPr="000928A0" w14:paraId="485209E2" w14:textId="77777777" w:rsidTr="00B16019">
        <w:trPr>
          <w:cnfStyle w:val="100000000000" w:firstRow="1" w:lastRow="0" w:firstColumn="0" w:lastColumn="0" w:oddVBand="0" w:evenVBand="0" w:oddHBand="0" w:evenHBand="0" w:firstRowFirstColumn="0" w:firstRowLastColumn="0" w:lastRowFirstColumn="0" w:lastRowLastColumn="0"/>
        </w:trPr>
        <w:tc>
          <w:tcPr>
            <w:tcW w:w="2970" w:type="dxa"/>
            <w:hideMark/>
          </w:tcPr>
          <w:p w14:paraId="250DAB7E" w14:textId="77777777" w:rsidR="000928A0" w:rsidRPr="000928A0" w:rsidRDefault="000928A0" w:rsidP="000928A0">
            <w:pPr>
              <w:rPr>
                <w:rFonts w:eastAsiaTheme="minorEastAsia"/>
              </w:rPr>
            </w:pPr>
            <w:r w:rsidRPr="000928A0">
              <w:rPr>
                <w:rFonts w:eastAsiaTheme="minorEastAsia"/>
              </w:rPr>
              <w:t>Name</w:t>
            </w:r>
          </w:p>
        </w:tc>
        <w:tc>
          <w:tcPr>
            <w:tcW w:w="3240" w:type="dxa"/>
            <w:hideMark/>
          </w:tcPr>
          <w:p w14:paraId="1878C363" w14:textId="34D1D0D2" w:rsidR="000928A0" w:rsidRPr="000928A0" w:rsidRDefault="000928A0" w:rsidP="000928A0">
            <w:pPr>
              <w:rPr>
                <w:rFonts w:eastAsiaTheme="minorEastAsia"/>
              </w:rPr>
            </w:pPr>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1710" w:type="dxa"/>
            <w:hideMark/>
          </w:tcPr>
          <w:p w14:paraId="6BEC72CC" w14:textId="77777777" w:rsidR="000928A0" w:rsidRPr="000928A0" w:rsidRDefault="000928A0" w:rsidP="000928A0">
            <w:pPr>
              <w:rPr>
                <w:rFonts w:eastAsiaTheme="minorEastAsia"/>
              </w:rPr>
            </w:pPr>
            <w:r w:rsidRPr="000928A0">
              <w:rPr>
                <w:rFonts w:eastAsiaTheme="minorEastAsia"/>
              </w:rPr>
              <w:t>F1 Score</w:t>
            </w:r>
          </w:p>
        </w:tc>
        <w:tc>
          <w:tcPr>
            <w:tcW w:w="1440" w:type="dxa"/>
            <w:hideMark/>
          </w:tcPr>
          <w:p w14:paraId="68FCE109" w14:textId="77777777" w:rsidR="000928A0" w:rsidRPr="000928A0" w:rsidRDefault="000928A0" w:rsidP="000928A0">
            <w:pPr>
              <w:rPr>
                <w:rFonts w:eastAsiaTheme="minorEastAsia"/>
              </w:rPr>
            </w:pPr>
            <w:r w:rsidRPr="000928A0">
              <w:rPr>
                <w:rFonts w:eastAsiaTheme="minorEastAsia"/>
              </w:rPr>
              <w:t>AUC</w:t>
            </w:r>
          </w:p>
        </w:tc>
      </w:tr>
      <w:tr w:rsidR="00957D30" w:rsidRPr="000928A0" w14:paraId="15FDB6BF" w14:textId="77777777" w:rsidTr="00957D30">
        <w:tc>
          <w:tcPr>
            <w:tcW w:w="2970" w:type="dxa"/>
            <w:hideMark/>
          </w:tcPr>
          <w:p w14:paraId="0E52075C" w14:textId="7044E8B8" w:rsidR="00957D30" w:rsidRPr="000928A0" w:rsidRDefault="00957D30" w:rsidP="00957D30">
            <w:pPr>
              <w:rPr>
                <w:rFonts w:eastAsiaTheme="minorEastAsia"/>
              </w:rPr>
            </w:pPr>
            <w:proofErr w:type="spellStart"/>
            <w:r w:rsidRPr="000928A0">
              <w:rPr>
                <w:rFonts w:eastAsiaTheme="minorEastAsia"/>
              </w:rPr>
              <w:t>MEstimate</w:t>
            </w:r>
            <w:proofErr w:type="spellEnd"/>
            <w:r w:rsidRPr="000928A0">
              <w:rPr>
                <w:rFonts w:eastAsiaTheme="minorEastAsia"/>
              </w:rPr>
              <w:t xml:space="preserve"> Encoder</w:t>
            </w:r>
          </w:p>
        </w:tc>
        <w:tc>
          <w:tcPr>
            <w:tcW w:w="3240" w:type="dxa"/>
            <w:vAlign w:val="bottom"/>
            <w:hideMark/>
          </w:tcPr>
          <w:p w14:paraId="7BF1093E" w14:textId="2FB06C57" w:rsidR="00957D30" w:rsidRPr="00CA7E2C" w:rsidRDefault="00957D30" w:rsidP="00CA7E2C">
            <w:pPr>
              <w:jc w:val="center"/>
              <w:rPr>
                <w:rFonts w:eastAsiaTheme="minorEastAsia"/>
              </w:rPr>
            </w:pPr>
            <w:r w:rsidRPr="00CA7E2C">
              <w:t>0.73086</w:t>
            </w:r>
          </w:p>
        </w:tc>
        <w:tc>
          <w:tcPr>
            <w:tcW w:w="1710" w:type="dxa"/>
            <w:vAlign w:val="bottom"/>
            <w:hideMark/>
          </w:tcPr>
          <w:p w14:paraId="68FC91E6" w14:textId="0CAF75AC" w:rsidR="00957D30" w:rsidRPr="00CA7E2C" w:rsidRDefault="00957D30" w:rsidP="00CA7E2C">
            <w:pPr>
              <w:jc w:val="center"/>
              <w:rPr>
                <w:rFonts w:eastAsiaTheme="minorEastAsia"/>
              </w:rPr>
            </w:pPr>
            <w:r w:rsidRPr="00CA7E2C">
              <w:t>0.65857</w:t>
            </w:r>
          </w:p>
        </w:tc>
        <w:tc>
          <w:tcPr>
            <w:tcW w:w="1440" w:type="dxa"/>
            <w:vAlign w:val="bottom"/>
            <w:hideMark/>
          </w:tcPr>
          <w:p w14:paraId="3C76007E" w14:textId="795C547E" w:rsidR="00957D30" w:rsidRPr="00CA7E2C" w:rsidRDefault="00957D30" w:rsidP="00CA7E2C">
            <w:pPr>
              <w:jc w:val="center"/>
              <w:rPr>
                <w:rFonts w:eastAsiaTheme="minorEastAsia"/>
              </w:rPr>
            </w:pPr>
            <w:r w:rsidRPr="00CA7E2C">
              <w:t>0.77668</w:t>
            </w:r>
          </w:p>
        </w:tc>
      </w:tr>
      <w:tr w:rsidR="00957D30" w:rsidRPr="000928A0" w14:paraId="0ECBD44F" w14:textId="77777777" w:rsidTr="00957D30">
        <w:tc>
          <w:tcPr>
            <w:tcW w:w="2970" w:type="dxa"/>
            <w:hideMark/>
          </w:tcPr>
          <w:p w14:paraId="4158701D" w14:textId="0EEEF7A3" w:rsidR="00957D30" w:rsidRPr="000928A0" w:rsidRDefault="00957D30" w:rsidP="00957D30">
            <w:pPr>
              <w:rPr>
                <w:rFonts w:eastAsiaTheme="minorEastAsia"/>
              </w:rPr>
            </w:pPr>
            <w:r>
              <w:rPr>
                <w:rFonts w:eastAsiaTheme="minorEastAsia"/>
              </w:rPr>
              <w:t xml:space="preserve">Target </w:t>
            </w:r>
            <w:r w:rsidRPr="000928A0">
              <w:rPr>
                <w:rFonts w:eastAsiaTheme="minorEastAsia"/>
              </w:rPr>
              <w:t>Encoder</w:t>
            </w:r>
          </w:p>
        </w:tc>
        <w:tc>
          <w:tcPr>
            <w:tcW w:w="3240" w:type="dxa"/>
            <w:vAlign w:val="bottom"/>
            <w:hideMark/>
          </w:tcPr>
          <w:p w14:paraId="78D1E13F" w14:textId="4E33B639" w:rsidR="00957D30" w:rsidRPr="00CA7E2C" w:rsidRDefault="00957D30" w:rsidP="00CA7E2C">
            <w:pPr>
              <w:jc w:val="center"/>
              <w:rPr>
                <w:rFonts w:eastAsiaTheme="minorEastAsia"/>
              </w:rPr>
            </w:pPr>
            <w:r w:rsidRPr="00CA7E2C">
              <w:t>0.73394</w:t>
            </w:r>
          </w:p>
        </w:tc>
        <w:tc>
          <w:tcPr>
            <w:tcW w:w="1710" w:type="dxa"/>
            <w:vAlign w:val="bottom"/>
            <w:hideMark/>
          </w:tcPr>
          <w:p w14:paraId="26BB307D" w14:textId="7D3E2073" w:rsidR="00957D30" w:rsidRPr="00CA7E2C" w:rsidRDefault="00957D30" w:rsidP="00CA7E2C">
            <w:pPr>
              <w:jc w:val="center"/>
              <w:rPr>
                <w:rFonts w:eastAsiaTheme="minorEastAsia"/>
              </w:rPr>
            </w:pPr>
            <w:r w:rsidRPr="00CA7E2C">
              <w:t>0.65680</w:t>
            </w:r>
          </w:p>
        </w:tc>
        <w:tc>
          <w:tcPr>
            <w:tcW w:w="1440" w:type="dxa"/>
            <w:vAlign w:val="bottom"/>
            <w:hideMark/>
          </w:tcPr>
          <w:p w14:paraId="763FF5F6" w14:textId="04FDE1DE" w:rsidR="00957D30" w:rsidRPr="00CA7E2C" w:rsidRDefault="00957D30" w:rsidP="00CA7E2C">
            <w:pPr>
              <w:jc w:val="center"/>
              <w:rPr>
                <w:rFonts w:eastAsiaTheme="minorEastAsia"/>
              </w:rPr>
            </w:pPr>
            <w:r w:rsidRPr="00CA7E2C">
              <w:t>0.77678</w:t>
            </w:r>
          </w:p>
        </w:tc>
      </w:tr>
      <w:tr w:rsidR="00957D30" w:rsidRPr="000928A0" w14:paraId="6F501AB9" w14:textId="77777777" w:rsidTr="00957D30">
        <w:tc>
          <w:tcPr>
            <w:tcW w:w="2970" w:type="dxa"/>
            <w:hideMark/>
          </w:tcPr>
          <w:p w14:paraId="3C9C8A94" w14:textId="1AAFDC51" w:rsidR="00957D30" w:rsidRPr="000928A0" w:rsidRDefault="00957D30" w:rsidP="00957D30">
            <w:pPr>
              <w:rPr>
                <w:rFonts w:eastAsiaTheme="minorEastAsia"/>
              </w:rPr>
            </w:pPr>
            <w:r w:rsidRPr="000928A0">
              <w:rPr>
                <w:rFonts w:eastAsiaTheme="minorEastAsia"/>
              </w:rPr>
              <w:t>WOE Encoder</w:t>
            </w:r>
          </w:p>
        </w:tc>
        <w:tc>
          <w:tcPr>
            <w:tcW w:w="3240" w:type="dxa"/>
            <w:vAlign w:val="bottom"/>
            <w:hideMark/>
          </w:tcPr>
          <w:p w14:paraId="5C7D2C3A" w14:textId="08DBE938" w:rsidR="00957D30" w:rsidRPr="00CA7E2C" w:rsidRDefault="00957D30" w:rsidP="00CA7E2C">
            <w:pPr>
              <w:jc w:val="center"/>
              <w:rPr>
                <w:rFonts w:eastAsiaTheme="minorEastAsia"/>
              </w:rPr>
            </w:pPr>
            <w:r w:rsidRPr="00CA7E2C">
              <w:t>0.73776</w:t>
            </w:r>
          </w:p>
        </w:tc>
        <w:tc>
          <w:tcPr>
            <w:tcW w:w="1710" w:type="dxa"/>
            <w:vAlign w:val="bottom"/>
            <w:hideMark/>
          </w:tcPr>
          <w:p w14:paraId="49168C74" w14:textId="3CAED647" w:rsidR="00957D30" w:rsidRPr="00CA7E2C" w:rsidRDefault="00957D30" w:rsidP="00CA7E2C">
            <w:pPr>
              <w:jc w:val="center"/>
              <w:rPr>
                <w:rFonts w:eastAsiaTheme="minorEastAsia"/>
              </w:rPr>
            </w:pPr>
            <w:r w:rsidRPr="00CA7E2C">
              <w:t>0.66146</w:t>
            </w:r>
          </w:p>
        </w:tc>
        <w:tc>
          <w:tcPr>
            <w:tcW w:w="1440" w:type="dxa"/>
            <w:vAlign w:val="bottom"/>
            <w:hideMark/>
          </w:tcPr>
          <w:p w14:paraId="011720C0" w14:textId="509C9D40" w:rsidR="00957D30" w:rsidRPr="00CA7E2C" w:rsidRDefault="00957D30" w:rsidP="00CA7E2C">
            <w:pPr>
              <w:jc w:val="center"/>
              <w:rPr>
                <w:rFonts w:eastAsiaTheme="minorEastAsia"/>
                <w:b/>
                <w:bCs/>
              </w:rPr>
            </w:pPr>
            <w:r w:rsidRPr="00CA7E2C">
              <w:rPr>
                <w:b/>
                <w:bCs/>
              </w:rPr>
              <w:t>0.78063</w:t>
            </w:r>
          </w:p>
        </w:tc>
      </w:tr>
      <w:tr w:rsidR="00957D30" w:rsidRPr="000928A0" w14:paraId="2EA4AAD1" w14:textId="77777777" w:rsidTr="00957D30">
        <w:tc>
          <w:tcPr>
            <w:tcW w:w="2970" w:type="dxa"/>
            <w:hideMark/>
          </w:tcPr>
          <w:p w14:paraId="6F1E1527" w14:textId="67A3BFD4" w:rsidR="00957D30" w:rsidRPr="000928A0" w:rsidRDefault="00957D30" w:rsidP="00957D30">
            <w:pPr>
              <w:rPr>
                <w:rFonts w:eastAsiaTheme="minorEastAsia"/>
              </w:rPr>
            </w:pPr>
            <w:proofErr w:type="spellStart"/>
            <w:r w:rsidRPr="000928A0">
              <w:rPr>
                <w:rFonts w:eastAsiaTheme="minorEastAsia"/>
              </w:rPr>
              <w:t>Helmert</w:t>
            </w:r>
            <w:proofErr w:type="spellEnd"/>
            <w:r w:rsidRPr="000928A0">
              <w:rPr>
                <w:rFonts w:eastAsiaTheme="minorEastAsia"/>
              </w:rPr>
              <w:t xml:space="preserve"> Encoder</w:t>
            </w:r>
          </w:p>
        </w:tc>
        <w:tc>
          <w:tcPr>
            <w:tcW w:w="3240" w:type="dxa"/>
            <w:vAlign w:val="bottom"/>
            <w:hideMark/>
          </w:tcPr>
          <w:p w14:paraId="701E7EC3" w14:textId="551153B3" w:rsidR="00957D30" w:rsidRPr="00CA7E2C" w:rsidRDefault="00957D30" w:rsidP="00CA7E2C">
            <w:pPr>
              <w:jc w:val="center"/>
              <w:rPr>
                <w:rFonts w:eastAsiaTheme="minorEastAsia"/>
              </w:rPr>
            </w:pPr>
            <w:r w:rsidRPr="00CA7E2C">
              <w:t>0.73678</w:t>
            </w:r>
          </w:p>
        </w:tc>
        <w:tc>
          <w:tcPr>
            <w:tcW w:w="1710" w:type="dxa"/>
            <w:vAlign w:val="bottom"/>
            <w:hideMark/>
          </w:tcPr>
          <w:p w14:paraId="5CF1F9F2" w14:textId="5E5139B3" w:rsidR="00957D30" w:rsidRPr="00CA7E2C" w:rsidRDefault="00957D30" w:rsidP="00CA7E2C">
            <w:pPr>
              <w:jc w:val="center"/>
              <w:rPr>
                <w:rFonts w:eastAsiaTheme="minorEastAsia"/>
              </w:rPr>
            </w:pPr>
            <w:r w:rsidRPr="00CA7E2C">
              <w:t>0.66134</w:t>
            </w:r>
          </w:p>
        </w:tc>
        <w:tc>
          <w:tcPr>
            <w:tcW w:w="1440" w:type="dxa"/>
            <w:vAlign w:val="bottom"/>
            <w:hideMark/>
          </w:tcPr>
          <w:p w14:paraId="4A0EA389" w14:textId="67DD949D" w:rsidR="00957D30" w:rsidRPr="00CA7E2C" w:rsidRDefault="00957D30" w:rsidP="00CA7E2C">
            <w:pPr>
              <w:jc w:val="center"/>
            </w:pPr>
            <w:r w:rsidRPr="00CA7E2C">
              <w:t>0.76650</w:t>
            </w:r>
          </w:p>
        </w:tc>
      </w:tr>
    </w:tbl>
    <w:p w14:paraId="7BD3903B" w14:textId="0721B6C2" w:rsidR="00C53723" w:rsidRDefault="00C53723" w:rsidP="00C53723">
      <w:pPr>
        <w:pStyle w:val="Heading3"/>
      </w:pPr>
      <w:r w:rsidRPr="005B3D32">
        <w:t>Explore Feature Selection</w:t>
      </w:r>
    </w:p>
    <w:p w14:paraId="336CEE25" w14:textId="4CAEEED5" w:rsidR="00C53723" w:rsidRDefault="00137038" w:rsidP="00C53723">
      <w:pPr>
        <w:pStyle w:val="BodyText"/>
        <w:rPr>
          <w:lang w:eastAsia="en-US"/>
        </w:rPr>
      </w:pPr>
      <w:r>
        <w:rPr>
          <w:lang w:eastAsia="en-US"/>
        </w:rPr>
        <w:t xml:space="preserve">The study evaluated the effectiveness of a variety of automated feature selection techniques available from </w:t>
      </w:r>
      <w:proofErr w:type="spellStart"/>
      <w:r>
        <w:rPr>
          <w:lang w:eastAsia="en-US"/>
        </w:rPr>
        <w:t>SciKit</w:t>
      </w:r>
      <w:proofErr w:type="spellEnd"/>
      <w:r>
        <w:rPr>
          <w:lang w:eastAsia="en-US"/>
        </w:rPr>
        <w:t xml:space="preserve">-Learn </w:t>
      </w:r>
      <w:r>
        <w:rPr>
          <w:lang w:eastAsia="en-US"/>
        </w:rPr>
        <w:fldChar w:fldCharType="begin"/>
      </w:r>
      <w:r>
        <w:rPr>
          <w:lang w:eastAsia="en-US"/>
        </w:rPr>
        <w:instrText xml:space="preserve"> ADDIN ZOTERO_ITEM CSL_CITATION {"citationID":"kSgq8TAv","properties":{"formattedCitation":"({\\i{}1.13. Feature selection\\uc0\\u8212{}Scikit-learn 0.22.1 documentation}, n.d.)","plainCitation":"(1.13. Feature selection—Scikit-learn 0.22.1 documentation, n.d.)","noteIndex":0},"citationItems":[{"id":290,"uris":["http://zotero.org/users/6295578/items/UUF8M5VX"],"uri":["http://zotero.org/users/6295578/items/UUF8M5VX"],"itemData":{"id":290,"type":"webpage","title":"1.13. Feature selection — scikit-learn 0.22.1 documentation","URL":"https://scikit-learn.org/stable/modules/feature_selection.html","accessed":{"date-parts":[["2020",3,4]]}}}],"schema":"https://github.com/citation-style-language/schema/raw/master/csl-citation.json"} </w:instrText>
      </w:r>
      <w:r>
        <w:rPr>
          <w:lang w:eastAsia="en-US"/>
        </w:rPr>
        <w:fldChar w:fldCharType="separate"/>
      </w:r>
      <w:r w:rsidRPr="00137038">
        <w:rPr>
          <w:rFonts w:ascii="Georgia" w:cs="Times New Roman"/>
        </w:rPr>
        <w:t>(</w:t>
      </w:r>
      <w:r w:rsidRPr="00137038">
        <w:rPr>
          <w:rFonts w:ascii="Georgia" w:cs="Times New Roman"/>
          <w:i/>
          <w:iCs/>
        </w:rPr>
        <w:t>1.13. Feature selection—Scikit-learn 0.22.1 documentation</w:t>
      </w:r>
      <w:r w:rsidRPr="00137038">
        <w:rPr>
          <w:rFonts w:ascii="Georgia" w:cs="Times New Roman"/>
        </w:rPr>
        <w:t>, n.d.)</w:t>
      </w:r>
      <w:r>
        <w:rPr>
          <w:lang w:eastAsia="en-US"/>
        </w:rPr>
        <w:fldChar w:fldCharType="end"/>
      </w:r>
      <w:r>
        <w:rPr>
          <w:lang w:eastAsia="en-US"/>
        </w:rPr>
        <w:t xml:space="preserve">. Holding all other parameters equal, analysis used the feature selection methods listed in </w:t>
      </w:r>
      <w:r>
        <w:rPr>
          <w:lang w:eastAsia="en-US"/>
        </w:rPr>
        <w:fldChar w:fldCharType="begin"/>
      </w:r>
      <w:r>
        <w:rPr>
          <w:lang w:eastAsia="en-US"/>
        </w:rPr>
        <w:instrText xml:space="preserve"> REF _Ref34207181 \h </w:instrText>
      </w:r>
      <w:r>
        <w:rPr>
          <w:lang w:eastAsia="en-US"/>
        </w:rPr>
      </w:r>
      <w:r>
        <w:rPr>
          <w:lang w:eastAsia="en-US"/>
        </w:rPr>
        <w:fldChar w:fldCharType="separate"/>
      </w:r>
      <w:r>
        <w:t xml:space="preserve">Exhibit </w:t>
      </w:r>
      <w:r>
        <w:rPr>
          <w:noProof/>
        </w:rPr>
        <w:t>7</w:t>
      </w:r>
      <w:r>
        <w:rPr>
          <w:lang w:eastAsia="en-US"/>
        </w:rPr>
        <w:fldChar w:fldCharType="end"/>
      </w:r>
      <w:r>
        <w:rPr>
          <w:lang w:eastAsia="en-US"/>
        </w:rPr>
        <w:t xml:space="preserve"> and elected to move forward with the </w:t>
      </w:r>
      <w:proofErr w:type="spellStart"/>
      <w:r w:rsidRPr="00761ED7">
        <w:t>KBest</w:t>
      </w:r>
      <w:proofErr w:type="spellEnd"/>
      <w:r w:rsidRPr="00761ED7">
        <w:t xml:space="preserve"> F-Classif</w:t>
      </w:r>
      <w:r>
        <w:t>ication (</w:t>
      </w:r>
      <w:r w:rsidRPr="00761ED7">
        <w:t>ANOVA F-value</w:t>
      </w:r>
      <w:r>
        <w:t>) method due to the highest AUC.</w:t>
      </w:r>
    </w:p>
    <w:p w14:paraId="676D029B" w14:textId="1F956465" w:rsidR="00137038" w:rsidRDefault="00137038" w:rsidP="00137038">
      <w:pPr>
        <w:pStyle w:val="Caption"/>
      </w:pPr>
      <w:bookmarkStart w:id="44" w:name="_Ref34207181"/>
      <w:r>
        <w:lastRenderedPageBreak/>
        <w:t xml:space="preserve">Exhibit </w:t>
      </w:r>
      <w:r w:rsidR="00200A4C">
        <w:fldChar w:fldCharType="begin"/>
      </w:r>
      <w:r w:rsidR="00200A4C">
        <w:instrText xml:space="preserve"> SEQ Exhibit \* ARABIC </w:instrText>
      </w:r>
      <w:r w:rsidR="00200A4C">
        <w:fldChar w:fldCharType="separate"/>
      </w:r>
      <w:r>
        <w:rPr>
          <w:noProof/>
        </w:rPr>
        <w:t>7</w:t>
      </w:r>
      <w:r w:rsidR="00200A4C">
        <w:rPr>
          <w:noProof/>
        </w:rPr>
        <w:fldChar w:fldCharType="end"/>
      </w:r>
      <w:bookmarkEnd w:id="44"/>
      <w:r>
        <w:t>. Comparison of Model Metrics among Feature Selection Methods</w:t>
      </w:r>
    </w:p>
    <w:tbl>
      <w:tblPr>
        <w:tblStyle w:val="APAReport"/>
        <w:tblW w:w="5000" w:type="pct"/>
        <w:tblLook w:val="04A0" w:firstRow="1" w:lastRow="0" w:firstColumn="1" w:lastColumn="0" w:noHBand="0" w:noVBand="1"/>
      </w:tblPr>
      <w:tblGrid>
        <w:gridCol w:w="2885"/>
        <w:gridCol w:w="3388"/>
        <w:gridCol w:w="1679"/>
        <w:gridCol w:w="1408"/>
      </w:tblGrid>
      <w:tr w:rsidR="00761ED7" w:rsidRPr="00761ED7" w14:paraId="52025930" w14:textId="77777777" w:rsidTr="00137038">
        <w:trPr>
          <w:cnfStyle w:val="100000000000" w:firstRow="1" w:lastRow="0" w:firstColumn="0" w:lastColumn="0" w:oddVBand="0" w:evenVBand="0" w:oddHBand="0" w:evenHBand="0" w:firstRowFirstColumn="0" w:firstRowLastColumn="0" w:lastRowFirstColumn="0" w:lastRowLastColumn="0"/>
          <w:trHeight w:val="320"/>
        </w:trPr>
        <w:tc>
          <w:tcPr>
            <w:tcW w:w="1541" w:type="pct"/>
            <w:noWrap/>
            <w:hideMark/>
          </w:tcPr>
          <w:p w14:paraId="4D4B5867" w14:textId="77777777" w:rsidR="00761ED7" w:rsidRPr="00761ED7" w:rsidRDefault="00761ED7" w:rsidP="00761ED7">
            <w:r w:rsidRPr="00761ED7">
              <w:t>Name</w:t>
            </w:r>
          </w:p>
        </w:tc>
        <w:tc>
          <w:tcPr>
            <w:tcW w:w="1810" w:type="pct"/>
            <w:noWrap/>
            <w:hideMark/>
          </w:tcPr>
          <w:p w14:paraId="5E8B43F4" w14:textId="5F5A6BC1" w:rsidR="00761ED7" w:rsidRPr="00761ED7" w:rsidRDefault="00761ED7" w:rsidP="00761ED7">
            <w:r w:rsidRPr="000928A0">
              <w:rPr>
                <w:rFonts w:eastAsiaTheme="minorEastAsia"/>
              </w:rPr>
              <w:t>Cross</w:t>
            </w:r>
            <w:r>
              <w:rPr>
                <w:rFonts w:eastAsiaTheme="minorEastAsia"/>
              </w:rPr>
              <w:t xml:space="preserve"> </w:t>
            </w:r>
            <w:r w:rsidRPr="000928A0">
              <w:rPr>
                <w:rFonts w:eastAsiaTheme="minorEastAsia"/>
              </w:rPr>
              <w:t>Val</w:t>
            </w:r>
            <w:r>
              <w:rPr>
                <w:rFonts w:eastAsiaTheme="minorEastAsia"/>
              </w:rPr>
              <w:t>idation</w:t>
            </w:r>
            <w:r w:rsidRPr="000928A0">
              <w:rPr>
                <w:rFonts w:eastAsiaTheme="minorEastAsia"/>
              </w:rPr>
              <w:t xml:space="preserve"> Accuracy</w:t>
            </w:r>
          </w:p>
        </w:tc>
        <w:tc>
          <w:tcPr>
            <w:tcW w:w="897" w:type="pct"/>
            <w:noWrap/>
            <w:hideMark/>
          </w:tcPr>
          <w:p w14:paraId="1FBACDFF" w14:textId="77777777" w:rsidR="00761ED7" w:rsidRPr="00761ED7" w:rsidRDefault="00761ED7" w:rsidP="00761ED7">
            <w:r w:rsidRPr="00761ED7">
              <w:t>F1 Score</w:t>
            </w:r>
          </w:p>
        </w:tc>
        <w:tc>
          <w:tcPr>
            <w:tcW w:w="752" w:type="pct"/>
            <w:noWrap/>
            <w:hideMark/>
          </w:tcPr>
          <w:p w14:paraId="5C7D67C2" w14:textId="77777777" w:rsidR="00761ED7" w:rsidRPr="00761ED7" w:rsidRDefault="00761ED7" w:rsidP="00761ED7">
            <w:r w:rsidRPr="00761ED7">
              <w:t>AUC</w:t>
            </w:r>
          </w:p>
        </w:tc>
      </w:tr>
      <w:tr w:rsidR="00761ED7" w:rsidRPr="00761ED7" w14:paraId="7DB3AF85" w14:textId="77777777" w:rsidTr="00137038">
        <w:trPr>
          <w:trHeight w:val="320"/>
        </w:trPr>
        <w:tc>
          <w:tcPr>
            <w:tcW w:w="1541" w:type="pct"/>
            <w:noWrap/>
            <w:hideMark/>
          </w:tcPr>
          <w:p w14:paraId="3F246CDD" w14:textId="65E910A2" w:rsidR="00761ED7" w:rsidRPr="00761ED7" w:rsidRDefault="00761ED7" w:rsidP="00761ED7">
            <w:proofErr w:type="spellStart"/>
            <w:r w:rsidRPr="00761ED7">
              <w:t>KBest</w:t>
            </w:r>
            <w:proofErr w:type="spellEnd"/>
            <w:r w:rsidRPr="00761ED7">
              <w:t xml:space="preserve"> F-Classif</w:t>
            </w:r>
            <w:r>
              <w:t xml:space="preserve">ication </w:t>
            </w:r>
            <w:r>
              <w:br/>
              <w:t>(</w:t>
            </w:r>
            <w:r w:rsidRPr="00761ED7">
              <w:t>ANOVA F-value</w:t>
            </w:r>
            <w:r>
              <w:t>)</w:t>
            </w:r>
          </w:p>
        </w:tc>
        <w:tc>
          <w:tcPr>
            <w:tcW w:w="1810" w:type="pct"/>
            <w:noWrap/>
            <w:hideMark/>
          </w:tcPr>
          <w:p w14:paraId="73713FBC" w14:textId="77777777" w:rsidR="00761ED7" w:rsidRPr="00761ED7" w:rsidRDefault="00761ED7" w:rsidP="00761ED7">
            <w:pPr>
              <w:jc w:val="center"/>
            </w:pPr>
            <w:r w:rsidRPr="00761ED7">
              <w:t>0.737026</w:t>
            </w:r>
          </w:p>
        </w:tc>
        <w:tc>
          <w:tcPr>
            <w:tcW w:w="897" w:type="pct"/>
            <w:noWrap/>
            <w:hideMark/>
          </w:tcPr>
          <w:p w14:paraId="5AA70D40" w14:textId="77777777" w:rsidR="00761ED7" w:rsidRPr="00761ED7" w:rsidRDefault="00761ED7" w:rsidP="00761ED7">
            <w:pPr>
              <w:jc w:val="center"/>
            </w:pPr>
            <w:r w:rsidRPr="00761ED7">
              <w:t>0.657922</w:t>
            </w:r>
          </w:p>
        </w:tc>
        <w:tc>
          <w:tcPr>
            <w:tcW w:w="752" w:type="pct"/>
            <w:noWrap/>
            <w:hideMark/>
          </w:tcPr>
          <w:p w14:paraId="55B43720" w14:textId="77777777" w:rsidR="00761ED7" w:rsidRPr="00761ED7" w:rsidRDefault="00761ED7" w:rsidP="00761ED7">
            <w:pPr>
              <w:jc w:val="center"/>
              <w:rPr>
                <w:b/>
                <w:bCs/>
              </w:rPr>
            </w:pPr>
            <w:r w:rsidRPr="00761ED7">
              <w:rPr>
                <w:b/>
                <w:bCs/>
              </w:rPr>
              <w:t>0.780698</w:t>
            </w:r>
          </w:p>
        </w:tc>
      </w:tr>
      <w:tr w:rsidR="00761ED7" w:rsidRPr="00761ED7" w14:paraId="383E2976" w14:textId="77777777" w:rsidTr="00137038">
        <w:trPr>
          <w:trHeight w:val="320"/>
        </w:trPr>
        <w:tc>
          <w:tcPr>
            <w:tcW w:w="1541" w:type="pct"/>
            <w:noWrap/>
            <w:hideMark/>
          </w:tcPr>
          <w:p w14:paraId="71618CE8" w14:textId="258DD933" w:rsidR="00761ED7" w:rsidRPr="00761ED7" w:rsidRDefault="00761ED7" w:rsidP="00761ED7">
            <w:proofErr w:type="spellStart"/>
            <w:r w:rsidRPr="00761ED7">
              <w:t>KBest</w:t>
            </w:r>
            <w:proofErr w:type="spellEnd"/>
            <w:r w:rsidRPr="00761ED7">
              <w:t xml:space="preserve"> </w:t>
            </w:r>
            <w:r>
              <w:t>Mutual Information</w:t>
            </w:r>
          </w:p>
        </w:tc>
        <w:tc>
          <w:tcPr>
            <w:tcW w:w="1810" w:type="pct"/>
            <w:noWrap/>
            <w:hideMark/>
          </w:tcPr>
          <w:p w14:paraId="46678968" w14:textId="77777777" w:rsidR="00761ED7" w:rsidRPr="00761ED7" w:rsidRDefault="00761ED7" w:rsidP="00761ED7">
            <w:pPr>
              <w:jc w:val="center"/>
            </w:pPr>
            <w:r w:rsidRPr="00761ED7">
              <w:t>0.737107</w:t>
            </w:r>
          </w:p>
        </w:tc>
        <w:tc>
          <w:tcPr>
            <w:tcW w:w="897" w:type="pct"/>
            <w:noWrap/>
            <w:hideMark/>
          </w:tcPr>
          <w:p w14:paraId="0D0F2EA1" w14:textId="77777777" w:rsidR="00761ED7" w:rsidRPr="00761ED7" w:rsidRDefault="00761ED7" w:rsidP="00761ED7">
            <w:pPr>
              <w:jc w:val="center"/>
            </w:pPr>
            <w:r w:rsidRPr="00761ED7">
              <w:t>0.654011</w:t>
            </w:r>
          </w:p>
        </w:tc>
        <w:tc>
          <w:tcPr>
            <w:tcW w:w="752" w:type="pct"/>
            <w:noWrap/>
            <w:hideMark/>
          </w:tcPr>
          <w:p w14:paraId="1A7C93C8" w14:textId="77777777" w:rsidR="00761ED7" w:rsidRPr="00761ED7" w:rsidRDefault="00761ED7" w:rsidP="00761ED7">
            <w:pPr>
              <w:jc w:val="center"/>
            </w:pPr>
            <w:r w:rsidRPr="00761ED7">
              <w:t>0.777989</w:t>
            </w:r>
          </w:p>
        </w:tc>
      </w:tr>
      <w:tr w:rsidR="00761ED7" w:rsidRPr="00761ED7" w14:paraId="6F068599" w14:textId="77777777" w:rsidTr="00137038">
        <w:trPr>
          <w:trHeight w:val="320"/>
        </w:trPr>
        <w:tc>
          <w:tcPr>
            <w:tcW w:w="1541" w:type="pct"/>
            <w:noWrap/>
            <w:hideMark/>
          </w:tcPr>
          <w:p w14:paraId="43C96A7C" w14:textId="1B78737C" w:rsidR="00761ED7" w:rsidRPr="00761ED7" w:rsidRDefault="00761ED7" w:rsidP="00761ED7">
            <w:r>
              <w:t>Recursive Feature Extraction</w:t>
            </w:r>
          </w:p>
        </w:tc>
        <w:tc>
          <w:tcPr>
            <w:tcW w:w="1810" w:type="pct"/>
            <w:noWrap/>
            <w:hideMark/>
          </w:tcPr>
          <w:p w14:paraId="2106EFFD" w14:textId="77777777" w:rsidR="00761ED7" w:rsidRPr="00761ED7" w:rsidRDefault="00761ED7" w:rsidP="00761ED7">
            <w:pPr>
              <w:jc w:val="center"/>
            </w:pPr>
            <w:r w:rsidRPr="00761ED7">
              <w:t>0.735119</w:t>
            </w:r>
          </w:p>
        </w:tc>
        <w:tc>
          <w:tcPr>
            <w:tcW w:w="897" w:type="pct"/>
            <w:noWrap/>
            <w:hideMark/>
          </w:tcPr>
          <w:p w14:paraId="223187B1" w14:textId="77777777" w:rsidR="00761ED7" w:rsidRPr="00761ED7" w:rsidRDefault="00761ED7" w:rsidP="00761ED7">
            <w:pPr>
              <w:jc w:val="center"/>
            </w:pPr>
            <w:r w:rsidRPr="00761ED7">
              <w:t>0.656594</w:t>
            </w:r>
          </w:p>
        </w:tc>
        <w:tc>
          <w:tcPr>
            <w:tcW w:w="752" w:type="pct"/>
            <w:noWrap/>
            <w:hideMark/>
          </w:tcPr>
          <w:p w14:paraId="612F4F6A" w14:textId="77777777" w:rsidR="00761ED7" w:rsidRPr="00761ED7" w:rsidRDefault="00761ED7" w:rsidP="00761ED7">
            <w:pPr>
              <w:jc w:val="center"/>
            </w:pPr>
            <w:r w:rsidRPr="00761ED7">
              <w:t>0.779613</w:t>
            </w:r>
          </w:p>
        </w:tc>
      </w:tr>
    </w:tbl>
    <w:p w14:paraId="1AFB7A2D" w14:textId="77777777" w:rsidR="00525933" w:rsidRDefault="00525933" w:rsidP="00525933">
      <w:pPr>
        <w:pStyle w:val="Heading3"/>
      </w:pPr>
      <w:r w:rsidRPr="005B3D32">
        <w:t>Analyze Features</w:t>
      </w:r>
    </w:p>
    <w:p w14:paraId="3C8AC207" w14:textId="3DB68F1B" w:rsidR="00525933" w:rsidRDefault="00CA7E2C" w:rsidP="00525933">
      <w:pPr>
        <w:pStyle w:val="BodyText"/>
        <w:rPr>
          <w:lang w:eastAsia="en-US"/>
        </w:rPr>
      </w:pPr>
      <w:r>
        <w:rPr>
          <w:lang w:eastAsia="en-US"/>
        </w:rPr>
        <w:t xml:space="preserve">Considering the identification of discriminating variables as the primary purpose of the study, the project leveraged a variety of feature analysis techniques. This section describes the techniques used and presents the findings. Techniques used included: Principal Component Analysis (PCA), </w:t>
      </w:r>
      <w:bookmarkStart w:id="45" w:name="_GoBack"/>
      <w:bookmarkEnd w:id="45"/>
      <w:r>
        <w:rPr>
          <w:lang w:eastAsia="en-US"/>
        </w:rPr>
        <w:t>Factor Analysis of Mixed Data (FAMD), and Hierarchical Cluster Analysis.</w:t>
      </w:r>
    </w:p>
    <w:p w14:paraId="467A9762" w14:textId="668B2F74" w:rsidR="00605010" w:rsidRDefault="00605010" w:rsidP="00605010">
      <w:pPr>
        <w:pStyle w:val="Heading4"/>
      </w:pPr>
      <w:r>
        <w:t>Principal Component Analysis (PCA)</w:t>
      </w:r>
    </w:p>
    <w:p w14:paraId="04A859C6" w14:textId="7C888B40" w:rsidR="00137038" w:rsidRDefault="00137038" w:rsidP="00137038">
      <w:pPr>
        <w:pStyle w:val="BodyText"/>
        <w:rPr>
          <w:lang w:eastAsia="en-US"/>
        </w:rPr>
      </w:pPr>
      <w:r>
        <w:rPr>
          <w:noProof/>
          <w:lang w:eastAsia="en-US"/>
        </w:rPr>
        <mc:AlternateContent>
          <mc:Choice Requires="wps">
            <w:drawing>
              <wp:anchor distT="0" distB="0" distL="114300" distR="114300" simplePos="0" relativeHeight="251659264" behindDoc="0" locked="0" layoutInCell="1" allowOverlap="1" wp14:anchorId="6A4D09E7" wp14:editId="19B1766C">
                <wp:simplePos x="0" y="0"/>
                <wp:positionH relativeFrom="column">
                  <wp:posOffset>1939290</wp:posOffset>
                </wp:positionH>
                <wp:positionV relativeFrom="paragraph">
                  <wp:posOffset>316865</wp:posOffset>
                </wp:positionV>
                <wp:extent cx="3900170" cy="285940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900170" cy="2859405"/>
                        </a:xfrm>
                        <a:prstGeom prst="rect">
                          <a:avLst/>
                        </a:prstGeom>
                        <a:solidFill>
                          <a:schemeClr val="lt1"/>
                        </a:solidFill>
                        <a:ln w="6350">
                          <a:noFill/>
                        </a:ln>
                      </wps:spPr>
                      <wps:txbx>
                        <w:txbxContent>
                          <w:p w14:paraId="0877F1EB" w14:textId="544E69BE" w:rsidR="00137038" w:rsidRPr="0014430E" w:rsidRDefault="00137038" w:rsidP="00137038">
                            <w:pPr>
                              <w:pStyle w:val="Caption"/>
                              <w:rPr>
                                <w:noProof/>
                                <w:kern w:val="24"/>
                                <w:sz w:val="22"/>
                              </w:rPr>
                            </w:pPr>
                            <w:r>
                              <w:t xml:space="preserve">Exhibit </w:t>
                            </w:r>
                            <w:fldSimple w:instr=" SEQ Exhibit \* ARABIC ">
                              <w:r>
                                <w:rPr>
                                  <w:noProof/>
                                </w:rPr>
                                <w:t>8</w:t>
                              </w:r>
                            </w:fldSimple>
                            <w:r w:rsidR="007242F6">
                              <w:t>. PCA Explained and Cumulative Variance</w:t>
                            </w:r>
                          </w:p>
                          <w:p w14:paraId="12DDF1B2" w14:textId="1B441E57" w:rsidR="00137038" w:rsidRDefault="00200A4C">
                            <w:r>
                              <w:rPr>
                                <w:noProof/>
                              </w:rPr>
                              <w:pict w14:anchorId="14176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6pt;height:192.4pt;mso-width-percent:0;mso-height-percent:0;mso-width-percent:0;mso-height-percent:0">
                                  <v:imagedata r:id="rId34" o:title="05.03"/>
                                </v:shape>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A4D09E7" id="_x0000_t202" coordsize="21600,21600" o:spt="202" path="m,l,21600r21600,l21600,xe">
                <v:stroke joinstyle="miter"/>
                <v:path gradientshapeok="t" o:connecttype="rect"/>
              </v:shapetype>
              <v:shape id="Text Box 5" o:spid="_x0000_s1026" type="#_x0000_t202" style="position:absolute;left:0;text-align:left;margin-left:152.7pt;margin-top:24.95pt;width:307.1pt;height:2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" fillcolor="white [3201]" stroked="f" strokeweight=".5pt">
                <v:textbox style="mso-fit-shape-to-text:t">
                  <w:txbxContent>
                    <w:p w14:paraId="0877F1EB" w14:textId="544E69BE" w:rsidR="00137038" w:rsidRPr="0014430E" w:rsidRDefault="00137038" w:rsidP="00137038">
                      <w:pPr>
                        <w:pStyle w:val="Caption"/>
                        <w:rPr>
                          <w:noProof/>
                          <w:kern w:val="24"/>
                          <w:sz w:val="22"/>
                        </w:rPr>
                      </w:pPr>
                      <w:r>
                        <w:t xml:space="preserve">Exhibit </w:t>
                      </w:r>
                      <w:fldSimple w:instr=" SEQ Exhibit \* ARABIC ">
                        <w:r>
                          <w:rPr>
                            <w:noProof/>
                          </w:rPr>
                          <w:t>8</w:t>
                        </w:r>
                      </w:fldSimple>
                      <w:r w:rsidR="007242F6">
                        <w:t>. PCA Explained and Cumulative Variance</w:t>
                      </w:r>
                    </w:p>
                    <w:p w14:paraId="12DDF1B2" w14:textId="1B441E57" w:rsidR="00137038" w:rsidRDefault="00200A4C">
                      <w:r>
                        <w:rPr>
                          <w:noProof/>
                        </w:rPr>
                        <w:pict w14:anchorId="1417661C">
                          <v:shape id="_x0000_i1025" type="#_x0000_t75" alt="" style="width:288.6pt;height:192.4pt;mso-width-percent:0;mso-height-percent:0;mso-width-percent:0;mso-height-percent:0">
                            <v:imagedata r:id="rId34" o:title="05.03"/>
                          </v:shape>
                        </w:pict>
                      </w:r>
                    </w:p>
                  </w:txbxContent>
                </v:textbox>
                <w10:wrap type="square"/>
              </v:shape>
            </w:pict>
          </mc:Fallback>
        </mc:AlternateContent>
      </w:r>
    </w:p>
    <w:p w14:paraId="1C2A6F35" w14:textId="77777777" w:rsidR="00137038" w:rsidRPr="00137038" w:rsidRDefault="00137038" w:rsidP="00137038">
      <w:pPr>
        <w:pStyle w:val="BodyText"/>
        <w:rPr>
          <w:lang w:eastAsia="en-US"/>
        </w:rPr>
      </w:pPr>
    </w:p>
    <w:p w14:paraId="3DC370BA" w14:textId="2A73131C" w:rsidR="00605010" w:rsidRPr="00605010" w:rsidRDefault="00605010" w:rsidP="00605010">
      <w:pPr>
        <w:pStyle w:val="BodyText"/>
        <w:rPr>
          <w:lang w:eastAsia="en-US"/>
        </w:rPr>
      </w:pPr>
    </w:p>
    <w:p w14:paraId="13E6D6AD" w14:textId="7E56B4F1" w:rsidR="00605010" w:rsidRDefault="00605010" w:rsidP="00605010">
      <w:pPr>
        <w:pStyle w:val="Heading4"/>
      </w:pPr>
      <w:r>
        <w:t>Factor Analysis of Mixed Data (FAMD)</w:t>
      </w:r>
    </w:p>
    <w:p w14:paraId="5F6888DF" w14:textId="77777777" w:rsidR="00605010" w:rsidRPr="00605010" w:rsidRDefault="00605010" w:rsidP="00605010">
      <w:pPr>
        <w:pStyle w:val="BodyText"/>
        <w:rPr>
          <w:lang w:eastAsia="en-US"/>
        </w:rPr>
      </w:pPr>
    </w:p>
    <w:p w14:paraId="32424A6E" w14:textId="0381ADFA" w:rsidR="00525933" w:rsidRDefault="00605010" w:rsidP="00605010">
      <w:pPr>
        <w:pStyle w:val="Heading4"/>
      </w:pPr>
      <w:r>
        <w:t>Hierarchical Cluster Analysis</w:t>
      </w:r>
    </w:p>
    <w:p w14:paraId="20FBFE47" w14:textId="77777777" w:rsidR="00605010" w:rsidRPr="00605010" w:rsidRDefault="00605010" w:rsidP="00605010">
      <w:pPr>
        <w:pStyle w:val="BodyText"/>
        <w:rPr>
          <w:lang w:eastAsia="en-US"/>
        </w:rPr>
      </w:pPr>
    </w:p>
    <w:p w14:paraId="6B97A194" w14:textId="5F1A5175" w:rsidR="00605010" w:rsidRDefault="00605010" w:rsidP="00605010">
      <w:pPr>
        <w:pStyle w:val="Heading4"/>
      </w:pPr>
      <w:r>
        <w:t>Feature Analysis Findings</w:t>
      </w:r>
    </w:p>
    <w:p w14:paraId="0FB3E5C0" w14:textId="77777777" w:rsidR="00605010" w:rsidRPr="00605010" w:rsidRDefault="00605010" w:rsidP="00605010">
      <w:pPr>
        <w:pStyle w:val="BodyText"/>
        <w:rPr>
          <w:lang w:eastAsia="en-US"/>
        </w:rPr>
      </w:pPr>
    </w:p>
    <w:p w14:paraId="6DD68DBE" w14:textId="7A1C51D7" w:rsidR="005B3D32" w:rsidRPr="005B3D32" w:rsidRDefault="00525933" w:rsidP="005B3D32">
      <w:pPr>
        <w:pStyle w:val="Heading3"/>
      </w:pPr>
      <w:r w:rsidRPr="005B3D32">
        <w:t xml:space="preserve">Optimize </w:t>
      </w:r>
      <w:r w:rsidR="005B3D32" w:rsidRPr="005B3D32">
        <w:t>Model</w:t>
      </w:r>
    </w:p>
    <w:p w14:paraId="1ACDBC98" w14:textId="77777777" w:rsidR="0020446F" w:rsidRPr="005B20F7" w:rsidRDefault="0020446F" w:rsidP="00346A6C">
      <w:pPr>
        <w:pStyle w:val="BodyText"/>
      </w:pPr>
    </w:p>
    <w:p w14:paraId="37F1DB24" w14:textId="4BD25E4A" w:rsidR="00E139C3" w:rsidRDefault="00E139C3" w:rsidP="00E139C3">
      <w:pPr>
        <w:pStyle w:val="Heading2"/>
      </w:pPr>
      <w:bookmarkStart w:id="46" w:name="_Toc33958702"/>
      <w:r>
        <w:t xml:space="preserve">Techniques </w:t>
      </w:r>
      <w:r w:rsidR="00C44721">
        <w:t xml:space="preserve">and Tools </w:t>
      </w:r>
      <w:r>
        <w:t>Used</w:t>
      </w:r>
      <w:bookmarkEnd w:id="46"/>
    </w:p>
    <w:p w14:paraId="60780DCE" w14:textId="77777777" w:rsidR="009547D2" w:rsidRPr="009547D2" w:rsidRDefault="009547D2" w:rsidP="00346A6C">
      <w:pPr>
        <w:pStyle w:val="BodyText"/>
      </w:pPr>
    </w:p>
    <w:p w14:paraId="6ED0353A" w14:textId="662429C3" w:rsidR="00E139C3" w:rsidRDefault="00E139C3" w:rsidP="00E139C3">
      <w:pPr>
        <w:pStyle w:val="Heading3"/>
      </w:pPr>
      <w:bookmarkStart w:id="47" w:name="_Toc33958703"/>
      <w:r>
        <w:lastRenderedPageBreak/>
        <w:t>Justification of Analysis Techniques</w:t>
      </w:r>
      <w:r w:rsidR="00C44721">
        <w:t xml:space="preserve"> and Tools</w:t>
      </w:r>
      <w:bookmarkEnd w:id="47"/>
    </w:p>
    <w:p w14:paraId="146308B1" w14:textId="77777777" w:rsidR="009547D2" w:rsidRPr="009547D2" w:rsidRDefault="009547D2" w:rsidP="00346A6C">
      <w:pPr>
        <w:pStyle w:val="BodyText"/>
      </w:pPr>
    </w:p>
    <w:p w14:paraId="016E9553" w14:textId="1E950A74" w:rsidR="0074698D" w:rsidRDefault="0074698D" w:rsidP="0074698D">
      <w:pPr>
        <w:pStyle w:val="Caption"/>
      </w:pPr>
      <w:bookmarkStart w:id="48" w:name="_Toc33958724"/>
      <w:r>
        <w:t xml:space="preserve">Exhibit </w:t>
      </w:r>
      <w:r w:rsidR="00200A4C">
        <w:fldChar w:fldCharType="begin"/>
      </w:r>
      <w:r w:rsidR="00200A4C">
        <w:instrText xml:space="preserve"> SEQ Exhibit \* ARABIC </w:instrText>
      </w:r>
      <w:r w:rsidR="00200A4C">
        <w:fldChar w:fldCharType="separate"/>
      </w:r>
      <w:r w:rsidR="00137038">
        <w:rPr>
          <w:noProof/>
        </w:rPr>
        <w:t>9</w:t>
      </w:r>
      <w:r w:rsidR="00200A4C">
        <w:rPr>
          <w:noProof/>
        </w:rPr>
        <w:fldChar w:fldCharType="end"/>
      </w:r>
      <w:r>
        <w:t xml:space="preserve">. Techniques </w:t>
      </w:r>
      <w:r w:rsidR="00C44721">
        <w:t xml:space="preserve">and Tools </w:t>
      </w:r>
      <w:r>
        <w:t>for Analysis – Advantages and Disadvantages</w:t>
      </w:r>
      <w:bookmarkEnd w:id="48"/>
    </w:p>
    <w:tbl>
      <w:tblPr>
        <w:tblStyle w:val="APAReport"/>
        <w:tblW w:w="5000" w:type="pct"/>
        <w:tblLook w:val="04A0" w:firstRow="1" w:lastRow="0" w:firstColumn="1" w:lastColumn="0" w:noHBand="0" w:noVBand="1"/>
      </w:tblPr>
      <w:tblGrid>
        <w:gridCol w:w="4320"/>
        <w:gridCol w:w="3033"/>
        <w:gridCol w:w="2007"/>
      </w:tblGrid>
      <w:tr w:rsidR="0074698D" w14:paraId="777DA30A" w14:textId="77777777" w:rsidTr="00761ED7">
        <w:trPr>
          <w:cnfStyle w:val="100000000000" w:firstRow="1" w:lastRow="0" w:firstColumn="0" w:lastColumn="0" w:oddVBand="0" w:evenVBand="0" w:oddHBand="0" w:evenHBand="0" w:firstRowFirstColumn="0" w:firstRowLastColumn="0" w:lastRowFirstColumn="0" w:lastRowLastColumn="0"/>
        </w:trPr>
        <w:tc>
          <w:tcPr>
            <w:tcW w:w="2308" w:type="pct"/>
          </w:tcPr>
          <w:p w14:paraId="0A634335" w14:textId="61CA9149" w:rsidR="0074698D" w:rsidRDefault="0074698D" w:rsidP="00EB2DE2">
            <w:r>
              <w:t>Technique</w:t>
            </w:r>
            <w:r w:rsidR="000E6945">
              <w:t>s</w:t>
            </w:r>
            <w:r w:rsidR="009547D2">
              <w:t xml:space="preserve"> and Tools</w:t>
            </w:r>
          </w:p>
        </w:tc>
        <w:tc>
          <w:tcPr>
            <w:tcW w:w="1620" w:type="pct"/>
          </w:tcPr>
          <w:p w14:paraId="1D16089F" w14:textId="77777777" w:rsidR="0074698D" w:rsidRDefault="0074698D" w:rsidP="00EB2DE2">
            <w:r>
              <w:t>Advantages</w:t>
            </w:r>
          </w:p>
        </w:tc>
        <w:tc>
          <w:tcPr>
            <w:tcW w:w="1072" w:type="pct"/>
          </w:tcPr>
          <w:p w14:paraId="71557BDC" w14:textId="77777777" w:rsidR="0074698D" w:rsidRDefault="0074698D" w:rsidP="00EB2DE2">
            <w:r>
              <w:t>Disadvantages</w:t>
            </w:r>
          </w:p>
        </w:tc>
      </w:tr>
      <w:tr w:rsidR="009547D2" w14:paraId="45EA266F" w14:textId="77777777" w:rsidTr="00761ED7">
        <w:tc>
          <w:tcPr>
            <w:tcW w:w="2308" w:type="pct"/>
          </w:tcPr>
          <w:p w14:paraId="140F0F72" w14:textId="77777777" w:rsidR="009547D2" w:rsidRDefault="009547D2" w:rsidP="009547D2">
            <w:r w:rsidRPr="00DD380E">
              <w:t>Weight of Evidence Coding</w:t>
            </w:r>
          </w:p>
          <w:p w14:paraId="1DC18BB0" w14:textId="541D6A5E" w:rsidR="009547D2" w:rsidRDefault="009547D2" w:rsidP="009547D2">
            <w:pPr>
              <w:pStyle w:val="PlainText"/>
            </w:pPr>
            <w:proofErr w:type="spellStart"/>
            <w:proofErr w:type="gramStart"/>
            <w:r w:rsidRPr="009547D2">
              <w:t>category_encoders.woe.WOEEncoder</w:t>
            </w:r>
            <w:proofErr w:type="spellEnd"/>
            <w:proofErr w:type="gramEnd"/>
          </w:p>
        </w:tc>
        <w:tc>
          <w:tcPr>
            <w:tcW w:w="1620" w:type="pct"/>
          </w:tcPr>
          <w:p w14:paraId="25189021" w14:textId="0D83F8CB" w:rsidR="009547D2" w:rsidRDefault="009547D2" w:rsidP="009547D2"/>
        </w:tc>
        <w:tc>
          <w:tcPr>
            <w:tcW w:w="1072" w:type="pct"/>
          </w:tcPr>
          <w:p w14:paraId="3A5E1220" w14:textId="77777777" w:rsidR="009547D2" w:rsidRDefault="009547D2" w:rsidP="009547D2"/>
        </w:tc>
      </w:tr>
      <w:tr w:rsidR="009547D2" w14:paraId="4075C383" w14:textId="77777777" w:rsidTr="00761ED7">
        <w:tc>
          <w:tcPr>
            <w:tcW w:w="2308" w:type="pct"/>
          </w:tcPr>
          <w:p w14:paraId="7DF98297" w14:textId="77777777" w:rsidR="00761ED7" w:rsidRPr="00761ED7" w:rsidRDefault="00761ED7" w:rsidP="00761ED7">
            <w:r w:rsidRPr="00761ED7">
              <w:t>ANOVA F-value</w:t>
            </w:r>
          </w:p>
          <w:p w14:paraId="6A37B950" w14:textId="77777777" w:rsidR="00761ED7" w:rsidRDefault="00761ED7" w:rsidP="00761ED7">
            <w:pPr>
              <w:pStyle w:val="PlainText"/>
            </w:pPr>
            <w:proofErr w:type="spellStart"/>
            <w:proofErr w:type="gramStart"/>
            <w:r w:rsidRPr="00761ED7">
              <w:t>sklearn.feature</w:t>
            </w:r>
            <w:proofErr w:type="gramEnd"/>
            <w:r w:rsidRPr="00761ED7">
              <w:t>_selection.SelectKBest</w:t>
            </w:r>
            <w:proofErr w:type="spellEnd"/>
          </w:p>
          <w:p w14:paraId="346F03DF" w14:textId="76CD200E" w:rsidR="00761ED7" w:rsidRPr="00761ED7" w:rsidRDefault="00761ED7" w:rsidP="00761ED7">
            <w:pPr>
              <w:pStyle w:val="PlainText"/>
            </w:pPr>
            <w:proofErr w:type="spellStart"/>
            <w:proofErr w:type="gramStart"/>
            <w:r w:rsidRPr="00761ED7">
              <w:t>sklearn.feature</w:t>
            </w:r>
            <w:proofErr w:type="gramEnd"/>
            <w:r w:rsidRPr="00761ED7">
              <w:t>_selection.f_classif</w:t>
            </w:r>
            <w:proofErr w:type="spellEnd"/>
          </w:p>
        </w:tc>
        <w:tc>
          <w:tcPr>
            <w:tcW w:w="1620" w:type="pct"/>
          </w:tcPr>
          <w:p w14:paraId="21F44599" w14:textId="1AEC3F04" w:rsidR="009547D2" w:rsidRPr="00761ED7" w:rsidRDefault="009547D2" w:rsidP="00761ED7"/>
        </w:tc>
        <w:tc>
          <w:tcPr>
            <w:tcW w:w="1072" w:type="pct"/>
          </w:tcPr>
          <w:p w14:paraId="331ED247" w14:textId="77777777" w:rsidR="009547D2" w:rsidRDefault="009547D2" w:rsidP="009547D2"/>
        </w:tc>
      </w:tr>
      <w:tr w:rsidR="009547D2" w14:paraId="75B154E8" w14:textId="77777777" w:rsidTr="00761ED7">
        <w:tc>
          <w:tcPr>
            <w:tcW w:w="2308" w:type="pct"/>
          </w:tcPr>
          <w:p w14:paraId="6280DDCC" w14:textId="77777777" w:rsidR="009547D2" w:rsidRDefault="009547D2" w:rsidP="00EB2DE2"/>
        </w:tc>
        <w:tc>
          <w:tcPr>
            <w:tcW w:w="1620" w:type="pct"/>
          </w:tcPr>
          <w:p w14:paraId="04C9CCD1" w14:textId="77777777" w:rsidR="009547D2" w:rsidRDefault="009547D2" w:rsidP="00EB2DE2"/>
        </w:tc>
        <w:tc>
          <w:tcPr>
            <w:tcW w:w="1072" w:type="pct"/>
          </w:tcPr>
          <w:p w14:paraId="4CC326B9" w14:textId="77777777" w:rsidR="009547D2" w:rsidRDefault="009547D2" w:rsidP="00EB2DE2"/>
        </w:tc>
      </w:tr>
      <w:tr w:rsidR="000E6945" w14:paraId="2CA395B7" w14:textId="77777777" w:rsidTr="00761ED7">
        <w:tc>
          <w:tcPr>
            <w:tcW w:w="2308" w:type="pct"/>
          </w:tcPr>
          <w:p w14:paraId="0AC9AEA0" w14:textId="77777777" w:rsidR="000E6945" w:rsidRDefault="00C44721" w:rsidP="00EB2DE2">
            <w:r>
              <w:t>Logistic Regression</w:t>
            </w:r>
          </w:p>
          <w:p w14:paraId="18503A3F" w14:textId="52132C81" w:rsidR="00C44721" w:rsidRDefault="00761ED7" w:rsidP="00C44721">
            <w:pPr>
              <w:pStyle w:val="PlainText"/>
            </w:pPr>
            <w:proofErr w:type="spellStart"/>
            <w:proofErr w:type="gramStart"/>
            <w:r>
              <w:t>sklearn.</w:t>
            </w:r>
            <w:r w:rsidR="00C44721">
              <w:t>linear</w:t>
            </w:r>
            <w:proofErr w:type="gramEnd"/>
            <w:r w:rsidR="00C44721">
              <w:t>_model.LogisticRegres</w:t>
            </w:r>
            <w:r>
              <w:t>s</w:t>
            </w:r>
            <w:r w:rsidR="00C44721">
              <w:t>ion</w:t>
            </w:r>
            <w:proofErr w:type="spellEnd"/>
          </w:p>
        </w:tc>
        <w:tc>
          <w:tcPr>
            <w:tcW w:w="1620" w:type="pct"/>
          </w:tcPr>
          <w:p w14:paraId="58D7463F" w14:textId="743A49ED" w:rsidR="000E6945" w:rsidRDefault="000E6945" w:rsidP="00EB2DE2"/>
        </w:tc>
        <w:tc>
          <w:tcPr>
            <w:tcW w:w="1072" w:type="pct"/>
          </w:tcPr>
          <w:p w14:paraId="55AEC40A" w14:textId="77777777" w:rsidR="000E6945" w:rsidRDefault="000E6945" w:rsidP="00EB2DE2"/>
        </w:tc>
      </w:tr>
    </w:tbl>
    <w:p w14:paraId="55640403" w14:textId="77777777" w:rsidR="0074698D" w:rsidRPr="004C6782" w:rsidRDefault="0074698D" w:rsidP="00346A6C">
      <w:pPr>
        <w:pStyle w:val="BodyText"/>
      </w:pPr>
    </w:p>
    <w:p w14:paraId="672C2F7B" w14:textId="77777777" w:rsidR="0020446F" w:rsidRPr="0020446F" w:rsidRDefault="0020446F" w:rsidP="00346A6C">
      <w:pPr>
        <w:pStyle w:val="BodyText"/>
      </w:pPr>
    </w:p>
    <w:p w14:paraId="5B3A0CE4" w14:textId="2E4C6E3B" w:rsidR="00572314" w:rsidRDefault="00572314" w:rsidP="00572314">
      <w:pPr>
        <w:pStyle w:val="Heading1"/>
      </w:pPr>
      <w:bookmarkStart w:id="49" w:name="_Toc33958704"/>
      <w:r>
        <w:t>Data Summary and Implications</w:t>
      </w:r>
      <w:bookmarkEnd w:id="49"/>
    </w:p>
    <w:p w14:paraId="4433BF44" w14:textId="5D0D6443" w:rsidR="00572314" w:rsidRPr="00572314" w:rsidRDefault="00572314" w:rsidP="00572314">
      <w:pPr>
        <w:pStyle w:val="Instructions"/>
      </w:pPr>
      <w:r>
        <w:t xml:space="preserve">Summarize the implications of your data analysis. Discuss the results in the context of the research question, including any limitations of your analysis. Within the context of your research question, also recommend a course of action based on your results. Then propose two directions or approaches for future study of the data set. Ensure that your recommendation and proposals for future study are </w:t>
      </w:r>
      <w:proofErr w:type="gramStart"/>
      <w:r>
        <w:t>directly related</w:t>
      </w:r>
      <w:proofErr w:type="gramEnd"/>
      <w:r>
        <w:t xml:space="preserve"> to your data analysis results. Your suggested proposals should be plausible; that is, they should be ideas for actual/potential future research.</w:t>
      </w:r>
    </w:p>
    <w:p w14:paraId="398880DC" w14:textId="77777777" w:rsidR="00E6271C" w:rsidRDefault="00E6271C" w:rsidP="00E6271C">
      <w:pPr>
        <w:pStyle w:val="Instructions"/>
      </w:pPr>
      <w:r>
        <w:t>E:DATA SUMMARY AND IMPLICATIONS</w:t>
      </w:r>
    </w:p>
    <w:p w14:paraId="44C440C1" w14:textId="47C4BF14" w:rsidR="00E6271C" w:rsidRDefault="00E6271C" w:rsidP="00E6271C">
      <w:pPr>
        <w:pStyle w:val="Instructions"/>
      </w:pPr>
      <w:r>
        <w:t xml:space="preserve">The summary of the implications of the data analysis includes a discussion of the data-analysis results in the context of the research question, including any limitations of the analysis. The summary also includes a recommended course of action, given the research question, as well as two directions or approaches for future study of the data. The recommendation and proposals relate to the results of the analysis and could </w:t>
      </w:r>
      <w:proofErr w:type="gramStart"/>
      <w:r>
        <w:t>plausibly be</w:t>
      </w:r>
      <w:proofErr w:type="gramEnd"/>
      <w:r>
        <w:t xml:space="preserve"> carried out in subsequent research.</w:t>
      </w:r>
    </w:p>
    <w:p w14:paraId="61E34E16" w14:textId="14A563F2" w:rsidR="004C6782" w:rsidRDefault="004C6782" w:rsidP="004C6782">
      <w:pPr>
        <w:pStyle w:val="Heading2"/>
      </w:pPr>
      <w:bookmarkStart w:id="50" w:name="_Toc33958705"/>
      <w:r>
        <w:t>Discussion of Results</w:t>
      </w:r>
      <w:bookmarkEnd w:id="50"/>
    </w:p>
    <w:p w14:paraId="27F7E8B2" w14:textId="77777777" w:rsidR="004C6782" w:rsidRPr="004C6782" w:rsidRDefault="004C6782" w:rsidP="00346A6C">
      <w:pPr>
        <w:pStyle w:val="BodyText"/>
      </w:pPr>
    </w:p>
    <w:p w14:paraId="634EF3FC" w14:textId="6CA6CDD4" w:rsidR="004C6782" w:rsidRDefault="004C6782" w:rsidP="004C6782">
      <w:pPr>
        <w:pStyle w:val="Heading3"/>
      </w:pPr>
      <w:bookmarkStart w:id="51" w:name="_Toc33958706"/>
      <w:r>
        <w:t>Limitations</w:t>
      </w:r>
      <w:bookmarkEnd w:id="51"/>
    </w:p>
    <w:p w14:paraId="56331DB3" w14:textId="77777777" w:rsidR="004C6782" w:rsidRPr="004C6782" w:rsidRDefault="004C6782" w:rsidP="00346A6C">
      <w:pPr>
        <w:pStyle w:val="BodyText"/>
      </w:pPr>
    </w:p>
    <w:p w14:paraId="75E4A3AC" w14:textId="1B43911F" w:rsidR="004C6782" w:rsidRDefault="004C6782" w:rsidP="004C6782">
      <w:pPr>
        <w:pStyle w:val="Heading2"/>
      </w:pPr>
      <w:bookmarkStart w:id="52" w:name="_Toc33958707"/>
      <w:r>
        <w:t>Recommendations</w:t>
      </w:r>
      <w:bookmarkEnd w:id="52"/>
    </w:p>
    <w:p w14:paraId="0A231806" w14:textId="77777777" w:rsidR="004C6782" w:rsidRPr="004C6782" w:rsidRDefault="004C6782" w:rsidP="00346A6C">
      <w:pPr>
        <w:pStyle w:val="BodyText"/>
      </w:pPr>
    </w:p>
    <w:p w14:paraId="2606A546" w14:textId="4CD7A496" w:rsidR="004C6782" w:rsidRDefault="004C6782" w:rsidP="004C6782">
      <w:pPr>
        <w:pStyle w:val="Heading3"/>
      </w:pPr>
      <w:bookmarkStart w:id="53" w:name="_Toc33958708"/>
      <w:r>
        <w:t>Course of Action</w:t>
      </w:r>
      <w:bookmarkEnd w:id="53"/>
    </w:p>
    <w:p w14:paraId="07D1EB7B" w14:textId="77777777" w:rsidR="004C6782" w:rsidRPr="004C6782" w:rsidRDefault="004C6782" w:rsidP="00346A6C">
      <w:pPr>
        <w:pStyle w:val="BodyText"/>
      </w:pPr>
    </w:p>
    <w:p w14:paraId="1C736C92" w14:textId="02073439" w:rsidR="004C6782" w:rsidRDefault="004C6782" w:rsidP="004C6782">
      <w:pPr>
        <w:pStyle w:val="Heading3"/>
      </w:pPr>
      <w:bookmarkStart w:id="54" w:name="_Toc33958709"/>
      <w:r>
        <w:t>Future Study</w:t>
      </w:r>
      <w:bookmarkEnd w:id="54"/>
    </w:p>
    <w:p w14:paraId="696B1A2A" w14:textId="77777777" w:rsidR="004C6782" w:rsidRPr="004C6782" w:rsidRDefault="004C6782" w:rsidP="00346A6C">
      <w:pPr>
        <w:pStyle w:val="BodyText"/>
      </w:pPr>
    </w:p>
    <w:p w14:paraId="66AED8CA" w14:textId="0E5084C8" w:rsidR="00892E78" w:rsidRDefault="00417BA0" w:rsidP="00417BA0">
      <w:pPr>
        <w:pStyle w:val="Heading1"/>
      </w:pPr>
      <w:bookmarkStart w:id="55" w:name="_Toc33958710"/>
      <w:r>
        <w:lastRenderedPageBreak/>
        <w:t>References</w:t>
      </w:r>
      <w:bookmarkEnd w:id="55"/>
    </w:p>
    <w:p w14:paraId="317845BA" w14:textId="77777777" w:rsidR="00137038" w:rsidRPr="00137038" w:rsidRDefault="00417BA0" w:rsidP="00137038">
      <w:pPr>
        <w:pStyle w:val="Bibliography"/>
        <w:rPr>
          <w:rFonts w:ascii="Georgia"/>
        </w:rPr>
      </w:pPr>
      <w:r>
        <w:rPr>
          <w:lang w:eastAsia="en-US"/>
        </w:rPr>
        <w:fldChar w:fldCharType="begin"/>
      </w:r>
      <w:r>
        <w:rPr>
          <w:lang w:eastAsia="en-US"/>
        </w:rPr>
        <w:instrText xml:space="preserve"> ADDIN ZOTERO_BIBL {"uncited":[],"omitted":[],"custom":[]} CSL_BIBLIOGRAPHY </w:instrText>
      </w:r>
      <w:r>
        <w:rPr>
          <w:lang w:eastAsia="en-US"/>
        </w:rPr>
        <w:fldChar w:fldCharType="separate"/>
      </w:r>
      <w:r w:rsidR="00137038" w:rsidRPr="00137038">
        <w:rPr>
          <w:rFonts w:ascii="Georgia"/>
          <w:i/>
          <w:iCs/>
        </w:rPr>
        <w:t>1.13. Feature selection—Scikit-learn 0.22.1 documentation</w:t>
      </w:r>
      <w:r w:rsidR="00137038" w:rsidRPr="00137038">
        <w:rPr>
          <w:rFonts w:ascii="Georgia"/>
        </w:rPr>
        <w:t>. (n.d.). Retrieved March 4, 2020, from https://scikit-learn.org/stable/modules/feature_selection.html</w:t>
      </w:r>
    </w:p>
    <w:p w14:paraId="6E17B32E" w14:textId="77777777" w:rsidR="00137038" w:rsidRPr="00137038" w:rsidRDefault="00137038" w:rsidP="00137038">
      <w:pPr>
        <w:pStyle w:val="Bibliography"/>
        <w:rPr>
          <w:rFonts w:ascii="Georgia"/>
        </w:rPr>
      </w:pPr>
      <w:r w:rsidRPr="00137038">
        <w:rPr>
          <w:rFonts w:ascii="Georgia"/>
        </w:rPr>
        <w:t xml:space="preserve">4TU.Centre for Research Data. (2016, August). </w:t>
      </w:r>
      <w:r w:rsidRPr="00137038">
        <w:rPr>
          <w:rFonts w:ascii="Georgia"/>
          <w:i/>
          <w:iCs/>
        </w:rPr>
        <w:t>General terms of use for 4TU.Centre for Research Data</w:t>
      </w:r>
      <w:r w:rsidRPr="00137038">
        <w:rPr>
          <w:rFonts w:ascii="Georgia"/>
        </w:rPr>
        <w:t>. https://data.4tu.nl/repository/resource:terms_of_use/PDF</w:t>
      </w:r>
    </w:p>
    <w:p w14:paraId="1E41E369" w14:textId="77777777" w:rsidR="00137038" w:rsidRPr="00137038" w:rsidRDefault="00137038" w:rsidP="00137038">
      <w:pPr>
        <w:pStyle w:val="Bibliography"/>
        <w:rPr>
          <w:rFonts w:ascii="Georgia"/>
        </w:rPr>
      </w:pPr>
      <w:r w:rsidRPr="00137038">
        <w:rPr>
          <w:rFonts w:ascii="Georgia"/>
          <w:i/>
          <w:iCs/>
        </w:rPr>
        <w:t>10th International Workshop on Business Process Intelligence 2014</w:t>
      </w:r>
      <w:r w:rsidRPr="00137038">
        <w:rPr>
          <w:rFonts w:ascii="Georgia"/>
        </w:rPr>
        <w:t>. (n.d.). https://www.win.tue.nl/bpi/doku.php?id=2014:challenge</w:t>
      </w:r>
    </w:p>
    <w:p w14:paraId="60BE0065" w14:textId="77777777" w:rsidR="00137038" w:rsidRPr="00137038" w:rsidRDefault="00137038" w:rsidP="00137038">
      <w:pPr>
        <w:pStyle w:val="Bibliography"/>
        <w:rPr>
          <w:rFonts w:ascii="Georgia"/>
        </w:rPr>
      </w:pPr>
      <w:r w:rsidRPr="00137038">
        <w:rPr>
          <w:rFonts w:ascii="Georgia"/>
        </w:rPr>
        <w:t xml:space="preserve">Amaral, C., Fantinato, M., Reijers, H., &amp; Peres, S. (2019). </w:t>
      </w:r>
      <w:r w:rsidRPr="00137038">
        <w:rPr>
          <w:rFonts w:ascii="Georgia"/>
          <w:i/>
          <w:iCs/>
        </w:rPr>
        <w:t>Enhancing Completion Time Prediction Through Attribute Selection</w:t>
      </w:r>
      <w:r w:rsidRPr="00137038">
        <w:rPr>
          <w:rFonts w:ascii="Georgia"/>
        </w:rPr>
        <w:t>. https://doi.org/10.1007/978-3-030-15154-6_1</w:t>
      </w:r>
    </w:p>
    <w:p w14:paraId="742206F1" w14:textId="77777777" w:rsidR="00137038" w:rsidRPr="00137038" w:rsidRDefault="00137038" w:rsidP="00137038">
      <w:pPr>
        <w:pStyle w:val="Bibliography"/>
        <w:rPr>
          <w:rFonts w:ascii="Georgia"/>
        </w:rPr>
      </w:pPr>
      <w:r w:rsidRPr="00137038">
        <w:rPr>
          <w:rFonts w:ascii="Georgia"/>
        </w:rPr>
        <w:t xml:space="preserve">Buﬀett, S., Emond, B., &amp; Goutte, C. (2014). </w:t>
      </w:r>
      <w:r w:rsidRPr="00137038">
        <w:rPr>
          <w:rFonts w:ascii="Georgia"/>
          <w:i/>
          <w:iCs/>
        </w:rPr>
        <w:t>Using Sequence Classiﬁcation to Label Behavior from Sequential Event Logs</w:t>
      </w:r>
      <w:r w:rsidRPr="00137038">
        <w:rPr>
          <w:rFonts w:ascii="Georgia"/>
        </w:rPr>
        <w:t>. 27.</w:t>
      </w:r>
    </w:p>
    <w:p w14:paraId="58714D1A" w14:textId="77777777" w:rsidR="00137038" w:rsidRPr="00137038" w:rsidRDefault="00137038" w:rsidP="00137038">
      <w:pPr>
        <w:pStyle w:val="Bibliography"/>
        <w:rPr>
          <w:rFonts w:ascii="Georgia"/>
        </w:rPr>
      </w:pPr>
      <w:r w:rsidRPr="00137038">
        <w:rPr>
          <w:rFonts w:ascii="Georgia"/>
        </w:rPr>
        <w:t xml:space="preserve">Buhler, P., Callaghan, R. O., Aubry, S., DeJoy, D., Kuo, E., Shoup, N., Khosla, I., Ginsburg, M., Hartman, N., &amp; McBride, N. S. (n.d.). </w:t>
      </w:r>
      <w:r w:rsidRPr="00137038">
        <w:rPr>
          <w:rFonts w:ascii="Georgia"/>
          <w:i/>
          <w:iCs/>
        </w:rPr>
        <w:t>Service Desk and Incident Impact Patterns Following ITIL Change Implementation</w:t>
      </w:r>
      <w:r w:rsidRPr="00137038">
        <w:rPr>
          <w:rFonts w:ascii="Georgia"/>
        </w:rPr>
        <w:t>. 36.</w:t>
      </w:r>
    </w:p>
    <w:p w14:paraId="0DA7BA89" w14:textId="77777777" w:rsidR="00137038" w:rsidRPr="00137038" w:rsidRDefault="00137038" w:rsidP="00137038">
      <w:pPr>
        <w:pStyle w:val="Bibliography"/>
        <w:rPr>
          <w:rFonts w:ascii="Georgia"/>
        </w:rPr>
      </w:pPr>
      <w:r w:rsidRPr="00137038">
        <w:rPr>
          <w:rFonts w:ascii="Georgia"/>
        </w:rPr>
        <w:t xml:space="preserve">Hanna, A. (2011). </w:t>
      </w:r>
      <w:r w:rsidRPr="00137038">
        <w:rPr>
          <w:rFonts w:ascii="Georgia"/>
          <w:i/>
          <w:iCs/>
        </w:rPr>
        <w:t>ITIL(r) glossary and abbreviations</w:t>
      </w:r>
      <w:r w:rsidRPr="00137038">
        <w:rPr>
          <w:rFonts w:ascii="Georgia"/>
        </w:rPr>
        <w:t>. AXELOS Limited. https://www.axelos.com/corporate/media/files/glossaries/itil_2011_glossary_gb-v1-0.pdf</w:t>
      </w:r>
    </w:p>
    <w:p w14:paraId="76ABD64F" w14:textId="77777777" w:rsidR="00137038" w:rsidRPr="00137038" w:rsidRDefault="00137038" w:rsidP="00137038">
      <w:pPr>
        <w:pStyle w:val="Bibliography"/>
        <w:rPr>
          <w:rFonts w:ascii="Georgia"/>
        </w:rPr>
      </w:pPr>
      <w:r w:rsidRPr="00137038">
        <w:rPr>
          <w:rFonts w:ascii="Georgia"/>
        </w:rPr>
        <w:t xml:space="preserve">Higgins, S. (2016, April 26). </w:t>
      </w:r>
      <w:r w:rsidRPr="00137038">
        <w:rPr>
          <w:rFonts w:ascii="Georgia"/>
          <w:i/>
          <w:iCs/>
        </w:rPr>
        <w:t>How predictive analytics have turned Incident Management on its head -</w:t>
      </w:r>
      <w:r w:rsidRPr="00137038">
        <w:rPr>
          <w:rFonts w:ascii="Georgia"/>
        </w:rPr>
        <w:t>. http://www.theitsmreview.com/2016/04/predictive-analytics-turned-incident-management-head/</w:t>
      </w:r>
    </w:p>
    <w:p w14:paraId="39498BE9" w14:textId="77777777" w:rsidR="00137038" w:rsidRPr="00137038" w:rsidRDefault="00137038" w:rsidP="00137038">
      <w:pPr>
        <w:pStyle w:val="Bibliography"/>
        <w:rPr>
          <w:rFonts w:ascii="Georgia"/>
        </w:rPr>
      </w:pPr>
      <w:r w:rsidRPr="00137038">
        <w:rPr>
          <w:rFonts w:ascii="Georgia"/>
          <w:i/>
          <w:iCs/>
        </w:rPr>
        <w:t>Measuring Response and Resolution Times in Remedy | University IT</w:t>
      </w:r>
      <w:r w:rsidRPr="00137038">
        <w:rPr>
          <w:rFonts w:ascii="Georgia"/>
        </w:rPr>
        <w:t>. (n.d.). Stanford University IT. Retrieved February 19, 2020, from https://uit.stanford.edu/service/helpdesk/support/sla</w:t>
      </w:r>
    </w:p>
    <w:p w14:paraId="5589432F" w14:textId="77777777" w:rsidR="00137038" w:rsidRPr="00137038" w:rsidRDefault="00137038" w:rsidP="00137038">
      <w:pPr>
        <w:pStyle w:val="Bibliography"/>
        <w:rPr>
          <w:rFonts w:ascii="Georgia"/>
        </w:rPr>
      </w:pPr>
      <w:r w:rsidRPr="00137038">
        <w:rPr>
          <w:rFonts w:ascii="Georgia"/>
        </w:rPr>
        <w:t xml:space="preserve">Nisbet, R., Elder, J. F., &amp; Miner, G. (2009). </w:t>
      </w:r>
      <w:r w:rsidRPr="00137038">
        <w:rPr>
          <w:rFonts w:ascii="Georgia"/>
          <w:i/>
          <w:iCs/>
        </w:rPr>
        <w:t>Handbook of statistical analysis and data mining applications</w:t>
      </w:r>
      <w:r w:rsidRPr="00137038">
        <w:rPr>
          <w:rFonts w:ascii="Georgia"/>
        </w:rPr>
        <w:t>. Academic Press/Elsevier.</w:t>
      </w:r>
    </w:p>
    <w:p w14:paraId="0DE33E3D" w14:textId="77777777" w:rsidR="00137038" w:rsidRPr="00137038" w:rsidRDefault="00137038" w:rsidP="00137038">
      <w:pPr>
        <w:pStyle w:val="Bibliography"/>
        <w:rPr>
          <w:rFonts w:ascii="Georgia"/>
        </w:rPr>
      </w:pPr>
      <w:r w:rsidRPr="00137038">
        <w:rPr>
          <w:rFonts w:ascii="Georgia"/>
          <w:i/>
          <w:iCs/>
        </w:rPr>
        <w:t>NumPy—NumPy</w:t>
      </w:r>
      <w:r w:rsidRPr="00137038">
        <w:rPr>
          <w:rFonts w:ascii="Georgia"/>
        </w:rPr>
        <w:t>. (n.d.). Retrieved February 24, 2020, from https://numpy.org/</w:t>
      </w:r>
    </w:p>
    <w:p w14:paraId="61D76DAB" w14:textId="77777777" w:rsidR="00137038" w:rsidRPr="00137038" w:rsidRDefault="00137038" w:rsidP="00137038">
      <w:pPr>
        <w:pStyle w:val="Bibliography"/>
        <w:rPr>
          <w:rFonts w:ascii="Georgia"/>
        </w:rPr>
      </w:pPr>
      <w:r w:rsidRPr="00137038">
        <w:rPr>
          <w:rFonts w:ascii="Georgia"/>
          <w:i/>
          <w:iCs/>
        </w:rPr>
        <w:t>Pandas_profiling API documentation</w:t>
      </w:r>
      <w:r w:rsidRPr="00137038">
        <w:rPr>
          <w:rFonts w:ascii="Georgia"/>
        </w:rPr>
        <w:t>. (n.d.). Retrieved February 24, 2020, from https://pandas-profiling.github.io/pandas-profiling/docs/</w:t>
      </w:r>
    </w:p>
    <w:p w14:paraId="20972C37" w14:textId="77777777" w:rsidR="00137038" w:rsidRPr="00137038" w:rsidRDefault="00137038" w:rsidP="00137038">
      <w:pPr>
        <w:pStyle w:val="Bibliography"/>
        <w:rPr>
          <w:rFonts w:ascii="Georgia"/>
        </w:rPr>
      </w:pPr>
      <w:r w:rsidRPr="00137038">
        <w:rPr>
          <w:rFonts w:ascii="Georgia"/>
          <w:i/>
          <w:iCs/>
        </w:rPr>
        <w:t>pandas—Python Data Analysis Library</w:t>
      </w:r>
      <w:r w:rsidRPr="00137038">
        <w:rPr>
          <w:rFonts w:ascii="Georgia"/>
        </w:rPr>
        <w:t>. (n.d.). Retrieved February 24, 2020, from https://pandas.pydata.org/</w:t>
      </w:r>
    </w:p>
    <w:p w14:paraId="6287ED74" w14:textId="77777777" w:rsidR="00137038" w:rsidRPr="00137038" w:rsidRDefault="00137038" w:rsidP="00137038">
      <w:pPr>
        <w:pStyle w:val="Bibliography"/>
        <w:rPr>
          <w:rFonts w:ascii="Georgia"/>
        </w:rPr>
      </w:pPr>
      <w:r w:rsidRPr="00137038">
        <w:rPr>
          <w:rFonts w:ascii="Georgia"/>
        </w:rPr>
        <w:t xml:space="preserve">Perkel, J. M. (2018). Why Jupyter is data scientists’ computational notebook of choice. </w:t>
      </w:r>
      <w:r w:rsidRPr="00137038">
        <w:rPr>
          <w:rFonts w:ascii="Georgia"/>
          <w:i/>
          <w:iCs/>
        </w:rPr>
        <w:t>Nature</w:t>
      </w:r>
      <w:r w:rsidRPr="00137038">
        <w:rPr>
          <w:rFonts w:ascii="Georgia"/>
        </w:rPr>
        <w:t xml:space="preserve">, </w:t>
      </w:r>
      <w:r w:rsidRPr="00137038">
        <w:rPr>
          <w:rFonts w:ascii="Georgia"/>
          <w:i/>
          <w:iCs/>
        </w:rPr>
        <w:t>563</w:t>
      </w:r>
      <w:r w:rsidRPr="00137038">
        <w:rPr>
          <w:rFonts w:ascii="Georgia"/>
        </w:rPr>
        <w:t>(7729), 145–146. https://doi.org/10.1038/d41586-018-07196-1</w:t>
      </w:r>
    </w:p>
    <w:p w14:paraId="13AD732E" w14:textId="77777777" w:rsidR="00137038" w:rsidRPr="00137038" w:rsidRDefault="00137038" w:rsidP="00137038">
      <w:pPr>
        <w:pStyle w:val="Bibliography"/>
        <w:rPr>
          <w:rFonts w:ascii="Georgia"/>
        </w:rPr>
      </w:pPr>
      <w:r w:rsidRPr="00137038">
        <w:rPr>
          <w:rFonts w:ascii="Georgia"/>
          <w:i/>
          <w:iCs/>
        </w:rPr>
        <w:t>Project Jupyter</w:t>
      </w:r>
      <w:r w:rsidRPr="00137038">
        <w:rPr>
          <w:rFonts w:ascii="Georgia"/>
        </w:rPr>
        <w:t>. (n.d.). Retrieved February 24, 2020, from https://www.jupyter.org</w:t>
      </w:r>
    </w:p>
    <w:p w14:paraId="00285EBE" w14:textId="77777777" w:rsidR="00137038" w:rsidRPr="00137038" w:rsidRDefault="00137038" w:rsidP="00137038">
      <w:pPr>
        <w:pStyle w:val="Bibliography"/>
        <w:rPr>
          <w:rFonts w:ascii="Georgia"/>
        </w:rPr>
      </w:pPr>
      <w:r w:rsidRPr="00137038">
        <w:rPr>
          <w:rFonts w:ascii="Georgia"/>
          <w:i/>
          <w:iCs/>
        </w:rPr>
        <w:t>Quick reference BPI Challenge 2014</w:t>
      </w:r>
      <w:r w:rsidRPr="00137038">
        <w:rPr>
          <w:rFonts w:ascii="Georgia"/>
        </w:rPr>
        <w:t>. (n.d.). Retrieved February 17, 2020, from https://www.win.tue.nl/bpi/lib/exe/fetch.php?media=2014:quick_reference_bpi_challenge_2014.pdf</w:t>
      </w:r>
    </w:p>
    <w:p w14:paraId="27C746E3" w14:textId="77777777" w:rsidR="00137038" w:rsidRPr="00137038" w:rsidRDefault="00137038" w:rsidP="00137038">
      <w:pPr>
        <w:pStyle w:val="Bibliography"/>
        <w:rPr>
          <w:rFonts w:ascii="Georgia"/>
        </w:rPr>
      </w:pPr>
      <w:r w:rsidRPr="00137038">
        <w:rPr>
          <w:rFonts w:ascii="Georgia"/>
        </w:rPr>
        <w:t xml:space="preserve">Sarnovsky, M., &amp; Surma, J. (2018). PREDICTIVE MODELS FOR SUPPORT OF INCIDENT MANAGEMENT PROCESS IN IT SERVICE MANAGEMENT. </w:t>
      </w:r>
      <w:r w:rsidRPr="00137038">
        <w:rPr>
          <w:rFonts w:ascii="Georgia"/>
          <w:i/>
          <w:iCs/>
        </w:rPr>
        <w:t>Acta Electrotechnica et Informatica</w:t>
      </w:r>
      <w:r w:rsidRPr="00137038">
        <w:rPr>
          <w:rFonts w:ascii="Georgia"/>
        </w:rPr>
        <w:t xml:space="preserve">, </w:t>
      </w:r>
      <w:r w:rsidRPr="00137038">
        <w:rPr>
          <w:rFonts w:ascii="Georgia"/>
          <w:i/>
          <w:iCs/>
        </w:rPr>
        <w:t>18</w:t>
      </w:r>
      <w:r w:rsidRPr="00137038">
        <w:rPr>
          <w:rFonts w:ascii="Georgia"/>
        </w:rPr>
        <w:t>(1), 57–62. https://doi.org/10.15546/aeei-2018-0009</w:t>
      </w:r>
    </w:p>
    <w:p w14:paraId="22F73E39" w14:textId="77777777" w:rsidR="00137038" w:rsidRPr="00137038" w:rsidRDefault="00137038" w:rsidP="00137038">
      <w:pPr>
        <w:pStyle w:val="Bibliography"/>
        <w:rPr>
          <w:rFonts w:ascii="Georgia"/>
        </w:rPr>
      </w:pPr>
      <w:r w:rsidRPr="00137038">
        <w:rPr>
          <w:rFonts w:ascii="Georgia"/>
        </w:rPr>
        <w:t xml:space="preserve">Tufféry, S. (2011). </w:t>
      </w:r>
      <w:r w:rsidRPr="00137038">
        <w:rPr>
          <w:rFonts w:ascii="Georgia"/>
          <w:i/>
          <w:iCs/>
        </w:rPr>
        <w:t>Data Mining and Statistics for Decision Making: Tufféry/Data Mining and Statistics for Decision Making</w:t>
      </w:r>
      <w:r w:rsidRPr="00137038">
        <w:rPr>
          <w:rFonts w:ascii="Georgia"/>
        </w:rPr>
        <w:t>. John Wiley &amp; Sons, Ltd. https://doi.org/10.1002/9780470979174</w:t>
      </w:r>
    </w:p>
    <w:p w14:paraId="021AC4B6" w14:textId="77777777" w:rsidR="00137038" w:rsidRPr="00137038" w:rsidRDefault="00137038" w:rsidP="00137038">
      <w:pPr>
        <w:pStyle w:val="Bibliography"/>
        <w:rPr>
          <w:rFonts w:ascii="Georgia"/>
        </w:rPr>
      </w:pPr>
      <w:r w:rsidRPr="00137038">
        <w:rPr>
          <w:rFonts w:ascii="Georgia"/>
        </w:rPr>
        <w:t xml:space="preserve">Van Der Aalst, W. M. P. (2018). </w:t>
      </w:r>
      <w:r w:rsidRPr="00137038">
        <w:rPr>
          <w:rFonts w:ascii="Georgia"/>
          <w:i/>
          <w:iCs/>
        </w:rPr>
        <w:t>Process Mining: Data Science in Action</w:t>
      </w:r>
      <w:r w:rsidRPr="00137038">
        <w:rPr>
          <w:rFonts w:ascii="Georgia"/>
        </w:rPr>
        <w:t>. Springer Publishing Company, Incorporated.</w:t>
      </w:r>
    </w:p>
    <w:p w14:paraId="57F92FD7" w14:textId="77777777" w:rsidR="00137038" w:rsidRPr="00137038" w:rsidRDefault="00137038" w:rsidP="00137038">
      <w:pPr>
        <w:pStyle w:val="Bibliography"/>
        <w:rPr>
          <w:rFonts w:ascii="Georgia"/>
        </w:rPr>
      </w:pPr>
      <w:r w:rsidRPr="00137038">
        <w:rPr>
          <w:rFonts w:ascii="Georgia"/>
        </w:rPr>
        <w:lastRenderedPageBreak/>
        <w:t xml:space="preserve">Van Dongen, B. F. (Boudewijn). (2014). </w:t>
      </w:r>
      <w:r w:rsidRPr="00137038">
        <w:rPr>
          <w:rFonts w:ascii="Georgia"/>
          <w:i/>
          <w:iCs/>
        </w:rPr>
        <w:t>BPI Challenge 2014: Incident details</w:t>
      </w:r>
      <w:r w:rsidRPr="00137038">
        <w:rPr>
          <w:rFonts w:ascii="Georgia"/>
        </w:rPr>
        <w:t>. Rabobank Nederland. https://doi.org/10.4121/UUID:3CFA2260-F5C5-44BE-AFE1-B70D35288D6D</w:t>
      </w:r>
    </w:p>
    <w:p w14:paraId="0DAD2E04" w14:textId="77777777" w:rsidR="00137038" w:rsidRPr="00137038" w:rsidRDefault="00137038" w:rsidP="00137038">
      <w:pPr>
        <w:pStyle w:val="Bibliography"/>
        <w:rPr>
          <w:rFonts w:ascii="Georgia"/>
        </w:rPr>
      </w:pPr>
      <w:r w:rsidRPr="00137038">
        <w:rPr>
          <w:rFonts w:ascii="Georgia"/>
          <w:i/>
          <w:iCs/>
        </w:rPr>
        <w:t>Welcome to Python.org</w:t>
      </w:r>
      <w:r w:rsidRPr="00137038">
        <w:rPr>
          <w:rFonts w:ascii="Georgia"/>
        </w:rPr>
        <w:t>. (n.d.). Python.Org. Retrieved February 24, 2020, from https://www.python.org/</w:t>
      </w:r>
    </w:p>
    <w:p w14:paraId="4202A899" w14:textId="38EE32B7" w:rsidR="00417BA0" w:rsidRDefault="00417BA0" w:rsidP="00346A6C">
      <w:pPr>
        <w:pStyle w:val="BodyText"/>
        <w:rPr>
          <w:lang w:eastAsia="en-US"/>
        </w:rPr>
      </w:pPr>
      <w:r>
        <w:rPr>
          <w:lang w:eastAsia="en-US"/>
        </w:rPr>
        <w:fldChar w:fldCharType="end"/>
      </w:r>
    </w:p>
    <w:p w14:paraId="591412BD" w14:textId="77777777" w:rsidR="00F721F8" w:rsidRDefault="00F721F8" w:rsidP="00F721F8">
      <w:pPr>
        <w:sectPr w:rsidR="00F721F8" w:rsidSect="00346A6C">
          <w:pgSz w:w="12240" w:h="15840"/>
          <w:pgMar w:top="1440" w:right="1440" w:bottom="1440" w:left="1440" w:header="720" w:footer="720" w:gutter="0"/>
          <w:cols w:space="720"/>
          <w:docGrid w:linePitch="360"/>
        </w:sectPr>
      </w:pPr>
    </w:p>
    <w:p w14:paraId="7E297F6C" w14:textId="1C8E4192" w:rsidR="00CD1819" w:rsidRDefault="00CD1819" w:rsidP="00ED731F">
      <w:pPr>
        <w:pStyle w:val="Heading1"/>
      </w:pPr>
      <w:bookmarkStart w:id="56" w:name="_Toc33958711"/>
      <w:bookmarkStart w:id="57" w:name="_Ref33962672"/>
      <w:r>
        <w:lastRenderedPageBreak/>
        <w:t>Appendix Describing the Source Data Set</w:t>
      </w:r>
    </w:p>
    <w:tbl>
      <w:tblPr>
        <w:tblStyle w:val="APAReport"/>
        <w:tblW w:w="5000" w:type="pct"/>
        <w:tblLayout w:type="fixed"/>
        <w:tblLook w:val="04A0" w:firstRow="1" w:lastRow="0" w:firstColumn="1" w:lastColumn="0" w:noHBand="0" w:noVBand="1"/>
      </w:tblPr>
      <w:tblGrid>
        <w:gridCol w:w="2496"/>
        <w:gridCol w:w="475"/>
        <w:gridCol w:w="2802"/>
        <w:gridCol w:w="3587"/>
      </w:tblGrid>
      <w:tr w:rsidR="00CD1819" w:rsidRPr="00B51AD7" w14:paraId="60C6AE8C" w14:textId="77777777" w:rsidTr="00CD1819">
        <w:trPr>
          <w:cnfStyle w:val="100000000000" w:firstRow="1" w:lastRow="0" w:firstColumn="0" w:lastColumn="0" w:oddVBand="0" w:evenVBand="0" w:oddHBand="0" w:evenHBand="0" w:firstRowFirstColumn="0" w:firstRowLastColumn="0" w:lastRowFirstColumn="0" w:lastRowLastColumn="0"/>
          <w:trHeight w:val="20"/>
        </w:trPr>
        <w:tc>
          <w:tcPr>
            <w:tcW w:w="1333" w:type="pct"/>
            <w:hideMark/>
          </w:tcPr>
          <w:p w14:paraId="754AB7A1" w14:textId="77777777" w:rsidR="00CD1819" w:rsidRPr="00CD1819" w:rsidRDefault="00CD1819" w:rsidP="00CD1819">
            <w:r w:rsidRPr="00CD1819">
              <w:t>Variable</w:t>
            </w:r>
          </w:p>
        </w:tc>
        <w:tc>
          <w:tcPr>
            <w:tcW w:w="1751" w:type="pct"/>
            <w:gridSpan w:val="2"/>
            <w:hideMark/>
          </w:tcPr>
          <w:p w14:paraId="4E739878" w14:textId="77777777" w:rsidR="00CD1819" w:rsidRPr="00CD1819" w:rsidRDefault="00CD1819" w:rsidP="00CD1819">
            <w:r w:rsidRPr="00CD1819">
              <w:t>Type</w:t>
            </w:r>
          </w:p>
        </w:tc>
        <w:tc>
          <w:tcPr>
            <w:tcW w:w="1916" w:type="pct"/>
            <w:hideMark/>
          </w:tcPr>
          <w:p w14:paraId="43AD0C89" w14:textId="77777777" w:rsidR="00CD1819" w:rsidRPr="00CD1819" w:rsidRDefault="00CD1819" w:rsidP="00CD1819">
            <w:r w:rsidRPr="00CD1819">
              <w:t>Description</w:t>
            </w:r>
          </w:p>
        </w:tc>
      </w:tr>
      <w:tr w:rsidR="00CD1819" w:rsidRPr="00B51AD7" w14:paraId="0615C5F8" w14:textId="77777777" w:rsidTr="00CD1819">
        <w:trPr>
          <w:trHeight w:val="20"/>
        </w:trPr>
        <w:tc>
          <w:tcPr>
            <w:tcW w:w="1587" w:type="pct"/>
            <w:gridSpan w:val="2"/>
            <w:hideMark/>
          </w:tcPr>
          <w:p w14:paraId="41231557" w14:textId="77777777" w:rsidR="00CD1819" w:rsidRPr="00CD1819" w:rsidRDefault="00CD1819" w:rsidP="00CD1819">
            <w:pPr>
              <w:pStyle w:val="PlainText"/>
            </w:pPr>
            <w:proofErr w:type="spellStart"/>
            <w:r w:rsidRPr="00CD1819">
              <w:t>Alert_Status</w:t>
            </w:r>
            <w:proofErr w:type="spellEnd"/>
          </w:p>
        </w:tc>
        <w:tc>
          <w:tcPr>
            <w:tcW w:w="1497" w:type="pct"/>
            <w:hideMark/>
          </w:tcPr>
          <w:p w14:paraId="79F67455" w14:textId="77777777" w:rsidR="00CD1819" w:rsidRPr="00CD1819" w:rsidRDefault="00CD1819" w:rsidP="00CD1819">
            <w:r w:rsidRPr="00CD1819">
              <w:t>Categorical, CONSTANT value "closed"</w:t>
            </w:r>
          </w:p>
        </w:tc>
        <w:tc>
          <w:tcPr>
            <w:tcW w:w="1916" w:type="pct"/>
            <w:hideMark/>
          </w:tcPr>
          <w:p w14:paraId="7ED9D6E3" w14:textId="77777777" w:rsidR="00CD1819" w:rsidRPr="00CD1819" w:rsidRDefault="00CD1819" w:rsidP="00CD1819">
            <w:r w:rsidRPr="00CD1819">
              <w:t>Status for monitoring service levels</w:t>
            </w:r>
          </w:p>
        </w:tc>
      </w:tr>
      <w:tr w:rsidR="00CD1819" w:rsidRPr="00B51AD7" w14:paraId="333C5DBE" w14:textId="77777777" w:rsidTr="00CD1819">
        <w:trPr>
          <w:trHeight w:val="20"/>
        </w:trPr>
        <w:tc>
          <w:tcPr>
            <w:tcW w:w="1587" w:type="pct"/>
            <w:gridSpan w:val="2"/>
            <w:hideMark/>
          </w:tcPr>
          <w:p w14:paraId="0C58662E" w14:textId="77777777" w:rsidR="00CD1819" w:rsidRPr="00CD1819" w:rsidRDefault="00CD1819" w:rsidP="00CD1819">
            <w:pPr>
              <w:pStyle w:val="PlainText"/>
            </w:pPr>
            <w:r w:rsidRPr="00CD1819">
              <w:t>Category</w:t>
            </w:r>
          </w:p>
        </w:tc>
        <w:tc>
          <w:tcPr>
            <w:tcW w:w="1497" w:type="pct"/>
            <w:hideMark/>
          </w:tcPr>
          <w:p w14:paraId="3654B732" w14:textId="77777777" w:rsidR="00CD1819" w:rsidRPr="00CD1819" w:rsidRDefault="00CD1819" w:rsidP="00CD1819">
            <w:r w:rsidRPr="00CD1819">
              <w:t>Categorical, four levels</w:t>
            </w:r>
          </w:p>
        </w:tc>
        <w:tc>
          <w:tcPr>
            <w:tcW w:w="1916" w:type="pct"/>
            <w:hideMark/>
          </w:tcPr>
          <w:p w14:paraId="6B04D3C0" w14:textId="77777777" w:rsidR="00CD1819" w:rsidRPr="00CD1819" w:rsidRDefault="00CD1819" w:rsidP="00CD1819">
            <w:r w:rsidRPr="00CD1819">
              <w:t>Grouping of types of incidents</w:t>
            </w:r>
          </w:p>
        </w:tc>
      </w:tr>
      <w:tr w:rsidR="00CD1819" w:rsidRPr="00B51AD7" w14:paraId="7B74A5FE" w14:textId="77777777" w:rsidTr="00CD1819">
        <w:trPr>
          <w:trHeight w:val="20"/>
        </w:trPr>
        <w:tc>
          <w:tcPr>
            <w:tcW w:w="1587" w:type="pct"/>
            <w:gridSpan w:val="2"/>
            <w:hideMark/>
          </w:tcPr>
          <w:p w14:paraId="2DE51891" w14:textId="77777777" w:rsidR="00CD1819" w:rsidRPr="00CD1819" w:rsidRDefault="00CD1819" w:rsidP="00CD1819">
            <w:pPr>
              <w:pStyle w:val="PlainText"/>
            </w:pPr>
            <w:proofErr w:type="spellStart"/>
            <w:r w:rsidRPr="00CD1819">
              <w:t>CI_Name_aff</w:t>
            </w:r>
            <w:proofErr w:type="spellEnd"/>
          </w:p>
        </w:tc>
        <w:tc>
          <w:tcPr>
            <w:tcW w:w="1497" w:type="pct"/>
            <w:hideMark/>
          </w:tcPr>
          <w:p w14:paraId="48EC44A6" w14:textId="77777777" w:rsidR="00CD1819" w:rsidRPr="00CD1819" w:rsidRDefault="00CD1819" w:rsidP="00CD1819">
            <w:r w:rsidRPr="00CD1819">
              <w:t>Categorical, HIGH CARDINALITY</w:t>
            </w:r>
          </w:p>
        </w:tc>
        <w:tc>
          <w:tcPr>
            <w:tcW w:w="1916" w:type="pct"/>
            <w:hideMark/>
          </w:tcPr>
          <w:p w14:paraId="2B126335" w14:textId="77777777" w:rsidR="00CD1819" w:rsidRPr="00CD1819" w:rsidRDefault="00CD1819" w:rsidP="00CD1819">
            <w:r w:rsidRPr="00CD1819">
              <w:t>Configuration Item (CI) where a disruption is noticed (Affected CI)</w:t>
            </w:r>
          </w:p>
        </w:tc>
      </w:tr>
      <w:tr w:rsidR="00CD1819" w:rsidRPr="00B51AD7" w14:paraId="2C695ACF" w14:textId="77777777" w:rsidTr="00CD1819">
        <w:trPr>
          <w:trHeight w:val="20"/>
        </w:trPr>
        <w:tc>
          <w:tcPr>
            <w:tcW w:w="1587" w:type="pct"/>
            <w:gridSpan w:val="2"/>
            <w:hideMark/>
          </w:tcPr>
          <w:p w14:paraId="4510F4E3" w14:textId="77777777" w:rsidR="00CD1819" w:rsidRPr="00CD1819" w:rsidRDefault="00CD1819" w:rsidP="00CD1819">
            <w:pPr>
              <w:pStyle w:val="PlainText"/>
            </w:pPr>
            <w:proofErr w:type="spellStart"/>
            <w:r w:rsidRPr="00CD1819">
              <w:t>CI_Name_CBy</w:t>
            </w:r>
            <w:proofErr w:type="spellEnd"/>
          </w:p>
        </w:tc>
        <w:tc>
          <w:tcPr>
            <w:tcW w:w="1497" w:type="pct"/>
            <w:hideMark/>
          </w:tcPr>
          <w:p w14:paraId="368F8CCB" w14:textId="77777777" w:rsidR="00CD1819" w:rsidRPr="00CD1819" w:rsidRDefault="00CD1819" w:rsidP="00CD1819">
            <w:r w:rsidRPr="00CD1819">
              <w:t>Categorical, HIGH CARDINALITY</w:t>
            </w:r>
          </w:p>
        </w:tc>
        <w:tc>
          <w:tcPr>
            <w:tcW w:w="1916" w:type="pct"/>
            <w:hideMark/>
          </w:tcPr>
          <w:p w14:paraId="3C1929E7" w14:textId="77777777" w:rsidR="00CD1819" w:rsidRPr="00CD1819" w:rsidRDefault="00CD1819" w:rsidP="00CD1819">
            <w:r w:rsidRPr="00CD1819">
              <w:t>Configuration Item (CI) which caused the disruption (Caused-By CI)</w:t>
            </w:r>
          </w:p>
        </w:tc>
      </w:tr>
      <w:tr w:rsidR="00CD1819" w:rsidRPr="00B51AD7" w14:paraId="4395377D" w14:textId="77777777" w:rsidTr="00CD1819">
        <w:trPr>
          <w:trHeight w:val="20"/>
        </w:trPr>
        <w:tc>
          <w:tcPr>
            <w:tcW w:w="1587" w:type="pct"/>
            <w:gridSpan w:val="2"/>
            <w:hideMark/>
          </w:tcPr>
          <w:p w14:paraId="60CD9382" w14:textId="77777777" w:rsidR="00CD1819" w:rsidRPr="00CD1819" w:rsidRDefault="00CD1819" w:rsidP="00CD1819">
            <w:pPr>
              <w:pStyle w:val="PlainText"/>
            </w:pPr>
            <w:proofErr w:type="spellStart"/>
            <w:r w:rsidRPr="00CD1819">
              <w:t>CI_Subtype_aff</w:t>
            </w:r>
            <w:proofErr w:type="spellEnd"/>
          </w:p>
        </w:tc>
        <w:tc>
          <w:tcPr>
            <w:tcW w:w="1497" w:type="pct"/>
            <w:hideMark/>
          </w:tcPr>
          <w:p w14:paraId="49A0DA09" w14:textId="77777777" w:rsidR="00CD1819" w:rsidRPr="00CD1819" w:rsidRDefault="00CD1819" w:rsidP="00CD1819">
            <w:r w:rsidRPr="00CD1819">
              <w:t>Categorical, HIGH CARDINALITY</w:t>
            </w:r>
          </w:p>
        </w:tc>
        <w:tc>
          <w:tcPr>
            <w:tcW w:w="1916" w:type="pct"/>
            <w:hideMark/>
          </w:tcPr>
          <w:p w14:paraId="3AD9761E" w14:textId="77777777" w:rsidR="00CD1819" w:rsidRPr="00CD1819" w:rsidRDefault="00CD1819" w:rsidP="00CD1819">
            <w:r w:rsidRPr="00CD1819">
              <w:t>Second-level category of Affected CI</w:t>
            </w:r>
          </w:p>
        </w:tc>
      </w:tr>
      <w:tr w:rsidR="00CD1819" w:rsidRPr="00B51AD7" w14:paraId="069473B1" w14:textId="77777777" w:rsidTr="00CD1819">
        <w:trPr>
          <w:trHeight w:val="20"/>
        </w:trPr>
        <w:tc>
          <w:tcPr>
            <w:tcW w:w="1587" w:type="pct"/>
            <w:gridSpan w:val="2"/>
            <w:hideMark/>
          </w:tcPr>
          <w:p w14:paraId="4E7E810A" w14:textId="77777777" w:rsidR="00CD1819" w:rsidRPr="00CD1819" w:rsidRDefault="00CD1819" w:rsidP="00CD1819">
            <w:pPr>
              <w:pStyle w:val="PlainText"/>
            </w:pPr>
            <w:proofErr w:type="spellStart"/>
            <w:r w:rsidRPr="00CD1819">
              <w:t>CI_Subtype_CBy</w:t>
            </w:r>
            <w:proofErr w:type="spellEnd"/>
          </w:p>
        </w:tc>
        <w:tc>
          <w:tcPr>
            <w:tcW w:w="1497" w:type="pct"/>
            <w:hideMark/>
          </w:tcPr>
          <w:p w14:paraId="6629332C" w14:textId="77777777" w:rsidR="00CD1819" w:rsidRPr="00CD1819" w:rsidRDefault="00CD1819" w:rsidP="00CD1819">
            <w:r w:rsidRPr="00CD1819">
              <w:t>Categorical, HIGH CARDINALITY</w:t>
            </w:r>
          </w:p>
        </w:tc>
        <w:tc>
          <w:tcPr>
            <w:tcW w:w="1916" w:type="pct"/>
            <w:hideMark/>
          </w:tcPr>
          <w:p w14:paraId="559D1751" w14:textId="77777777" w:rsidR="00CD1819" w:rsidRPr="00CD1819" w:rsidRDefault="00CD1819" w:rsidP="00CD1819">
            <w:r w:rsidRPr="00CD1819">
              <w:t>Second-level category of Caused-By CI</w:t>
            </w:r>
          </w:p>
        </w:tc>
      </w:tr>
      <w:tr w:rsidR="00CD1819" w:rsidRPr="00B51AD7" w14:paraId="3367A344" w14:textId="77777777" w:rsidTr="00CD1819">
        <w:trPr>
          <w:trHeight w:val="20"/>
        </w:trPr>
        <w:tc>
          <w:tcPr>
            <w:tcW w:w="1587" w:type="pct"/>
            <w:gridSpan w:val="2"/>
            <w:hideMark/>
          </w:tcPr>
          <w:p w14:paraId="08270B0C" w14:textId="77777777" w:rsidR="00CD1819" w:rsidRPr="00CD1819" w:rsidRDefault="00CD1819" w:rsidP="00CD1819">
            <w:pPr>
              <w:pStyle w:val="PlainText"/>
            </w:pPr>
            <w:proofErr w:type="spellStart"/>
            <w:r w:rsidRPr="00CD1819">
              <w:t>CI_Type_aff</w:t>
            </w:r>
            <w:proofErr w:type="spellEnd"/>
          </w:p>
        </w:tc>
        <w:tc>
          <w:tcPr>
            <w:tcW w:w="1497" w:type="pct"/>
            <w:hideMark/>
          </w:tcPr>
          <w:p w14:paraId="5CDF723F" w14:textId="77777777" w:rsidR="00CD1819" w:rsidRPr="00CD1819" w:rsidRDefault="00CD1819" w:rsidP="00CD1819">
            <w:r w:rsidRPr="00CD1819">
              <w:t>Categorical, 13 levels</w:t>
            </w:r>
          </w:p>
        </w:tc>
        <w:tc>
          <w:tcPr>
            <w:tcW w:w="1916" w:type="pct"/>
            <w:hideMark/>
          </w:tcPr>
          <w:p w14:paraId="032EBF25" w14:textId="77777777" w:rsidR="00CD1819" w:rsidRPr="00CD1819" w:rsidRDefault="00CD1819" w:rsidP="00CD1819">
            <w:r w:rsidRPr="00CD1819">
              <w:t xml:space="preserve"> </w:t>
            </w:r>
          </w:p>
        </w:tc>
      </w:tr>
      <w:tr w:rsidR="00CD1819" w:rsidRPr="00B51AD7" w14:paraId="3AB52DA1" w14:textId="77777777" w:rsidTr="00CD1819">
        <w:trPr>
          <w:trHeight w:val="20"/>
        </w:trPr>
        <w:tc>
          <w:tcPr>
            <w:tcW w:w="1587" w:type="pct"/>
            <w:gridSpan w:val="2"/>
            <w:hideMark/>
          </w:tcPr>
          <w:p w14:paraId="29EF43B8" w14:textId="77777777" w:rsidR="00CD1819" w:rsidRPr="00CD1819" w:rsidRDefault="00CD1819" w:rsidP="00CD1819">
            <w:pPr>
              <w:pStyle w:val="PlainText"/>
            </w:pPr>
            <w:proofErr w:type="spellStart"/>
            <w:r w:rsidRPr="00CD1819">
              <w:t>CI_Type_CBy</w:t>
            </w:r>
            <w:proofErr w:type="spellEnd"/>
          </w:p>
        </w:tc>
        <w:tc>
          <w:tcPr>
            <w:tcW w:w="1497" w:type="pct"/>
            <w:hideMark/>
          </w:tcPr>
          <w:p w14:paraId="5B05B66B" w14:textId="77777777" w:rsidR="00CD1819" w:rsidRPr="00CD1819" w:rsidRDefault="00CD1819" w:rsidP="00CD1819">
            <w:r w:rsidRPr="00CD1819">
              <w:t>Categorical, 14 levels</w:t>
            </w:r>
          </w:p>
        </w:tc>
        <w:tc>
          <w:tcPr>
            <w:tcW w:w="1916" w:type="pct"/>
            <w:hideMark/>
          </w:tcPr>
          <w:p w14:paraId="05341924" w14:textId="77777777" w:rsidR="00CD1819" w:rsidRPr="00CD1819" w:rsidRDefault="00CD1819" w:rsidP="00CD1819">
            <w:r w:rsidRPr="00CD1819">
              <w:t>Top-level category of Caused-By CI</w:t>
            </w:r>
          </w:p>
        </w:tc>
      </w:tr>
      <w:tr w:rsidR="00CD1819" w:rsidRPr="00B51AD7" w14:paraId="42F378FF" w14:textId="77777777" w:rsidTr="00CD1819">
        <w:trPr>
          <w:trHeight w:val="20"/>
        </w:trPr>
        <w:tc>
          <w:tcPr>
            <w:tcW w:w="1587" w:type="pct"/>
            <w:gridSpan w:val="2"/>
            <w:hideMark/>
          </w:tcPr>
          <w:p w14:paraId="53A45221" w14:textId="77777777" w:rsidR="00CD1819" w:rsidRPr="00CD1819" w:rsidRDefault="00CD1819" w:rsidP="00CD1819">
            <w:pPr>
              <w:pStyle w:val="PlainText"/>
            </w:pPr>
            <w:proofErr w:type="spellStart"/>
            <w:r w:rsidRPr="00CD1819">
              <w:t>Close_Time</w:t>
            </w:r>
            <w:proofErr w:type="spellEnd"/>
          </w:p>
        </w:tc>
        <w:tc>
          <w:tcPr>
            <w:tcW w:w="1497" w:type="pct"/>
            <w:hideMark/>
          </w:tcPr>
          <w:p w14:paraId="61EF9141" w14:textId="77777777" w:rsidR="00CD1819" w:rsidRPr="00CD1819" w:rsidRDefault="00CD1819" w:rsidP="00CD1819">
            <w:r w:rsidRPr="00CD1819">
              <w:t>Date</w:t>
            </w:r>
            <w:r w:rsidRPr="00CD1819">
              <w:br/>
              <w:t>Minimum: 2013-10-01 06:45:43</w:t>
            </w:r>
            <w:r w:rsidRPr="00CD1819">
              <w:br/>
              <w:t>Maximum: 2014-03-31 22:47:32</w:t>
            </w:r>
          </w:p>
        </w:tc>
        <w:tc>
          <w:tcPr>
            <w:tcW w:w="1916" w:type="pct"/>
            <w:hideMark/>
          </w:tcPr>
          <w:p w14:paraId="3EA45F94" w14:textId="77777777" w:rsidR="00CD1819" w:rsidRPr="00CD1819" w:rsidRDefault="00CD1819" w:rsidP="00CD1819">
            <w:r w:rsidRPr="00CD1819">
              <w:t>Date and time of incident closure</w:t>
            </w:r>
          </w:p>
        </w:tc>
      </w:tr>
      <w:tr w:rsidR="00CD1819" w:rsidRPr="00B51AD7" w14:paraId="59272087" w14:textId="77777777" w:rsidTr="00CD1819">
        <w:trPr>
          <w:trHeight w:val="20"/>
        </w:trPr>
        <w:tc>
          <w:tcPr>
            <w:tcW w:w="1587" w:type="pct"/>
            <w:gridSpan w:val="2"/>
            <w:hideMark/>
          </w:tcPr>
          <w:p w14:paraId="1175AC60" w14:textId="77777777" w:rsidR="00CD1819" w:rsidRPr="00CD1819" w:rsidRDefault="00CD1819" w:rsidP="00CD1819">
            <w:pPr>
              <w:pStyle w:val="PlainText"/>
            </w:pPr>
            <w:proofErr w:type="spellStart"/>
            <w:r w:rsidRPr="00CD1819">
              <w:t>Closure_Code</w:t>
            </w:r>
            <w:proofErr w:type="spellEnd"/>
          </w:p>
        </w:tc>
        <w:tc>
          <w:tcPr>
            <w:tcW w:w="1497" w:type="pct"/>
            <w:hideMark/>
          </w:tcPr>
          <w:p w14:paraId="6A629B44" w14:textId="77777777" w:rsidR="00CD1819" w:rsidRPr="00CD1819" w:rsidRDefault="00CD1819" w:rsidP="00CD1819">
            <w:r w:rsidRPr="00CD1819">
              <w:t>Categorical, 15 levels</w:t>
            </w:r>
            <w:r w:rsidRPr="00CD1819">
              <w:br/>
              <w:t>1.0% missing</w:t>
            </w:r>
          </w:p>
        </w:tc>
        <w:tc>
          <w:tcPr>
            <w:tcW w:w="1916" w:type="pct"/>
            <w:hideMark/>
          </w:tcPr>
          <w:p w14:paraId="63EB68FA" w14:textId="77777777" w:rsidR="00CD1819" w:rsidRPr="00CD1819" w:rsidRDefault="00CD1819" w:rsidP="00CD1819">
            <w:r w:rsidRPr="00CD1819">
              <w:t>Classification of disruption type</w:t>
            </w:r>
          </w:p>
        </w:tc>
      </w:tr>
      <w:tr w:rsidR="00CD1819" w:rsidRPr="00B51AD7" w14:paraId="1DC3C56B" w14:textId="77777777" w:rsidTr="00CD1819">
        <w:trPr>
          <w:trHeight w:val="20"/>
        </w:trPr>
        <w:tc>
          <w:tcPr>
            <w:tcW w:w="1587" w:type="pct"/>
            <w:gridSpan w:val="2"/>
            <w:hideMark/>
          </w:tcPr>
          <w:p w14:paraId="4D17AF7D" w14:textId="77777777" w:rsidR="00CD1819" w:rsidRPr="00CD1819" w:rsidRDefault="00CD1819" w:rsidP="00CD1819">
            <w:pPr>
              <w:pStyle w:val="PlainText"/>
            </w:pPr>
            <w:proofErr w:type="spellStart"/>
            <w:r w:rsidRPr="00CD1819">
              <w:t>Count_Reassignments</w:t>
            </w:r>
            <w:proofErr w:type="spellEnd"/>
          </w:p>
        </w:tc>
        <w:tc>
          <w:tcPr>
            <w:tcW w:w="1497" w:type="pct"/>
            <w:hideMark/>
          </w:tcPr>
          <w:p w14:paraId="20B41D16" w14:textId="77777777" w:rsidR="00CD1819" w:rsidRPr="00CD1819" w:rsidRDefault="00CD1819" w:rsidP="00CD1819">
            <w:r w:rsidRPr="00CD1819">
              <w:t>Continuous, ZEROS (58.9%)</w:t>
            </w:r>
          </w:p>
        </w:tc>
        <w:tc>
          <w:tcPr>
            <w:tcW w:w="1916" w:type="pct"/>
            <w:hideMark/>
          </w:tcPr>
          <w:p w14:paraId="38CCA431" w14:textId="77777777" w:rsidR="00CD1819" w:rsidRPr="00CD1819" w:rsidRDefault="00CD1819" w:rsidP="00CD1819">
            <w:r w:rsidRPr="00CD1819">
              <w:t>Number of times responsibility for the incident changed</w:t>
            </w:r>
          </w:p>
        </w:tc>
      </w:tr>
      <w:tr w:rsidR="00CD1819" w:rsidRPr="00B51AD7" w14:paraId="0450DF3A" w14:textId="77777777" w:rsidTr="00CD1819">
        <w:trPr>
          <w:trHeight w:val="20"/>
        </w:trPr>
        <w:tc>
          <w:tcPr>
            <w:tcW w:w="1587" w:type="pct"/>
            <w:gridSpan w:val="2"/>
            <w:hideMark/>
          </w:tcPr>
          <w:p w14:paraId="7A7956A2" w14:textId="77777777" w:rsidR="00CD1819" w:rsidRPr="00CD1819" w:rsidRDefault="00CD1819" w:rsidP="00CD1819">
            <w:pPr>
              <w:pStyle w:val="PlainText"/>
            </w:pPr>
            <w:proofErr w:type="spellStart"/>
            <w:r w:rsidRPr="00CD1819">
              <w:t>Count_Related_Changes</w:t>
            </w:r>
            <w:proofErr w:type="spellEnd"/>
          </w:p>
        </w:tc>
        <w:tc>
          <w:tcPr>
            <w:tcW w:w="1497" w:type="pct"/>
            <w:hideMark/>
          </w:tcPr>
          <w:p w14:paraId="1BFD90F8" w14:textId="77777777" w:rsidR="00CD1819" w:rsidRPr="00CD1819" w:rsidRDefault="00CD1819" w:rsidP="00CD1819">
            <w:r w:rsidRPr="00CD1819">
              <w:t>Continuous, MISSING (98.8%)</w:t>
            </w:r>
          </w:p>
        </w:tc>
        <w:tc>
          <w:tcPr>
            <w:tcW w:w="1916" w:type="pct"/>
            <w:hideMark/>
          </w:tcPr>
          <w:p w14:paraId="69AF4758" w14:textId="77777777" w:rsidR="00CD1819" w:rsidRPr="00CD1819" w:rsidRDefault="00CD1819" w:rsidP="00CD1819">
            <w:r w:rsidRPr="00CD1819">
              <w:t>Number of Change Management records associated with the incident</w:t>
            </w:r>
          </w:p>
        </w:tc>
      </w:tr>
      <w:tr w:rsidR="00CD1819" w:rsidRPr="00B51AD7" w14:paraId="2EA644FC" w14:textId="77777777" w:rsidTr="00CD1819">
        <w:trPr>
          <w:trHeight w:val="20"/>
        </w:trPr>
        <w:tc>
          <w:tcPr>
            <w:tcW w:w="1587" w:type="pct"/>
            <w:gridSpan w:val="2"/>
            <w:hideMark/>
          </w:tcPr>
          <w:p w14:paraId="2D9068E5" w14:textId="77777777" w:rsidR="00CD1819" w:rsidRPr="00CD1819" w:rsidRDefault="00CD1819" w:rsidP="00CD1819">
            <w:pPr>
              <w:pStyle w:val="PlainText"/>
            </w:pPr>
            <w:proofErr w:type="spellStart"/>
            <w:r w:rsidRPr="00CD1819">
              <w:t>Count_Related_Incidents</w:t>
            </w:r>
            <w:proofErr w:type="spellEnd"/>
          </w:p>
        </w:tc>
        <w:tc>
          <w:tcPr>
            <w:tcW w:w="1497" w:type="pct"/>
            <w:hideMark/>
          </w:tcPr>
          <w:p w14:paraId="1814F535" w14:textId="77777777" w:rsidR="00CD1819" w:rsidRPr="00CD1819" w:rsidRDefault="00CD1819" w:rsidP="00CD1819">
            <w:r w:rsidRPr="00CD1819">
              <w:t>Continuous, MISSING (97.4%)</w:t>
            </w:r>
          </w:p>
        </w:tc>
        <w:tc>
          <w:tcPr>
            <w:tcW w:w="1916" w:type="pct"/>
            <w:hideMark/>
          </w:tcPr>
          <w:p w14:paraId="770FA7D3" w14:textId="77777777" w:rsidR="00CD1819" w:rsidRPr="00CD1819" w:rsidRDefault="00CD1819" w:rsidP="00CD1819">
            <w:r w:rsidRPr="00CD1819">
              <w:t>Number of similar or related incidents (child records)</w:t>
            </w:r>
          </w:p>
        </w:tc>
      </w:tr>
      <w:tr w:rsidR="00CD1819" w:rsidRPr="00B51AD7" w14:paraId="266FA8EA" w14:textId="77777777" w:rsidTr="00CD1819">
        <w:trPr>
          <w:trHeight w:val="20"/>
        </w:trPr>
        <w:tc>
          <w:tcPr>
            <w:tcW w:w="1587" w:type="pct"/>
            <w:gridSpan w:val="2"/>
            <w:hideMark/>
          </w:tcPr>
          <w:p w14:paraId="3BB150C9" w14:textId="77777777" w:rsidR="00CD1819" w:rsidRPr="00CD1819" w:rsidRDefault="00CD1819" w:rsidP="00CD1819">
            <w:pPr>
              <w:pStyle w:val="PlainText"/>
            </w:pPr>
            <w:proofErr w:type="spellStart"/>
            <w:r w:rsidRPr="00CD1819">
              <w:t>Count_Related_Interactions</w:t>
            </w:r>
            <w:proofErr w:type="spellEnd"/>
          </w:p>
        </w:tc>
        <w:tc>
          <w:tcPr>
            <w:tcW w:w="1497" w:type="pct"/>
            <w:hideMark/>
          </w:tcPr>
          <w:p w14:paraId="1C7515AC" w14:textId="77777777" w:rsidR="00CD1819" w:rsidRPr="00CD1819" w:rsidRDefault="00CD1819" w:rsidP="00CD1819">
            <w:r w:rsidRPr="00CD1819">
              <w:t>Continuous, SKEWED, MISSING (0.03%)</w:t>
            </w:r>
          </w:p>
        </w:tc>
        <w:tc>
          <w:tcPr>
            <w:tcW w:w="1916" w:type="pct"/>
            <w:hideMark/>
          </w:tcPr>
          <w:p w14:paraId="52CD3B7A" w14:textId="77777777" w:rsidR="00CD1819" w:rsidRPr="00CD1819" w:rsidRDefault="00CD1819" w:rsidP="00CD1819">
            <w:r w:rsidRPr="00CD1819">
              <w:t>Number of updates or changes to the incident record</w:t>
            </w:r>
          </w:p>
        </w:tc>
      </w:tr>
      <w:tr w:rsidR="00CD1819" w:rsidRPr="00B51AD7" w14:paraId="2B9C0025" w14:textId="77777777" w:rsidTr="00CD1819">
        <w:trPr>
          <w:trHeight w:val="20"/>
        </w:trPr>
        <w:tc>
          <w:tcPr>
            <w:tcW w:w="1587" w:type="pct"/>
            <w:gridSpan w:val="2"/>
            <w:hideMark/>
          </w:tcPr>
          <w:p w14:paraId="24AFDA92" w14:textId="77777777" w:rsidR="00CD1819" w:rsidRPr="00CD1819" w:rsidRDefault="00CD1819" w:rsidP="00CD1819">
            <w:pPr>
              <w:pStyle w:val="PlainText"/>
            </w:pPr>
            <w:proofErr w:type="spellStart"/>
            <w:r w:rsidRPr="00CD1819">
              <w:t>Handle_Time_Hours</w:t>
            </w:r>
            <w:proofErr w:type="spellEnd"/>
          </w:p>
        </w:tc>
        <w:tc>
          <w:tcPr>
            <w:tcW w:w="1497" w:type="pct"/>
            <w:hideMark/>
          </w:tcPr>
          <w:p w14:paraId="0960EA69" w14:textId="77777777" w:rsidR="00CD1819" w:rsidRPr="00CD1819" w:rsidRDefault="00CD1819" w:rsidP="00CD1819">
            <w:r w:rsidRPr="00CD1819">
              <w:t>Continuous</w:t>
            </w:r>
          </w:p>
        </w:tc>
        <w:tc>
          <w:tcPr>
            <w:tcW w:w="1916" w:type="pct"/>
            <w:hideMark/>
          </w:tcPr>
          <w:p w14:paraId="660D69AD" w14:textId="77777777" w:rsidR="00CD1819" w:rsidRPr="00CD1819" w:rsidRDefault="00CD1819" w:rsidP="00CD1819">
            <w:r w:rsidRPr="00CD1819">
              <w:t>Time required to actively resolve the incident</w:t>
            </w:r>
          </w:p>
        </w:tc>
      </w:tr>
      <w:tr w:rsidR="00CD1819" w:rsidRPr="00B51AD7" w14:paraId="55F9351F" w14:textId="77777777" w:rsidTr="00CD1819">
        <w:trPr>
          <w:trHeight w:val="20"/>
        </w:trPr>
        <w:tc>
          <w:tcPr>
            <w:tcW w:w="1587" w:type="pct"/>
            <w:gridSpan w:val="2"/>
            <w:hideMark/>
          </w:tcPr>
          <w:p w14:paraId="1ABE4D4E" w14:textId="77777777" w:rsidR="00CD1819" w:rsidRPr="00CD1819" w:rsidRDefault="00CD1819" w:rsidP="00CD1819">
            <w:pPr>
              <w:pStyle w:val="PlainText"/>
            </w:pPr>
            <w:r w:rsidRPr="00CD1819">
              <w:t>Impact</w:t>
            </w:r>
          </w:p>
        </w:tc>
        <w:tc>
          <w:tcPr>
            <w:tcW w:w="1497" w:type="pct"/>
            <w:hideMark/>
          </w:tcPr>
          <w:p w14:paraId="11A87637" w14:textId="77777777" w:rsidR="00CD1819" w:rsidRPr="00CD1819" w:rsidRDefault="00CD1819" w:rsidP="00CD1819">
            <w:r w:rsidRPr="00CD1819">
              <w:t>Categorical, five levels</w:t>
            </w:r>
          </w:p>
        </w:tc>
        <w:tc>
          <w:tcPr>
            <w:tcW w:w="1916" w:type="pct"/>
            <w:hideMark/>
          </w:tcPr>
          <w:p w14:paraId="06CBDD66" w14:textId="77777777" w:rsidR="00CD1819" w:rsidRPr="00CD1819" w:rsidRDefault="00CD1819" w:rsidP="00CD1819">
            <w:r w:rsidRPr="00CD1819">
              <w:t>Impact of the disruption to the customer</w:t>
            </w:r>
          </w:p>
        </w:tc>
      </w:tr>
      <w:tr w:rsidR="00CD1819" w:rsidRPr="00B51AD7" w14:paraId="25378CEC" w14:textId="77777777" w:rsidTr="00CD1819">
        <w:trPr>
          <w:trHeight w:val="20"/>
        </w:trPr>
        <w:tc>
          <w:tcPr>
            <w:tcW w:w="1587" w:type="pct"/>
            <w:gridSpan w:val="2"/>
            <w:hideMark/>
          </w:tcPr>
          <w:p w14:paraId="5477C066" w14:textId="77777777" w:rsidR="00CD1819" w:rsidRPr="00CD1819" w:rsidRDefault="00CD1819" w:rsidP="00CD1819">
            <w:pPr>
              <w:pStyle w:val="PlainText"/>
            </w:pPr>
            <w:proofErr w:type="spellStart"/>
            <w:r w:rsidRPr="00CD1819">
              <w:t>Incident_ID</w:t>
            </w:r>
            <w:proofErr w:type="spellEnd"/>
          </w:p>
        </w:tc>
        <w:tc>
          <w:tcPr>
            <w:tcW w:w="1497" w:type="pct"/>
            <w:hideMark/>
          </w:tcPr>
          <w:p w14:paraId="111CF69A" w14:textId="77777777" w:rsidR="00CD1819" w:rsidRPr="00CD1819" w:rsidRDefault="00CD1819" w:rsidP="00CD1819">
            <w:r w:rsidRPr="00CD1819">
              <w:t>Categorical, UNIQUE,</w:t>
            </w:r>
            <w:r w:rsidRPr="00CD1819">
              <w:br/>
              <w:t>HIGH CARDINALITY</w:t>
            </w:r>
          </w:p>
        </w:tc>
        <w:tc>
          <w:tcPr>
            <w:tcW w:w="1916" w:type="pct"/>
            <w:hideMark/>
          </w:tcPr>
          <w:p w14:paraId="1F2D3ADA" w14:textId="77777777" w:rsidR="00CD1819" w:rsidRPr="00CD1819" w:rsidRDefault="00CD1819" w:rsidP="00CD1819">
            <w:r w:rsidRPr="00CD1819">
              <w:t>Unique identifier for each incident</w:t>
            </w:r>
          </w:p>
        </w:tc>
      </w:tr>
      <w:tr w:rsidR="00CD1819" w:rsidRPr="00B51AD7" w14:paraId="1F49A93C" w14:textId="77777777" w:rsidTr="00CD1819">
        <w:trPr>
          <w:trHeight w:val="20"/>
        </w:trPr>
        <w:tc>
          <w:tcPr>
            <w:tcW w:w="1587" w:type="pct"/>
            <w:gridSpan w:val="2"/>
            <w:hideMark/>
          </w:tcPr>
          <w:p w14:paraId="5F25F766" w14:textId="77777777" w:rsidR="00CD1819" w:rsidRPr="00CD1819" w:rsidRDefault="00CD1819" w:rsidP="00CD1819">
            <w:pPr>
              <w:pStyle w:val="PlainText"/>
            </w:pPr>
            <w:proofErr w:type="spellStart"/>
            <w:r w:rsidRPr="00CD1819">
              <w:t>KM_number</w:t>
            </w:r>
            <w:proofErr w:type="spellEnd"/>
          </w:p>
        </w:tc>
        <w:tc>
          <w:tcPr>
            <w:tcW w:w="1497" w:type="pct"/>
            <w:hideMark/>
          </w:tcPr>
          <w:p w14:paraId="4E90F0B3" w14:textId="77777777" w:rsidR="00CD1819" w:rsidRPr="00CD1819" w:rsidRDefault="00CD1819" w:rsidP="00CD1819">
            <w:r w:rsidRPr="00CD1819">
              <w:t>Categorical, HIGH CARDINALITY</w:t>
            </w:r>
          </w:p>
        </w:tc>
        <w:tc>
          <w:tcPr>
            <w:tcW w:w="1916" w:type="pct"/>
            <w:hideMark/>
          </w:tcPr>
          <w:p w14:paraId="296EEB67" w14:textId="77777777" w:rsidR="00CD1819" w:rsidRPr="00CD1819" w:rsidRDefault="00CD1819" w:rsidP="00CD1819">
            <w:r w:rsidRPr="00CD1819">
              <w:t xml:space="preserve">Knowledge management article containing default attributes and questions for service desk analyst use </w:t>
            </w:r>
          </w:p>
        </w:tc>
      </w:tr>
      <w:tr w:rsidR="00CD1819" w:rsidRPr="00B51AD7" w14:paraId="7D942A60" w14:textId="77777777" w:rsidTr="00CD1819">
        <w:trPr>
          <w:trHeight w:val="20"/>
        </w:trPr>
        <w:tc>
          <w:tcPr>
            <w:tcW w:w="1587" w:type="pct"/>
            <w:gridSpan w:val="2"/>
            <w:hideMark/>
          </w:tcPr>
          <w:p w14:paraId="67EE1BF7" w14:textId="77777777" w:rsidR="00CD1819" w:rsidRPr="00CD1819" w:rsidRDefault="00CD1819" w:rsidP="00CD1819">
            <w:pPr>
              <w:pStyle w:val="PlainText"/>
            </w:pPr>
            <w:proofErr w:type="spellStart"/>
            <w:r w:rsidRPr="00CD1819">
              <w:lastRenderedPageBreak/>
              <w:t>Open_Time</w:t>
            </w:r>
            <w:proofErr w:type="spellEnd"/>
          </w:p>
        </w:tc>
        <w:tc>
          <w:tcPr>
            <w:tcW w:w="1497" w:type="pct"/>
            <w:hideMark/>
          </w:tcPr>
          <w:p w14:paraId="34B3C346" w14:textId="77777777" w:rsidR="00CD1819" w:rsidRPr="00CD1819" w:rsidRDefault="00CD1819" w:rsidP="00CD1819">
            <w:r w:rsidRPr="00CD1819">
              <w:t xml:space="preserve">Date </w:t>
            </w:r>
            <w:r w:rsidRPr="00CD1819">
              <w:br/>
              <w:t>Minimum: 2012-02-05 13:32:57</w:t>
            </w:r>
            <w:r w:rsidRPr="00CD1819">
              <w:br/>
              <w:t>Maximum: 2014-03-31 17:24:49</w:t>
            </w:r>
          </w:p>
        </w:tc>
        <w:tc>
          <w:tcPr>
            <w:tcW w:w="1916" w:type="pct"/>
            <w:hideMark/>
          </w:tcPr>
          <w:p w14:paraId="6F572786" w14:textId="77777777" w:rsidR="00CD1819" w:rsidRPr="00CD1819" w:rsidRDefault="00CD1819" w:rsidP="00CD1819">
            <w:r w:rsidRPr="00CD1819">
              <w:t>Date and time of incident creation</w:t>
            </w:r>
          </w:p>
        </w:tc>
      </w:tr>
      <w:tr w:rsidR="00CD1819" w:rsidRPr="00B51AD7" w14:paraId="69455B31" w14:textId="77777777" w:rsidTr="00CD1819">
        <w:trPr>
          <w:trHeight w:val="20"/>
        </w:trPr>
        <w:tc>
          <w:tcPr>
            <w:tcW w:w="1587" w:type="pct"/>
            <w:gridSpan w:val="2"/>
            <w:hideMark/>
          </w:tcPr>
          <w:p w14:paraId="382A97E4" w14:textId="77777777" w:rsidR="00CD1819" w:rsidRPr="00CD1819" w:rsidRDefault="00CD1819" w:rsidP="00CD1819">
            <w:pPr>
              <w:pStyle w:val="PlainText"/>
            </w:pPr>
            <w:r w:rsidRPr="00CD1819">
              <w:t>Priority</w:t>
            </w:r>
          </w:p>
        </w:tc>
        <w:tc>
          <w:tcPr>
            <w:tcW w:w="1497" w:type="pct"/>
            <w:hideMark/>
          </w:tcPr>
          <w:p w14:paraId="5511D8C6" w14:textId="77777777" w:rsidR="00CD1819" w:rsidRPr="00CD1819" w:rsidRDefault="00CD1819" w:rsidP="00CD1819">
            <w:r w:rsidRPr="00CD1819">
              <w:t>Categorical, five levels</w:t>
            </w:r>
          </w:p>
        </w:tc>
        <w:tc>
          <w:tcPr>
            <w:tcW w:w="1916" w:type="pct"/>
            <w:hideMark/>
          </w:tcPr>
          <w:p w14:paraId="28B600B1" w14:textId="77777777" w:rsidR="00CD1819" w:rsidRPr="00CD1819" w:rsidRDefault="00CD1819" w:rsidP="00CD1819">
            <w:r w:rsidRPr="00CD1819">
              <w:t>Priority derived from the Impact and Urgency values</w:t>
            </w:r>
          </w:p>
        </w:tc>
      </w:tr>
      <w:tr w:rsidR="00CD1819" w:rsidRPr="00B51AD7" w14:paraId="3CAEC1BC" w14:textId="77777777" w:rsidTr="00CD1819">
        <w:trPr>
          <w:trHeight w:val="20"/>
        </w:trPr>
        <w:tc>
          <w:tcPr>
            <w:tcW w:w="1587" w:type="pct"/>
            <w:gridSpan w:val="2"/>
            <w:hideMark/>
          </w:tcPr>
          <w:p w14:paraId="24C85F4A" w14:textId="77777777" w:rsidR="00CD1819" w:rsidRPr="00CD1819" w:rsidRDefault="00CD1819" w:rsidP="00CD1819">
            <w:pPr>
              <w:pStyle w:val="PlainText"/>
            </w:pPr>
            <w:proofErr w:type="spellStart"/>
            <w:r w:rsidRPr="00CD1819">
              <w:t>Related_Change</w:t>
            </w:r>
            <w:proofErr w:type="spellEnd"/>
          </w:p>
        </w:tc>
        <w:tc>
          <w:tcPr>
            <w:tcW w:w="1497" w:type="pct"/>
            <w:hideMark/>
          </w:tcPr>
          <w:p w14:paraId="35FC505B" w14:textId="77777777" w:rsidR="00CD1819" w:rsidRPr="00CD1819" w:rsidRDefault="00CD1819" w:rsidP="00CD1819">
            <w:r w:rsidRPr="00CD1819">
              <w:t>Categorical, MISSING (98.8%), HIGH CARDINALITY</w:t>
            </w:r>
          </w:p>
        </w:tc>
        <w:tc>
          <w:tcPr>
            <w:tcW w:w="1916" w:type="pct"/>
            <w:hideMark/>
          </w:tcPr>
          <w:p w14:paraId="2BA38EEC" w14:textId="77777777" w:rsidR="00CD1819" w:rsidRPr="00CD1819" w:rsidRDefault="00CD1819" w:rsidP="00CD1819">
            <w:r w:rsidRPr="00CD1819">
              <w:t>Change record identifier (if only one change is related to the incident)</w:t>
            </w:r>
          </w:p>
        </w:tc>
      </w:tr>
      <w:tr w:rsidR="00CD1819" w:rsidRPr="00B51AD7" w14:paraId="2C5B5C69" w14:textId="77777777" w:rsidTr="00CD1819">
        <w:trPr>
          <w:trHeight w:val="20"/>
        </w:trPr>
        <w:tc>
          <w:tcPr>
            <w:tcW w:w="1587" w:type="pct"/>
            <w:gridSpan w:val="2"/>
            <w:hideMark/>
          </w:tcPr>
          <w:p w14:paraId="174B2683" w14:textId="77777777" w:rsidR="00CD1819" w:rsidRPr="00CD1819" w:rsidRDefault="00CD1819" w:rsidP="00CD1819">
            <w:pPr>
              <w:pStyle w:val="PlainText"/>
            </w:pPr>
            <w:proofErr w:type="spellStart"/>
            <w:r w:rsidRPr="00CD1819">
              <w:t>Related_Interaction</w:t>
            </w:r>
            <w:proofErr w:type="spellEnd"/>
          </w:p>
        </w:tc>
        <w:tc>
          <w:tcPr>
            <w:tcW w:w="1497" w:type="pct"/>
            <w:hideMark/>
          </w:tcPr>
          <w:p w14:paraId="39112191" w14:textId="77777777" w:rsidR="00CD1819" w:rsidRPr="00CD1819" w:rsidRDefault="00CD1819" w:rsidP="00CD1819">
            <w:r w:rsidRPr="00CD1819">
              <w:t>Categorical, HIGH CARDINALITY</w:t>
            </w:r>
          </w:p>
        </w:tc>
        <w:tc>
          <w:tcPr>
            <w:tcW w:w="1916" w:type="pct"/>
            <w:hideMark/>
          </w:tcPr>
          <w:p w14:paraId="6141976F" w14:textId="77777777" w:rsidR="00CD1819" w:rsidRPr="00CD1819" w:rsidRDefault="00CD1819" w:rsidP="00CD1819">
            <w:r w:rsidRPr="00CD1819">
              <w:t>Interaction record identifier (if only one interact is related to the incident)</w:t>
            </w:r>
          </w:p>
        </w:tc>
      </w:tr>
      <w:tr w:rsidR="00CD1819" w:rsidRPr="00B51AD7" w14:paraId="513341D1" w14:textId="77777777" w:rsidTr="00CD1819">
        <w:trPr>
          <w:trHeight w:val="20"/>
        </w:trPr>
        <w:tc>
          <w:tcPr>
            <w:tcW w:w="1587" w:type="pct"/>
            <w:gridSpan w:val="2"/>
            <w:hideMark/>
          </w:tcPr>
          <w:p w14:paraId="47F4EEE0" w14:textId="77777777" w:rsidR="00CD1819" w:rsidRPr="00CD1819" w:rsidRDefault="00CD1819" w:rsidP="00CD1819">
            <w:pPr>
              <w:pStyle w:val="PlainText"/>
            </w:pPr>
            <w:proofErr w:type="spellStart"/>
            <w:r w:rsidRPr="00CD1819">
              <w:t>Reopen_Time</w:t>
            </w:r>
            <w:proofErr w:type="spellEnd"/>
          </w:p>
        </w:tc>
        <w:tc>
          <w:tcPr>
            <w:tcW w:w="1497" w:type="pct"/>
            <w:hideMark/>
          </w:tcPr>
          <w:p w14:paraId="1A7CF333" w14:textId="77777777" w:rsidR="00CD1819" w:rsidRPr="00CD1819" w:rsidRDefault="00CD1819" w:rsidP="00CD1819">
            <w:r w:rsidRPr="00CD1819">
              <w:t>Date</w:t>
            </w:r>
            <w:r w:rsidRPr="00CD1819">
              <w:br/>
              <w:t>Minimum: 2013-04-10 09:15:55</w:t>
            </w:r>
            <w:r w:rsidRPr="00CD1819">
              <w:br/>
              <w:t>Maximum: 2014-03-31 16:21:15</w:t>
            </w:r>
            <w:r w:rsidRPr="00CD1819">
              <w:br/>
              <w:t xml:space="preserve">MISSING (95.9%), </w:t>
            </w:r>
          </w:p>
        </w:tc>
        <w:tc>
          <w:tcPr>
            <w:tcW w:w="1916" w:type="pct"/>
            <w:hideMark/>
          </w:tcPr>
          <w:p w14:paraId="468AAD9D" w14:textId="77777777" w:rsidR="00CD1819" w:rsidRPr="00CD1819" w:rsidRDefault="00CD1819" w:rsidP="00CD1819">
            <w:r w:rsidRPr="00CD1819">
              <w:t>If the incident is re-opened shortly after closure based on customer feedback, the date and time the incident was re-opened</w:t>
            </w:r>
          </w:p>
        </w:tc>
      </w:tr>
      <w:tr w:rsidR="00CD1819" w:rsidRPr="00B51AD7" w14:paraId="7208DBAF" w14:textId="77777777" w:rsidTr="00CD1819">
        <w:trPr>
          <w:trHeight w:val="20"/>
        </w:trPr>
        <w:tc>
          <w:tcPr>
            <w:tcW w:w="1587" w:type="pct"/>
            <w:gridSpan w:val="2"/>
            <w:hideMark/>
          </w:tcPr>
          <w:p w14:paraId="3670CA57" w14:textId="77777777" w:rsidR="00CD1819" w:rsidRPr="00CD1819" w:rsidRDefault="00CD1819" w:rsidP="00CD1819">
            <w:pPr>
              <w:pStyle w:val="PlainText"/>
            </w:pPr>
            <w:proofErr w:type="spellStart"/>
            <w:r w:rsidRPr="00CD1819">
              <w:t>Resolved_Time</w:t>
            </w:r>
            <w:proofErr w:type="spellEnd"/>
          </w:p>
        </w:tc>
        <w:tc>
          <w:tcPr>
            <w:tcW w:w="1497" w:type="pct"/>
            <w:hideMark/>
          </w:tcPr>
          <w:p w14:paraId="200F3629" w14:textId="77777777" w:rsidR="00CD1819" w:rsidRPr="00CD1819" w:rsidRDefault="00CD1819" w:rsidP="00CD1819">
            <w:r w:rsidRPr="00CD1819">
              <w:t>Date</w:t>
            </w:r>
            <w:r w:rsidRPr="00CD1819">
              <w:br/>
              <w:t>Minimum: 2013-10-01 06:45:36</w:t>
            </w:r>
            <w:r w:rsidRPr="00CD1819">
              <w:br/>
              <w:t>Maximum: 2014-03-31 22:47:29</w:t>
            </w:r>
            <w:r w:rsidRPr="00CD1819">
              <w:br/>
              <w:t>3.8% Missing</w:t>
            </w:r>
          </w:p>
        </w:tc>
        <w:tc>
          <w:tcPr>
            <w:tcW w:w="1916" w:type="pct"/>
            <w:hideMark/>
          </w:tcPr>
          <w:p w14:paraId="029D9279" w14:textId="77777777" w:rsidR="00CD1819" w:rsidRPr="00CD1819" w:rsidRDefault="00CD1819" w:rsidP="00CD1819">
            <w:r w:rsidRPr="00CD1819">
              <w:t>Date and time of incident resolution</w:t>
            </w:r>
          </w:p>
        </w:tc>
      </w:tr>
      <w:tr w:rsidR="00CD1819" w:rsidRPr="00B51AD7" w14:paraId="3A25B732" w14:textId="77777777" w:rsidTr="00CD1819">
        <w:trPr>
          <w:trHeight w:val="20"/>
        </w:trPr>
        <w:tc>
          <w:tcPr>
            <w:tcW w:w="1587" w:type="pct"/>
            <w:gridSpan w:val="2"/>
            <w:hideMark/>
          </w:tcPr>
          <w:p w14:paraId="58E0BD77" w14:textId="77777777" w:rsidR="00CD1819" w:rsidRPr="00CD1819" w:rsidRDefault="00CD1819" w:rsidP="00CD1819">
            <w:pPr>
              <w:pStyle w:val="PlainText"/>
            </w:pPr>
            <w:proofErr w:type="spellStart"/>
            <w:r w:rsidRPr="00CD1819">
              <w:t>Service_Component_WBS_aff</w:t>
            </w:r>
            <w:proofErr w:type="spellEnd"/>
          </w:p>
        </w:tc>
        <w:tc>
          <w:tcPr>
            <w:tcW w:w="1497" w:type="pct"/>
            <w:hideMark/>
          </w:tcPr>
          <w:p w14:paraId="40D15692" w14:textId="77777777" w:rsidR="00CD1819" w:rsidRPr="00CD1819" w:rsidRDefault="00CD1819" w:rsidP="00CD1819">
            <w:r w:rsidRPr="00CD1819">
              <w:t>Categorical, HIGH CARDINALITY</w:t>
            </w:r>
          </w:p>
        </w:tc>
        <w:tc>
          <w:tcPr>
            <w:tcW w:w="1916" w:type="pct"/>
            <w:hideMark/>
          </w:tcPr>
          <w:p w14:paraId="39F2FECC" w14:textId="77777777" w:rsidR="00CD1819" w:rsidRPr="00CD1819" w:rsidRDefault="00CD1819" w:rsidP="00CD1819">
            <w:r w:rsidRPr="00CD1819">
              <w:t>Service component identifier for the Affected CI</w:t>
            </w:r>
          </w:p>
        </w:tc>
      </w:tr>
      <w:tr w:rsidR="00CD1819" w:rsidRPr="00B51AD7" w14:paraId="138E3F11" w14:textId="77777777" w:rsidTr="00CD1819">
        <w:trPr>
          <w:trHeight w:val="20"/>
        </w:trPr>
        <w:tc>
          <w:tcPr>
            <w:tcW w:w="1587" w:type="pct"/>
            <w:gridSpan w:val="2"/>
            <w:hideMark/>
          </w:tcPr>
          <w:p w14:paraId="53F1BFE5" w14:textId="77777777" w:rsidR="00CD1819" w:rsidRPr="00CD1819" w:rsidRDefault="00CD1819" w:rsidP="00CD1819">
            <w:pPr>
              <w:pStyle w:val="PlainText"/>
            </w:pPr>
            <w:proofErr w:type="spellStart"/>
            <w:r w:rsidRPr="00CD1819">
              <w:t>ServiceComp_WBS_CBy</w:t>
            </w:r>
            <w:proofErr w:type="spellEnd"/>
          </w:p>
        </w:tc>
        <w:tc>
          <w:tcPr>
            <w:tcW w:w="1497" w:type="pct"/>
            <w:hideMark/>
          </w:tcPr>
          <w:p w14:paraId="7C5BA003" w14:textId="77777777" w:rsidR="00CD1819" w:rsidRPr="00CD1819" w:rsidRDefault="00CD1819" w:rsidP="00CD1819">
            <w:r w:rsidRPr="00CD1819">
              <w:t>Categorical, HIGH CARDINALITY</w:t>
            </w:r>
          </w:p>
        </w:tc>
        <w:tc>
          <w:tcPr>
            <w:tcW w:w="1916" w:type="pct"/>
            <w:hideMark/>
          </w:tcPr>
          <w:p w14:paraId="62167B8A" w14:textId="77777777" w:rsidR="00CD1819" w:rsidRPr="00CD1819" w:rsidRDefault="00CD1819" w:rsidP="00CD1819">
            <w:r w:rsidRPr="00CD1819">
              <w:t>Service component identifier for the Caused-By CI</w:t>
            </w:r>
          </w:p>
        </w:tc>
      </w:tr>
      <w:tr w:rsidR="00CD1819" w:rsidRPr="00B51AD7" w14:paraId="4F083AD5" w14:textId="77777777" w:rsidTr="00CD1819">
        <w:trPr>
          <w:trHeight w:val="20"/>
        </w:trPr>
        <w:tc>
          <w:tcPr>
            <w:tcW w:w="1587" w:type="pct"/>
            <w:gridSpan w:val="2"/>
            <w:hideMark/>
          </w:tcPr>
          <w:p w14:paraId="53163229" w14:textId="77777777" w:rsidR="00CD1819" w:rsidRPr="00CD1819" w:rsidRDefault="00CD1819" w:rsidP="00CD1819">
            <w:pPr>
              <w:pStyle w:val="PlainText"/>
            </w:pPr>
            <w:r w:rsidRPr="00CD1819">
              <w:t>Status</w:t>
            </w:r>
          </w:p>
        </w:tc>
        <w:tc>
          <w:tcPr>
            <w:tcW w:w="1497" w:type="pct"/>
            <w:hideMark/>
          </w:tcPr>
          <w:p w14:paraId="158F3793" w14:textId="77777777" w:rsidR="00CD1819" w:rsidRPr="00CD1819" w:rsidRDefault="00CD1819" w:rsidP="00CD1819">
            <w:r w:rsidRPr="00CD1819">
              <w:t>Categorical, two levels</w:t>
            </w:r>
          </w:p>
        </w:tc>
        <w:tc>
          <w:tcPr>
            <w:tcW w:w="1916" w:type="pct"/>
            <w:hideMark/>
          </w:tcPr>
          <w:p w14:paraId="3253AC5D" w14:textId="77777777" w:rsidR="00CD1819" w:rsidRPr="00CD1819" w:rsidRDefault="00CD1819" w:rsidP="00CD1819">
            <w:r w:rsidRPr="00CD1819">
              <w:t>Status of the incident</w:t>
            </w:r>
          </w:p>
        </w:tc>
      </w:tr>
      <w:tr w:rsidR="00CD1819" w:rsidRPr="00B51AD7" w14:paraId="439F6130" w14:textId="77777777" w:rsidTr="00CD1819">
        <w:trPr>
          <w:trHeight w:val="20"/>
        </w:trPr>
        <w:tc>
          <w:tcPr>
            <w:tcW w:w="1587" w:type="pct"/>
            <w:gridSpan w:val="2"/>
            <w:hideMark/>
          </w:tcPr>
          <w:p w14:paraId="09C5EF6C" w14:textId="77777777" w:rsidR="00CD1819" w:rsidRPr="00CD1819" w:rsidRDefault="00CD1819" w:rsidP="00CD1819">
            <w:pPr>
              <w:pStyle w:val="PlainText"/>
            </w:pPr>
            <w:r w:rsidRPr="00CD1819">
              <w:t>Urgency</w:t>
            </w:r>
          </w:p>
        </w:tc>
        <w:tc>
          <w:tcPr>
            <w:tcW w:w="1497" w:type="pct"/>
            <w:hideMark/>
          </w:tcPr>
          <w:p w14:paraId="097EC73F" w14:textId="77777777" w:rsidR="00CD1819" w:rsidRPr="00CD1819" w:rsidRDefault="00CD1819" w:rsidP="00CD1819">
            <w:r w:rsidRPr="00CD1819">
              <w:t>Categorical, five levels</w:t>
            </w:r>
          </w:p>
        </w:tc>
        <w:tc>
          <w:tcPr>
            <w:tcW w:w="1916" w:type="pct"/>
            <w:hideMark/>
          </w:tcPr>
          <w:p w14:paraId="5FAE7A86" w14:textId="77777777" w:rsidR="00CD1819" w:rsidRPr="00CD1819" w:rsidRDefault="00CD1819" w:rsidP="00CD1819">
            <w:r w:rsidRPr="00CD1819">
              <w:t>Indicates incident resolution urgency</w:t>
            </w:r>
          </w:p>
        </w:tc>
      </w:tr>
    </w:tbl>
    <w:p w14:paraId="1C8AFDEF" w14:textId="31A5E384" w:rsidR="00CD1819" w:rsidRDefault="00CD1819" w:rsidP="00CD1819">
      <w:pPr>
        <w:pStyle w:val="BodyText"/>
        <w:rPr>
          <w:lang w:eastAsia="en-US"/>
        </w:rPr>
      </w:pPr>
    </w:p>
    <w:p w14:paraId="4415FC52" w14:textId="77777777" w:rsidR="00CD1819" w:rsidRDefault="00CD1819">
      <w:pPr>
        <w:spacing w:after="200" w:line="276" w:lineRule="auto"/>
        <w:rPr>
          <w:rFonts w:asciiTheme="minorHAnsi" w:eastAsiaTheme="minorEastAsia" w:hAnsiTheme="minorHAnsi" w:cstheme="minorBidi"/>
          <w:kern w:val="24"/>
          <w:sz w:val="22"/>
        </w:rPr>
      </w:pPr>
      <w:r>
        <w:br w:type="page"/>
      </w:r>
    </w:p>
    <w:p w14:paraId="49156E2B" w14:textId="0BA82C8F" w:rsidR="00EC373D" w:rsidRDefault="00EC373D" w:rsidP="00ED731F">
      <w:pPr>
        <w:pStyle w:val="Heading1"/>
      </w:pPr>
      <w:r>
        <w:lastRenderedPageBreak/>
        <w:t>Appendi</w:t>
      </w:r>
      <w:bookmarkEnd w:id="56"/>
      <w:r w:rsidR="001200AF">
        <w:t xml:space="preserve">x of Executed </w:t>
      </w:r>
      <w:r w:rsidR="006922DA">
        <w:t xml:space="preserve">Python </w:t>
      </w:r>
      <w:r w:rsidR="001200AF">
        <w:t>Notebooks</w:t>
      </w:r>
      <w:bookmarkEnd w:id="57"/>
      <w:r w:rsidR="006922DA">
        <w:t xml:space="preserve"> and Scripts</w:t>
      </w:r>
    </w:p>
    <w:p w14:paraId="4281AA4A" w14:textId="35F62F92" w:rsidR="00FC6CD3" w:rsidRDefault="00FC6CD3" w:rsidP="00346A6C">
      <w:pPr>
        <w:pStyle w:val="BodyText"/>
      </w:pPr>
      <w:r>
        <w:t xml:space="preserve">The following pages show the content and results generated by the Jupyter Notebooks used throughout this project. </w:t>
      </w:r>
    </w:p>
    <w:tbl>
      <w:tblPr>
        <w:tblStyle w:val="APAReport"/>
        <w:tblW w:w="5000" w:type="pct"/>
        <w:tblLook w:val="04A0" w:firstRow="1" w:lastRow="0" w:firstColumn="1" w:lastColumn="0" w:noHBand="0" w:noVBand="1"/>
      </w:tblPr>
      <w:tblGrid>
        <w:gridCol w:w="1800"/>
        <w:gridCol w:w="3059"/>
        <w:gridCol w:w="3690"/>
        <w:gridCol w:w="811"/>
      </w:tblGrid>
      <w:tr w:rsidR="00FC6CD3" w:rsidRPr="00FC6CD3" w14:paraId="38C3CA2C" w14:textId="77777777" w:rsidTr="00BF06AF">
        <w:trPr>
          <w:cnfStyle w:val="100000000000" w:firstRow="1" w:lastRow="0" w:firstColumn="0" w:lastColumn="0" w:oddVBand="0" w:evenVBand="0" w:oddHBand="0" w:evenHBand="0" w:firstRowFirstColumn="0" w:firstRowLastColumn="0" w:lastRowFirstColumn="0" w:lastRowLastColumn="0"/>
        </w:trPr>
        <w:tc>
          <w:tcPr>
            <w:tcW w:w="962" w:type="pct"/>
          </w:tcPr>
          <w:p w14:paraId="5C18D00B" w14:textId="2124588C" w:rsidR="00FC6CD3" w:rsidRPr="00FC6CD3" w:rsidRDefault="00FC6CD3" w:rsidP="00FC6CD3">
            <w:r>
              <w:t>Report Section</w:t>
            </w:r>
          </w:p>
        </w:tc>
        <w:tc>
          <w:tcPr>
            <w:tcW w:w="1634" w:type="pct"/>
          </w:tcPr>
          <w:p w14:paraId="3EF20F9C" w14:textId="589DA412" w:rsidR="00FC6CD3" w:rsidRPr="00FC6CD3" w:rsidRDefault="00F721F8" w:rsidP="00FC6CD3">
            <w:r>
              <w:t xml:space="preserve">Notebook </w:t>
            </w:r>
            <w:r w:rsidR="00FC6CD3">
              <w:t>Title</w:t>
            </w:r>
          </w:p>
        </w:tc>
        <w:tc>
          <w:tcPr>
            <w:tcW w:w="1971" w:type="pct"/>
          </w:tcPr>
          <w:p w14:paraId="674DB6CD" w14:textId="1FC50E55" w:rsidR="00FC6CD3" w:rsidRPr="00FC6CD3" w:rsidRDefault="00FC6CD3" w:rsidP="00FC6CD3">
            <w:r>
              <w:t>File Name</w:t>
            </w:r>
          </w:p>
        </w:tc>
        <w:tc>
          <w:tcPr>
            <w:tcW w:w="433" w:type="pct"/>
          </w:tcPr>
          <w:p w14:paraId="2B6ABC3A" w14:textId="3E4024DF" w:rsidR="00FC6CD3" w:rsidRPr="00FC6CD3" w:rsidRDefault="00FC6CD3" w:rsidP="00FC6CD3">
            <w:r>
              <w:t>Page</w:t>
            </w:r>
          </w:p>
        </w:tc>
      </w:tr>
      <w:tr w:rsidR="00FC6CD3" w:rsidRPr="00FC6CD3" w14:paraId="07C15425" w14:textId="77777777" w:rsidTr="00BF06AF">
        <w:tc>
          <w:tcPr>
            <w:tcW w:w="962" w:type="pct"/>
          </w:tcPr>
          <w:p w14:paraId="6CD5BABD" w14:textId="2A134912" w:rsidR="00FC6CD3" w:rsidRPr="00FC6CD3" w:rsidRDefault="006922DA" w:rsidP="00FC6CD3">
            <w:r>
              <w:t>3.1.1</w:t>
            </w:r>
          </w:p>
        </w:tc>
        <w:tc>
          <w:tcPr>
            <w:tcW w:w="1634" w:type="pct"/>
          </w:tcPr>
          <w:p w14:paraId="5E69E097" w14:textId="44D86307" w:rsidR="00FC6CD3" w:rsidRPr="00FC6CD3" w:rsidRDefault="00BF06AF" w:rsidP="00FC6CD3">
            <w:r>
              <w:t>01. Exploratory Data Analysis and Preliminary Cleaning</w:t>
            </w:r>
          </w:p>
        </w:tc>
        <w:tc>
          <w:tcPr>
            <w:tcW w:w="1971" w:type="pct"/>
          </w:tcPr>
          <w:p w14:paraId="1ED9EB7B" w14:textId="0AA36008" w:rsidR="00FC6CD3" w:rsidRPr="00FC6CD3" w:rsidRDefault="00BF06AF" w:rsidP="00FC6CD3">
            <w:r>
              <w:t xml:space="preserve">01. </w:t>
            </w:r>
            <w:proofErr w:type="spellStart"/>
            <w:r>
              <w:t>EDA_Detail_Incident.ipynb</w:t>
            </w:r>
            <w:proofErr w:type="spellEnd"/>
          </w:p>
        </w:tc>
        <w:tc>
          <w:tcPr>
            <w:tcW w:w="433" w:type="pct"/>
          </w:tcPr>
          <w:p w14:paraId="292B935E" w14:textId="77777777" w:rsidR="00FC6CD3" w:rsidRPr="00FC6CD3" w:rsidRDefault="00FC6CD3" w:rsidP="00FC6CD3"/>
        </w:tc>
      </w:tr>
      <w:tr w:rsidR="00FC6CD3" w:rsidRPr="00FC6CD3" w14:paraId="25035AC9" w14:textId="77777777" w:rsidTr="00BF06AF">
        <w:trPr>
          <w:trHeight w:val="413"/>
        </w:trPr>
        <w:tc>
          <w:tcPr>
            <w:tcW w:w="962" w:type="pct"/>
          </w:tcPr>
          <w:p w14:paraId="1EC5BE80" w14:textId="5CCA6449" w:rsidR="00FC6CD3" w:rsidRPr="00FC6CD3" w:rsidRDefault="006922DA" w:rsidP="00FC6CD3">
            <w:r>
              <w:t>3.1.2</w:t>
            </w:r>
          </w:p>
        </w:tc>
        <w:tc>
          <w:tcPr>
            <w:tcW w:w="1634" w:type="pct"/>
          </w:tcPr>
          <w:p w14:paraId="2329EAAD" w14:textId="3D29032A" w:rsidR="00FC6CD3" w:rsidRPr="00FC6CD3" w:rsidRDefault="00BF06AF" w:rsidP="00FC6CD3">
            <w:r>
              <w:t>02. Cleaning the Source Data Set</w:t>
            </w:r>
          </w:p>
        </w:tc>
        <w:tc>
          <w:tcPr>
            <w:tcW w:w="1971" w:type="pct"/>
          </w:tcPr>
          <w:p w14:paraId="1A1CAED7" w14:textId="175255E1" w:rsidR="00FC6CD3" w:rsidRPr="00FC6CD3" w:rsidRDefault="00BF06AF" w:rsidP="00FC6CD3">
            <w:r w:rsidRPr="00BF06AF">
              <w:t xml:space="preserve">02. </w:t>
            </w:r>
            <w:proofErr w:type="spellStart"/>
            <w:r w:rsidRPr="00BF06AF">
              <w:t>Cleaning_Detail_Incident.ipynb</w:t>
            </w:r>
            <w:proofErr w:type="spellEnd"/>
          </w:p>
        </w:tc>
        <w:tc>
          <w:tcPr>
            <w:tcW w:w="433" w:type="pct"/>
          </w:tcPr>
          <w:p w14:paraId="596C263A" w14:textId="77777777" w:rsidR="00FC6CD3" w:rsidRPr="00FC6CD3" w:rsidRDefault="00FC6CD3" w:rsidP="00FC6CD3"/>
        </w:tc>
      </w:tr>
      <w:tr w:rsidR="00F721F8" w:rsidRPr="00FC6CD3" w14:paraId="29987BB4" w14:textId="77777777" w:rsidTr="00BF06AF">
        <w:tc>
          <w:tcPr>
            <w:tcW w:w="962" w:type="pct"/>
          </w:tcPr>
          <w:p w14:paraId="03DCA19C" w14:textId="477ACD77" w:rsidR="00F721F8" w:rsidRDefault="006922DA" w:rsidP="00BF06AF">
            <w:r>
              <w:t>3.1.3</w:t>
            </w:r>
          </w:p>
        </w:tc>
        <w:tc>
          <w:tcPr>
            <w:tcW w:w="1634" w:type="pct"/>
          </w:tcPr>
          <w:p w14:paraId="42309AE3" w14:textId="13687B39" w:rsidR="00F721F8" w:rsidRPr="00FC6CD3" w:rsidRDefault="00BF06AF" w:rsidP="00BF06AF">
            <w:r>
              <w:t>03. Creating the Target Variable (</w:t>
            </w:r>
            <w:proofErr w:type="spellStart"/>
            <w:r>
              <w:t>SLAFail</w:t>
            </w:r>
            <w:proofErr w:type="spellEnd"/>
            <w:r>
              <w:t>)</w:t>
            </w:r>
          </w:p>
        </w:tc>
        <w:tc>
          <w:tcPr>
            <w:tcW w:w="1971" w:type="pct"/>
          </w:tcPr>
          <w:p w14:paraId="5DB2DFAA" w14:textId="7F13498D" w:rsidR="00F721F8" w:rsidRPr="00FC6CD3" w:rsidRDefault="00BF06AF" w:rsidP="00BF06AF">
            <w:r w:rsidRPr="00BF06AF">
              <w:t xml:space="preserve">03. </w:t>
            </w:r>
            <w:proofErr w:type="spellStart"/>
            <w:r w:rsidRPr="00BF06AF">
              <w:t>Create_SLAFail.ipynb</w:t>
            </w:r>
            <w:proofErr w:type="spellEnd"/>
          </w:p>
        </w:tc>
        <w:tc>
          <w:tcPr>
            <w:tcW w:w="433" w:type="pct"/>
          </w:tcPr>
          <w:p w14:paraId="323B577F" w14:textId="77777777" w:rsidR="00F721F8" w:rsidRPr="00FC6CD3" w:rsidRDefault="00F721F8" w:rsidP="00BF06AF"/>
        </w:tc>
      </w:tr>
      <w:tr w:rsidR="00F721F8" w:rsidRPr="00FC6CD3" w14:paraId="7870CF0A" w14:textId="77777777" w:rsidTr="00BF06AF">
        <w:tc>
          <w:tcPr>
            <w:tcW w:w="962" w:type="pct"/>
          </w:tcPr>
          <w:p w14:paraId="59CE76B0" w14:textId="189C81F1" w:rsidR="00F721F8" w:rsidRDefault="006922DA" w:rsidP="00BF06AF">
            <w:r>
              <w:t>3.1.4</w:t>
            </w:r>
          </w:p>
        </w:tc>
        <w:tc>
          <w:tcPr>
            <w:tcW w:w="1634" w:type="pct"/>
          </w:tcPr>
          <w:p w14:paraId="60AC3705" w14:textId="25B721FB" w:rsidR="00F721F8" w:rsidRPr="00FC6CD3" w:rsidRDefault="00BF06AF" w:rsidP="00BF06AF">
            <w:r>
              <w:t>04. Final Data Preparation</w:t>
            </w:r>
          </w:p>
        </w:tc>
        <w:tc>
          <w:tcPr>
            <w:tcW w:w="1971" w:type="pct"/>
          </w:tcPr>
          <w:p w14:paraId="49C7A909" w14:textId="2334D0E8" w:rsidR="00F721F8" w:rsidRPr="00FC6CD3" w:rsidRDefault="00BF06AF" w:rsidP="00BF06AF">
            <w:r w:rsidRPr="00BF06AF">
              <w:t xml:space="preserve">04. Final Data </w:t>
            </w:r>
            <w:proofErr w:type="spellStart"/>
            <w:r w:rsidRPr="00BF06AF">
              <w:t>Prep.ipynb</w:t>
            </w:r>
            <w:proofErr w:type="spellEnd"/>
          </w:p>
        </w:tc>
        <w:tc>
          <w:tcPr>
            <w:tcW w:w="433" w:type="pct"/>
          </w:tcPr>
          <w:p w14:paraId="0BAC9F88" w14:textId="77777777" w:rsidR="00F721F8" w:rsidRPr="00FC6CD3" w:rsidRDefault="00F721F8" w:rsidP="00BF06AF"/>
        </w:tc>
      </w:tr>
      <w:tr w:rsidR="00F721F8" w:rsidRPr="00FC6CD3" w14:paraId="15848582" w14:textId="77777777" w:rsidTr="00BF06AF">
        <w:tc>
          <w:tcPr>
            <w:tcW w:w="962" w:type="pct"/>
          </w:tcPr>
          <w:p w14:paraId="63A6DC07" w14:textId="23B63078" w:rsidR="00F721F8" w:rsidRDefault="006922DA" w:rsidP="00FC6CD3">
            <w:r>
              <w:t>4.2.1</w:t>
            </w:r>
          </w:p>
        </w:tc>
        <w:tc>
          <w:tcPr>
            <w:tcW w:w="1634" w:type="pct"/>
          </w:tcPr>
          <w:p w14:paraId="1353D78E" w14:textId="4FFD62B0" w:rsidR="00F721F8" w:rsidRPr="00FC6CD3" w:rsidRDefault="00211D17" w:rsidP="00FC6CD3">
            <w:r w:rsidRPr="00211D17">
              <w:rPr>
                <w:highlight w:val="yellow"/>
              </w:rPr>
              <w:t>Pick the best one as an example</w:t>
            </w:r>
          </w:p>
        </w:tc>
        <w:tc>
          <w:tcPr>
            <w:tcW w:w="1971" w:type="pct"/>
          </w:tcPr>
          <w:p w14:paraId="1281225A" w14:textId="032AFB54" w:rsidR="00F721F8" w:rsidRPr="00FC6CD3" w:rsidRDefault="00F721F8" w:rsidP="00FC6CD3"/>
        </w:tc>
        <w:tc>
          <w:tcPr>
            <w:tcW w:w="433" w:type="pct"/>
          </w:tcPr>
          <w:p w14:paraId="7F0FA045" w14:textId="77777777" w:rsidR="00F721F8" w:rsidRPr="00FC6CD3" w:rsidRDefault="00F721F8" w:rsidP="00FC6CD3"/>
        </w:tc>
      </w:tr>
      <w:tr w:rsidR="00F721F8" w:rsidRPr="00FC6CD3" w14:paraId="001F81B3" w14:textId="77777777" w:rsidTr="00BF06AF">
        <w:tc>
          <w:tcPr>
            <w:tcW w:w="962" w:type="pct"/>
          </w:tcPr>
          <w:p w14:paraId="69018B79" w14:textId="77777777" w:rsidR="00F721F8" w:rsidRDefault="00F721F8" w:rsidP="00FC6CD3"/>
        </w:tc>
        <w:tc>
          <w:tcPr>
            <w:tcW w:w="1634" w:type="pct"/>
          </w:tcPr>
          <w:p w14:paraId="7B509E4F" w14:textId="77777777" w:rsidR="00F721F8" w:rsidRPr="00FC6CD3" w:rsidRDefault="00F721F8" w:rsidP="00FC6CD3"/>
        </w:tc>
        <w:tc>
          <w:tcPr>
            <w:tcW w:w="1971" w:type="pct"/>
          </w:tcPr>
          <w:p w14:paraId="5ED6387B" w14:textId="77777777" w:rsidR="00F721F8" w:rsidRPr="00FC6CD3" w:rsidRDefault="00F721F8" w:rsidP="00FC6CD3"/>
        </w:tc>
        <w:tc>
          <w:tcPr>
            <w:tcW w:w="433" w:type="pct"/>
          </w:tcPr>
          <w:p w14:paraId="5B41A338" w14:textId="77777777" w:rsidR="00F721F8" w:rsidRPr="00FC6CD3" w:rsidRDefault="00F721F8" w:rsidP="00FC6CD3"/>
        </w:tc>
      </w:tr>
    </w:tbl>
    <w:p w14:paraId="2867539E" w14:textId="77777777" w:rsidR="00FC6CD3" w:rsidRPr="00FC6CD3" w:rsidRDefault="00FC6CD3" w:rsidP="00346A6C">
      <w:pPr>
        <w:pStyle w:val="BodyText"/>
      </w:pPr>
    </w:p>
    <w:p w14:paraId="72EF169A" w14:textId="77777777" w:rsidR="00346A6C" w:rsidRDefault="00346A6C" w:rsidP="00346A6C">
      <w:pPr>
        <w:pStyle w:val="BodyText"/>
        <w:sectPr w:rsidR="00346A6C" w:rsidSect="005C60CD">
          <w:pgSz w:w="12240" w:h="15840"/>
          <w:pgMar w:top="1440" w:right="1440" w:bottom="1440" w:left="1440" w:header="720" w:footer="720" w:gutter="0"/>
          <w:cols w:space="720"/>
          <w:docGrid w:linePitch="360"/>
        </w:sectPr>
      </w:pPr>
    </w:p>
    <w:p w14:paraId="6AD362E5" w14:textId="03141F02" w:rsidR="00ED731F" w:rsidRDefault="005C60CD" w:rsidP="00346A6C">
      <w:pPr>
        <w:pStyle w:val="Heading2"/>
      </w:pPr>
      <w:bookmarkStart w:id="58" w:name="_Toc33958712"/>
      <w:r>
        <w:lastRenderedPageBreak/>
        <w:t xml:space="preserve">Notebook: </w:t>
      </w:r>
      <w:r w:rsidR="00346A6C">
        <w:t>01. Exploratory Data Analysis and Preliminary Cleaning</w:t>
      </w:r>
      <w:bookmarkEnd w:id="58"/>
    </w:p>
    <w:p w14:paraId="75C5114B" w14:textId="56B1F5AC" w:rsidR="00346A6C" w:rsidRDefault="00346A6C" w:rsidP="00346A6C">
      <w:pPr>
        <w:pStyle w:val="BodyText"/>
        <w:rPr>
          <w:lang w:eastAsia="en-US"/>
        </w:rPr>
      </w:pPr>
      <w:r>
        <w:rPr>
          <w:lang w:eastAsia="en-US"/>
        </w:rPr>
        <w:t>Output from executed notebook begins on the next page.</w:t>
      </w:r>
    </w:p>
    <w:p w14:paraId="042AB21C" w14:textId="74FFA1DA" w:rsidR="005C60CD" w:rsidRDefault="005C60CD">
      <w:pPr>
        <w:spacing w:after="200" w:line="276" w:lineRule="auto"/>
        <w:rPr>
          <w:rFonts w:asciiTheme="minorHAnsi" w:eastAsiaTheme="minorEastAsia" w:hAnsiTheme="minorHAnsi" w:cstheme="minorBidi"/>
          <w:kern w:val="24"/>
          <w:sz w:val="22"/>
        </w:rPr>
      </w:pPr>
      <w:r>
        <w:br w:type="page"/>
      </w:r>
    </w:p>
    <w:p w14:paraId="0DF1258E" w14:textId="06AAB5D4" w:rsidR="005C60CD" w:rsidRDefault="005C60CD" w:rsidP="00EE45EA">
      <w:pPr>
        <w:pStyle w:val="MessageHeader"/>
      </w:pPr>
      <w:r>
        <w:rPr>
          <w:lang w:eastAsia="en-US"/>
        </w:rPr>
        <w:lastRenderedPageBreak/>
        <w:t xml:space="preserve">INSERT </w:t>
      </w:r>
      <w:r>
        <w:t>01. Exploratory Data Analysis and Preliminary Cleaning</w:t>
      </w:r>
    </w:p>
    <w:p w14:paraId="5E0E3A3D" w14:textId="77777777" w:rsidR="005C60CD" w:rsidRDefault="005C60CD" w:rsidP="00346A6C">
      <w:pPr>
        <w:pStyle w:val="BodyText"/>
      </w:pPr>
    </w:p>
    <w:p w14:paraId="55FFFBB1" w14:textId="77777777" w:rsidR="005C60CD" w:rsidRDefault="005C60CD" w:rsidP="00346A6C">
      <w:pPr>
        <w:pStyle w:val="BodyText"/>
        <w:rPr>
          <w:lang w:eastAsia="en-US"/>
        </w:rPr>
        <w:sectPr w:rsidR="005C60CD" w:rsidSect="00346A6C">
          <w:footerReference w:type="default" r:id="rId35"/>
          <w:pgSz w:w="12240" w:h="15840"/>
          <w:pgMar w:top="1440" w:right="1440" w:bottom="1440" w:left="1440" w:header="720" w:footer="720" w:gutter="0"/>
          <w:pgNumType w:start="1" w:chapStyle="2"/>
          <w:cols w:space="720"/>
          <w:docGrid w:linePitch="360"/>
        </w:sectPr>
      </w:pPr>
    </w:p>
    <w:p w14:paraId="5F64208E" w14:textId="6049A776" w:rsidR="005C60CD" w:rsidRDefault="005C60CD" w:rsidP="005C60CD">
      <w:pPr>
        <w:pStyle w:val="Heading2"/>
      </w:pPr>
      <w:bookmarkStart w:id="59" w:name="_Toc33958713"/>
      <w:r>
        <w:lastRenderedPageBreak/>
        <w:t>Notebook: 02. Cleaning the Source Data Set</w:t>
      </w:r>
      <w:bookmarkEnd w:id="59"/>
    </w:p>
    <w:p w14:paraId="62DD2726" w14:textId="77777777" w:rsidR="005C60CD" w:rsidRDefault="005C60CD" w:rsidP="005C60CD">
      <w:pPr>
        <w:pStyle w:val="BodyText"/>
        <w:rPr>
          <w:lang w:eastAsia="en-US"/>
        </w:rPr>
      </w:pPr>
      <w:r>
        <w:rPr>
          <w:lang w:eastAsia="en-US"/>
        </w:rPr>
        <w:t>Output from executed notebook begins on the next page.</w:t>
      </w:r>
    </w:p>
    <w:p w14:paraId="5933D9B5"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3533ED17" w14:textId="275FCDE5" w:rsidR="005C60CD" w:rsidRDefault="005C60CD" w:rsidP="00EE45EA">
      <w:pPr>
        <w:pStyle w:val="MessageHeader"/>
      </w:pPr>
      <w:r>
        <w:rPr>
          <w:lang w:eastAsia="en-US"/>
        </w:rPr>
        <w:lastRenderedPageBreak/>
        <w:t xml:space="preserve">INSERT </w:t>
      </w:r>
      <w:r>
        <w:t>02. Cleaning the Source Data Set</w:t>
      </w:r>
    </w:p>
    <w:p w14:paraId="216A9858" w14:textId="11632CC2" w:rsidR="005C60CD" w:rsidRDefault="005C60CD" w:rsidP="005C60CD">
      <w:pPr>
        <w:pStyle w:val="BodyText"/>
      </w:pPr>
    </w:p>
    <w:p w14:paraId="24B8B837" w14:textId="77777777" w:rsidR="005C60CD" w:rsidRDefault="005C60CD" w:rsidP="005C60CD">
      <w:pPr>
        <w:pStyle w:val="BodyText"/>
      </w:pPr>
    </w:p>
    <w:p w14:paraId="19BFA9E9"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4F886C5A" w14:textId="3FB18ECA" w:rsidR="005C60CD" w:rsidRDefault="005C60CD" w:rsidP="005C60CD">
      <w:pPr>
        <w:pStyle w:val="BodyText"/>
      </w:pPr>
    </w:p>
    <w:p w14:paraId="1F41D356" w14:textId="170BCBC1" w:rsidR="005C60CD" w:rsidRDefault="005C60CD" w:rsidP="005C60CD">
      <w:pPr>
        <w:pStyle w:val="Heading2"/>
      </w:pPr>
      <w:bookmarkStart w:id="60" w:name="_Toc33958714"/>
      <w:r>
        <w:t>Notebook: 03. Creating the Target Variable (</w:t>
      </w:r>
      <w:proofErr w:type="spellStart"/>
      <w:r>
        <w:t>SLAFail</w:t>
      </w:r>
      <w:proofErr w:type="spellEnd"/>
      <w:r>
        <w:t>)</w:t>
      </w:r>
      <w:bookmarkEnd w:id="60"/>
    </w:p>
    <w:p w14:paraId="241B5A42" w14:textId="77777777" w:rsidR="005C60CD" w:rsidRDefault="005C60CD" w:rsidP="005C60CD">
      <w:pPr>
        <w:pStyle w:val="BodyText"/>
        <w:rPr>
          <w:lang w:eastAsia="en-US"/>
        </w:rPr>
      </w:pPr>
      <w:r>
        <w:rPr>
          <w:lang w:eastAsia="en-US"/>
        </w:rPr>
        <w:t>Output from executed notebook begins on the next page.</w:t>
      </w:r>
    </w:p>
    <w:p w14:paraId="486253B8"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7F328717" w14:textId="0EC0BA10" w:rsidR="005C60CD" w:rsidRDefault="005C60CD" w:rsidP="00EE45EA">
      <w:pPr>
        <w:pStyle w:val="MessageHeader"/>
      </w:pPr>
      <w:r>
        <w:rPr>
          <w:lang w:eastAsia="en-US"/>
        </w:rPr>
        <w:lastRenderedPageBreak/>
        <w:t xml:space="preserve">INSERT </w:t>
      </w:r>
      <w:r>
        <w:t xml:space="preserve">Notebook: 03. Creating the </w:t>
      </w:r>
      <w:r w:rsidRPr="00EE45EA">
        <w:t>Target</w:t>
      </w:r>
      <w:r>
        <w:t xml:space="preserve"> Variable (</w:t>
      </w:r>
      <w:proofErr w:type="spellStart"/>
      <w:r>
        <w:t>SLAFail</w:t>
      </w:r>
      <w:proofErr w:type="spellEnd"/>
      <w:r>
        <w:t>)</w:t>
      </w:r>
    </w:p>
    <w:p w14:paraId="12AEA4FF" w14:textId="50FC926B" w:rsidR="005C60CD" w:rsidRDefault="005C60CD" w:rsidP="005C60CD">
      <w:pPr>
        <w:pStyle w:val="BodyText"/>
      </w:pPr>
    </w:p>
    <w:p w14:paraId="7952411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5234158" w14:textId="670EE130" w:rsidR="005C60CD" w:rsidRDefault="001200AF" w:rsidP="005C60CD">
      <w:pPr>
        <w:pStyle w:val="Heading2"/>
      </w:pPr>
      <w:bookmarkStart w:id="61" w:name="_Toc33958715"/>
      <w:r>
        <w:lastRenderedPageBreak/>
        <w:t xml:space="preserve">Notebook: </w:t>
      </w:r>
      <w:r w:rsidR="005C60CD">
        <w:t>04. Final Data Preparation</w:t>
      </w:r>
      <w:bookmarkEnd w:id="61"/>
    </w:p>
    <w:p w14:paraId="21F760D5" w14:textId="77777777" w:rsidR="005C60CD" w:rsidRDefault="005C60CD" w:rsidP="005C60CD">
      <w:pPr>
        <w:pStyle w:val="BodyText"/>
        <w:rPr>
          <w:lang w:eastAsia="en-US"/>
        </w:rPr>
      </w:pPr>
      <w:r>
        <w:rPr>
          <w:lang w:eastAsia="en-US"/>
        </w:rPr>
        <w:t>Output from executed notebook begins on the next page.</w:t>
      </w:r>
    </w:p>
    <w:p w14:paraId="2A4A897F" w14:textId="77777777" w:rsidR="005C60CD" w:rsidRDefault="005C60CD" w:rsidP="005C60CD">
      <w:pPr>
        <w:spacing w:after="200" w:line="276" w:lineRule="auto"/>
        <w:rPr>
          <w:rFonts w:asciiTheme="minorHAnsi" w:eastAsiaTheme="minorEastAsia" w:hAnsiTheme="minorHAnsi" w:cstheme="minorBidi"/>
          <w:kern w:val="24"/>
          <w:sz w:val="22"/>
        </w:rPr>
      </w:pPr>
      <w:r>
        <w:br w:type="page"/>
      </w:r>
    </w:p>
    <w:p w14:paraId="088996DF" w14:textId="4E64B931" w:rsidR="005C60CD" w:rsidRDefault="005C60CD" w:rsidP="00EE45EA">
      <w:pPr>
        <w:pStyle w:val="MessageHeader"/>
      </w:pPr>
      <w:r>
        <w:rPr>
          <w:lang w:eastAsia="en-US"/>
        </w:rPr>
        <w:lastRenderedPageBreak/>
        <w:t xml:space="preserve">INSERT </w:t>
      </w:r>
      <w:r>
        <w:t>04. Final Data Preparation</w:t>
      </w:r>
    </w:p>
    <w:p w14:paraId="0497CB73" w14:textId="55C04E73" w:rsidR="005C60CD" w:rsidRPr="00EE45EA" w:rsidRDefault="005C60CD" w:rsidP="00EE45EA">
      <w:pPr>
        <w:spacing w:after="200" w:line="276" w:lineRule="auto"/>
        <w:rPr>
          <w:rFonts w:asciiTheme="minorHAnsi" w:eastAsiaTheme="minorEastAsia" w:hAnsiTheme="minorHAnsi" w:cstheme="minorBidi"/>
          <w:kern w:val="24"/>
          <w:sz w:val="22"/>
          <w:lang w:eastAsia="ja-JP"/>
        </w:rPr>
      </w:pPr>
    </w:p>
    <w:p w14:paraId="216D924D" w14:textId="77777777" w:rsidR="005C60CD" w:rsidRDefault="005C60CD" w:rsidP="005C60CD">
      <w:pPr>
        <w:pStyle w:val="BodyText"/>
      </w:pPr>
    </w:p>
    <w:p w14:paraId="03924AAD" w14:textId="77777777" w:rsidR="005C60CD" w:rsidRDefault="005C60CD" w:rsidP="005C60CD">
      <w:pPr>
        <w:pStyle w:val="BodyText"/>
        <w:sectPr w:rsidR="005C60CD" w:rsidSect="00346A6C">
          <w:pgSz w:w="12240" w:h="15840"/>
          <w:pgMar w:top="1440" w:right="1440" w:bottom="1440" w:left="1440" w:header="720" w:footer="720" w:gutter="0"/>
          <w:pgNumType w:start="1" w:chapStyle="2"/>
          <w:cols w:space="720"/>
          <w:docGrid w:linePitch="360"/>
        </w:sectPr>
      </w:pPr>
    </w:p>
    <w:p w14:paraId="72A65197" w14:textId="11415F25" w:rsidR="006922DA" w:rsidRDefault="00EE45EA" w:rsidP="006922DA">
      <w:pPr>
        <w:pStyle w:val="Heading2"/>
      </w:pPr>
      <w:r>
        <w:lastRenderedPageBreak/>
        <w:t xml:space="preserve">Notebook: </w:t>
      </w:r>
      <w:r w:rsidRPr="00EE45EA">
        <w:t>05.01.c Bare Bones Analysis Using a Weight of Evidence Encoder</w:t>
      </w:r>
    </w:p>
    <w:p w14:paraId="4ADC7D91" w14:textId="77777777" w:rsidR="00EE45EA" w:rsidRDefault="00EE45EA" w:rsidP="00EE45EA">
      <w:pPr>
        <w:pStyle w:val="BodyText"/>
        <w:rPr>
          <w:lang w:eastAsia="en-US"/>
        </w:rPr>
      </w:pPr>
      <w:r>
        <w:rPr>
          <w:lang w:eastAsia="en-US"/>
        </w:rPr>
        <w:t>Output from executed notebook begins on the next page.</w:t>
      </w:r>
    </w:p>
    <w:p w14:paraId="07CA12CC" w14:textId="77777777" w:rsidR="00EE45EA" w:rsidRDefault="00EE45EA" w:rsidP="00EE45EA">
      <w:pPr>
        <w:spacing w:after="200" w:line="276" w:lineRule="auto"/>
        <w:rPr>
          <w:rFonts w:asciiTheme="minorHAnsi" w:eastAsiaTheme="minorEastAsia" w:hAnsiTheme="minorHAnsi" w:cstheme="minorBidi"/>
          <w:kern w:val="24"/>
          <w:sz w:val="22"/>
        </w:rPr>
      </w:pPr>
      <w:r>
        <w:br w:type="page"/>
      </w:r>
    </w:p>
    <w:p w14:paraId="22DB0175" w14:textId="0A6FDAE5" w:rsidR="00211D17" w:rsidRPr="005C60CD" w:rsidRDefault="00EE45EA" w:rsidP="00EE45EA">
      <w:pPr>
        <w:pStyle w:val="MessageHeader"/>
      </w:pPr>
      <w:r>
        <w:lastRenderedPageBreak/>
        <w:t xml:space="preserve">Insert </w:t>
      </w:r>
      <w:r w:rsidRPr="00EE45EA">
        <w:t xml:space="preserve">05.01.c Bare Bones Analysis WOE </w:t>
      </w:r>
      <w:proofErr w:type="spellStart"/>
      <w:r w:rsidRPr="00EE45EA">
        <w:t>Encoder.ipynb</w:t>
      </w:r>
      <w:proofErr w:type="spellEnd"/>
    </w:p>
    <w:sectPr w:rsidR="00211D17" w:rsidRPr="005C60CD" w:rsidSect="00346A6C">
      <w:pgSz w:w="12240" w:h="15840"/>
      <w:pgMar w:top="1440" w:right="1440" w:bottom="1440" w:left="1440" w:header="720"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63EEB" w14:textId="77777777" w:rsidR="00200A4C" w:rsidRDefault="00200A4C" w:rsidP="00A41330">
      <w:r>
        <w:separator/>
      </w:r>
    </w:p>
    <w:p w14:paraId="41188BD2" w14:textId="77777777" w:rsidR="00200A4C" w:rsidRDefault="00200A4C"/>
  </w:endnote>
  <w:endnote w:type="continuationSeparator" w:id="0">
    <w:p w14:paraId="7F4144E3" w14:textId="77777777" w:rsidR="00200A4C" w:rsidRDefault="00200A4C" w:rsidP="00A41330">
      <w:r>
        <w:continuationSeparator/>
      </w:r>
    </w:p>
    <w:p w14:paraId="05FCC0D7" w14:textId="77777777" w:rsidR="00200A4C" w:rsidRDefault="00200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1002AFF" w:usb1="C000E47F" w:usb2="0000002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EndPr>
      <w:rPr>
        <w:rStyle w:val="PageNumber"/>
      </w:rPr>
    </w:sdtEndPr>
    <w:sdtContent>
      <w:p w14:paraId="0A90752C" w14:textId="77777777" w:rsidR="00957D30" w:rsidRDefault="00957D30"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957D30" w:rsidRDefault="00957D30"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07E8C100" w:rsidR="00957D30" w:rsidRDefault="00957D30" w:rsidP="00A41330">
    <w:pPr>
      <w:pStyle w:val="Footer"/>
    </w:pPr>
    <w:r>
      <w:t>Carolyn M. Hennings</w:t>
    </w:r>
    <w:r w:rsidRPr="00A41330">
      <w:tab/>
    </w:r>
    <w:r w:rsidRPr="005A419C">
      <w:rPr>
        <w:highlight w:val="yellow"/>
      </w:rPr>
      <w:t>TBD</w:t>
    </w:r>
    <w:r w:rsidRPr="00A41330">
      <w:tab/>
    </w:r>
    <w:sdt>
      <w:sdtPr>
        <w:rPr>
          <w:rStyle w:val="PageNumber"/>
        </w:rPr>
        <w:id w:val="1539860316"/>
        <w:docPartObj>
          <w:docPartGallery w:val="Page Numbers (Bottom of Page)"/>
          <w:docPartUnique/>
        </w:docPartObj>
      </w:sdtPr>
      <w:sdtEndPr>
        <w:rPr>
          <w:rStyle w:val="PageNumber"/>
        </w:rPr>
      </w:sdtEnd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77777777" w:rsidR="00957D30" w:rsidRDefault="00957D30" w:rsidP="00A41330">
    <w:pPr>
      <w:pStyle w:val="Footer"/>
    </w:pPr>
    <w:r>
      <w:t>Carolyn M. Hennings</w:t>
    </w:r>
    <w:r w:rsidRPr="00A41330">
      <w:tab/>
    </w:r>
    <w:r w:rsidRPr="005A419C">
      <w:rPr>
        <w:highlight w:val="yellow"/>
      </w:rPr>
      <w:t>TBD</w:t>
    </w:r>
    <w:r w:rsidRPr="00A41330">
      <w:tab/>
    </w:r>
    <w:sdt>
      <w:sdtPr>
        <w:rPr>
          <w:rStyle w:val="PageNumber"/>
        </w:rPr>
        <w:id w:val="233745734"/>
        <w:docPartObj>
          <w:docPartGallery w:val="Page Numbers (Bottom of Page)"/>
          <w:docPartUnique/>
        </w:docPartObj>
      </w:sdtPr>
      <w:sdtEndPr>
        <w:rPr>
          <w:rStyle w:val="PageNumber"/>
        </w:rPr>
      </w:sdtEnd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B4E73" w14:textId="77777777" w:rsidR="00200A4C" w:rsidRDefault="00200A4C" w:rsidP="00A41330">
      <w:r>
        <w:separator/>
      </w:r>
    </w:p>
    <w:p w14:paraId="71DD6505" w14:textId="77777777" w:rsidR="00200A4C" w:rsidRDefault="00200A4C"/>
  </w:footnote>
  <w:footnote w:type="continuationSeparator" w:id="0">
    <w:p w14:paraId="2DCF4BB4" w14:textId="77777777" w:rsidR="00200A4C" w:rsidRDefault="00200A4C" w:rsidP="00A41330">
      <w:r>
        <w:continuationSeparator/>
      </w:r>
    </w:p>
    <w:p w14:paraId="0497F397" w14:textId="77777777" w:rsidR="00200A4C" w:rsidRDefault="00200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957D30" w:rsidRPr="00A41330" w:rsidRDefault="00957D30"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957D30" w:rsidRDefault="00957D30">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4AD1B5A"/>
    <w:multiLevelType w:val="hybridMultilevel"/>
    <w:tmpl w:val="3BEAE11A"/>
    <w:lvl w:ilvl="0" w:tplc="41A48AD8">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7"/>
  </w:num>
  <w:num w:numId="21">
    <w:abstractNumId w:val="10"/>
  </w:num>
  <w:num w:numId="22">
    <w:abstractNumId w:val="12"/>
  </w:num>
  <w:num w:numId="23">
    <w:abstractNumId w:val="16"/>
  </w:num>
  <w:num w:numId="24">
    <w:abstractNumId w:val="11"/>
  </w:num>
  <w:num w:numId="25">
    <w:abstractNumId w:val="21"/>
  </w:num>
  <w:num w:numId="26">
    <w:abstractNumId w:val="19"/>
  </w:num>
  <w:num w:numId="27">
    <w:abstractNumId w:val="15"/>
  </w:num>
  <w:num w:numId="2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2D0D"/>
    <w:rsid w:val="00085C52"/>
    <w:rsid w:val="000928A0"/>
    <w:rsid w:val="000929E5"/>
    <w:rsid w:val="000A2095"/>
    <w:rsid w:val="000A23C6"/>
    <w:rsid w:val="000A2581"/>
    <w:rsid w:val="000A6CB6"/>
    <w:rsid w:val="000B5123"/>
    <w:rsid w:val="000C38F8"/>
    <w:rsid w:val="000C3FAF"/>
    <w:rsid w:val="000C48E1"/>
    <w:rsid w:val="000D2D5A"/>
    <w:rsid w:val="000D39FC"/>
    <w:rsid w:val="000E6945"/>
    <w:rsid w:val="000F039E"/>
    <w:rsid w:val="000F4FAB"/>
    <w:rsid w:val="00104015"/>
    <w:rsid w:val="001130B7"/>
    <w:rsid w:val="00113987"/>
    <w:rsid w:val="00115FC0"/>
    <w:rsid w:val="00115FE2"/>
    <w:rsid w:val="001173EC"/>
    <w:rsid w:val="001200AF"/>
    <w:rsid w:val="00123B38"/>
    <w:rsid w:val="00126D17"/>
    <w:rsid w:val="0013180D"/>
    <w:rsid w:val="00131DF5"/>
    <w:rsid w:val="00137038"/>
    <w:rsid w:val="00137284"/>
    <w:rsid w:val="001375FE"/>
    <w:rsid w:val="001432E9"/>
    <w:rsid w:val="00143AFD"/>
    <w:rsid w:val="00147989"/>
    <w:rsid w:val="001500DC"/>
    <w:rsid w:val="00160560"/>
    <w:rsid w:val="00163916"/>
    <w:rsid w:val="00166E2E"/>
    <w:rsid w:val="00172F6A"/>
    <w:rsid w:val="001744B3"/>
    <w:rsid w:val="00174870"/>
    <w:rsid w:val="00175C82"/>
    <w:rsid w:val="00183670"/>
    <w:rsid w:val="00183EAD"/>
    <w:rsid w:val="00184F7D"/>
    <w:rsid w:val="00187630"/>
    <w:rsid w:val="00191E84"/>
    <w:rsid w:val="0019433B"/>
    <w:rsid w:val="001A202A"/>
    <w:rsid w:val="001B2095"/>
    <w:rsid w:val="001B35AF"/>
    <w:rsid w:val="001C72F6"/>
    <w:rsid w:val="001D45D5"/>
    <w:rsid w:val="001E238A"/>
    <w:rsid w:val="001E2D13"/>
    <w:rsid w:val="001F33B4"/>
    <w:rsid w:val="001F55A8"/>
    <w:rsid w:val="001F5E88"/>
    <w:rsid w:val="00200A4C"/>
    <w:rsid w:val="00200CD8"/>
    <w:rsid w:val="0020276D"/>
    <w:rsid w:val="0020446F"/>
    <w:rsid w:val="00206E06"/>
    <w:rsid w:val="00210511"/>
    <w:rsid w:val="00211D17"/>
    <w:rsid w:val="0022025F"/>
    <w:rsid w:val="00224055"/>
    <w:rsid w:val="002356AC"/>
    <w:rsid w:val="00243518"/>
    <w:rsid w:val="00247197"/>
    <w:rsid w:val="00252A63"/>
    <w:rsid w:val="00256498"/>
    <w:rsid w:val="00257D23"/>
    <w:rsid w:val="00262895"/>
    <w:rsid w:val="00271AF6"/>
    <w:rsid w:val="00275674"/>
    <w:rsid w:val="00275A10"/>
    <w:rsid w:val="00276F35"/>
    <w:rsid w:val="00280DB8"/>
    <w:rsid w:val="00290C5D"/>
    <w:rsid w:val="002953F0"/>
    <w:rsid w:val="002A04DC"/>
    <w:rsid w:val="002B2055"/>
    <w:rsid w:val="002C2DB1"/>
    <w:rsid w:val="002C4F06"/>
    <w:rsid w:val="002C652F"/>
    <w:rsid w:val="002D2426"/>
    <w:rsid w:val="002D7452"/>
    <w:rsid w:val="002E313B"/>
    <w:rsid w:val="002E79B3"/>
    <w:rsid w:val="002F74D9"/>
    <w:rsid w:val="00305742"/>
    <w:rsid w:val="00310A72"/>
    <w:rsid w:val="0031524E"/>
    <w:rsid w:val="00316D40"/>
    <w:rsid w:val="00320080"/>
    <w:rsid w:val="00323875"/>
    <w:rsid w:val="00323C51"/>
    <w:rsid w:val="00334A70"/>
    <w:rsid w:val="003371C9"/>
    <w:rsid w:val="003372CA"/>
    <w:rsid w:val="00340A0F"/>
    <w:rsid w:val="00341F7A"/>
    <w:rsid w:val="003467CE"/>
    <w:rsid w:val="00346A6C"/>
    <w:rsid w:val="00351858"/>
    <w:rsid w:val="00356F60"/>
    <w:rsid w:val="00357B32"/>
    <w:rsid w:val="00365076"/>
    <w:rsid w:val="003825FF"/>
    <w:rsid w:val="003835AF"/>
    <w:rsid w:val="00384281"/>
    <w:rsid w:val="00391358"/>
    <w:rsid w:val="00391A24"/>
    <w:rsid w:val="00392118"/>
    <w:rsid w:val="00392634"/>
    <w:rsid w:val="003A3AFD"/>
    <w:rsid w:val="003B3E65"/>
    <w:rsid w:val="003B439D"/>
    <w:rsid w:val="003B4A16"/>
    <w:rsid w:val="003B723E"/>
    <w:rsid w:val="003B7A6F"/>
    <w:rsid w:val="003C2F2C"/>
    <w:rsid w:val="003C50D1"/>
    <w:rsid w:val="003D0054"/>
    <w:rsid w:val="003D3476"/>
    <w:rsid w:val="003D445F"/>
    <w:rsid w:val="003D4E13"/>
    <w:rsid w:val="003D53D2"/>
    <w:rsid w:val="003E0B5B"/>
    <w:rsid w:val="003E39B4"/>
    <w:rsid w:val="003F4C93"/>
    <w:rsid w:val="00404DEE"/>
    <w:rsid w:val="00405A3C"/>
    <w:rsid w:val="0041291E"/>
    <w:rsid w:val="00415F84"/>
    <w:rsid w:val="00416D9B"/>
    <w:rsid w:val="00417BA0"/>
    <w:rsid w:val="004206EF"/>
    <w:rsid w:val="00421514"/>
    <w:rsid w:val="00423507"/>
    <w:rsid w:val="0042746B"/>
    <w:rsid w:val="0043137B"/>
    <w:rsid w:val="00433FE3"/>
    <w:rsid w:val="004379D0"/>
    <w:rsid w:val="00440162"/>
    <w:rsid w:val="00443451"/>
    <w:rsid w:val="00447406"/>
    <w:rsid w:val="00453555"/>
    <w:rsid w:val="00456901"/>
    <w:rsid w:val="00460968"/>
    <w:rsid w:val="004710D0"/>
    <w:rsid w:val="004758F1"/>
    <w:rsid w:val="00485026"/>
    <w:rsid w:val="004867D5"/>
    <w:rsid w:val="00490070"/>
    <w:rsid w:val="00495B8F"/>
    <w:rsid w:val="004A119C"/>
    <w:rsid w:val="004A22ED"/>
    <w:rsid w:val="004A480D"/>
    <w:rsid w:val="004A6DEA"/>
    <w:rsid w:val="004A7902"/>
    <w:rsid w:val="004B09DA"/>
    <w:rsid w:val="004B3352"/>
    <w:rsid w:val="004B5747"/>
    <w:rsid w:val="004C6782"/>
    <w:rsid w:val="004E18AF"/>
    <w:rsid w:val="004E2EFC"/>
    <w:rsid w:val="004F3C72"/>
    <w:rsid w:val="004F6A8C"/>
    <w:rsid w:val="004F6AF9"/>
    <w:rsid w:val="004F6BF7"/>
    <w:rsid w:val="00511877"/>
    <w:rsid w:val="00511A5B"/>
    <w:rsid w:val="00514783"/>
    <w:rsid w:val="00517427"/>
    <w:rsid w:val="00517879"/>
    <w:rsid w:val="00525933"/>
    <w:rsid w:val="0052695E"/>
    <w:rsid w:val="00535CBF"/>
    <w:rsid w:val="00540998"/>
    <w:rsid w:val="00546BB5"/>
    <w:rsid w:val="00552416"/>
    <w:rsid w:val="00555CEB"/>
    <w:rsid w:val="00566120"/>
    <w:rsid w:val="00566466"/>
    <w:rsid w:val="00572314"/>
    <w:rsid w:val="005727C2"/>
    <w:rsid w:val="0057738D"/>
    <w:rsid w:val="00577F68"/>
    <w:rsid w:val="00581908"/>
    <w:rsid w:val="00586351"/>
    <w:rsid w:val="005913F7"/>
    <w:rsid w:val="005A3BB3"/>
    <w:rsid w:val="005A419C"/>
    <w:rsid w:val="005A6092"/>
    <w:rsid w:val="005B1E85"/>
    <w:rsid w:val="005B20F7"/>
    <w:rsid w:val="005B3D32"/>
    <w:rsid w:val="005B4B96"/>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D5B"/>
    <w:rsid w:val="00654A5A"/>
    <w:rsid w:val="0065764F"/>
    <w:rsid w:val="00657EA5"/>
    <w:rsid w:val="0066684A"/>
    <w:rsid w:val="006755CC"/>
    <w:rsid w:val="00675A2F"/>
    <w:rsid w:val="006773E7"/>
    <w:rsid w:val="00680982"/>
    <w:rsid w:val="006922DA"/>
    <w:rsid w:val="0069342B"/>
    <w:rsid w:val="0069643A"/>
    <w:rsid w:val="006A23AD"/>
    <w:rsid w:val="006A3657"/>
    <w:rsid w:val="006A652B"/>
    <w:rsid w:val="006A7204"/>
    <w:rsid w:val="006B7DCD"/>
    <w:rsid w:val="006C5B92"/>
    <w:rsid w:val="006D3BA4"/>
    <w:rsid w:val="006E524F"/>
    <w:rsid w:val="006E578B"/>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A56AB"/>
    <w:rsid w:val="007A5C4E"/>
    <w:rsid w:val="007B026A"/>
    <w:rsid w:val="007B0BBA"/>
    <w:rsid w:val="007B2FAC"/>
    <w:rsid w:val="007C66DD"/>
    <w:rsid w:val="007D0E4F"/>
    <w:rsid w:val="007D0E9F"/>
    <w:rsid w:val="007D2A4D"/>
    <w:rsid w:val="007D560B"/>
    <w:rsid w:val="007D79E6"/>
    <w:rsid w:val="007E160C"/>
    <w:rsid w:val="007E2D12"/>
    <w:rsid w:val="007E4D68"/>
    <w:rsid w:val="007E54AD"/>
    <w:rsid w:val="00801CB3"/>
    <w:rsid w:val="008022E8"/>
    <w:rsid w:val="008026A2"/>
    <w:rsid w:val="008037A9"/>
    <w:rsid w:val="0080401F"/>
    <w:rsid w:val="00806112"/>
    <w:rsid w:val="00806AF9"/>
    <w:rsid w:val="00824428"/>
    <w:rsid w:val="0082576F"/>
    <w:rsid w:val="00827661"/>
    <w:rsid w:val="00836E8A"/>
    <w:rsid w:val="00837A4A"/>
    <w:rsid w:val="00840106"/>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6A92"/>
    <w:rsid w:val="00892E78"/>
    <w:rsid w:val="00897603"/>
    <w:rsid w:val="008978D3"/>
    <w:rsid w:val="008A1792"/>
    <w:rsid w:val="008A1885"/>
    <w:rsid w:val="008A2E6C"/>
    <w:rsid w:val="008A72C7"/>
    <w:rsid w:val="008B446F"/>
    <w:rsid w:val="008B6E2C"/>
    <w:rsid w:val="008C61A4"/>
    <w:rsid w:val="008C7216"/>
    <w:rsid w:val="008D1CBC"/>
    <w:rsid w:val="008D6722"/>
    <w:rsid w:val="008E2DB2"/>
    <w:rsid w:val="008E4755"/>
    <w:rsid w:val="008F5A76"/>
    <w:rsid w:val="008F5C43"/>
    <w:rsid w:val="00906F07"/>
    <w:rsid w:val="00907009"/>
    <w:rsid w:val="00907EEF"/>
    <w:rsid w:val="009111B2"/>
    <w:rsid w:val="00915BA0"/>
    <w:rsid w:val="00922C06"/>
    <w:rsid w:val="00925C22"/>
    <w:rsid w:val="00933F54"/>
    <w:rsid w:val="00937757"/>
    <w:rsid w:val="00943326"/>
    <w:rsid w:val="00943969"/>
    <w:rsid w:val="00950218"/>
    <w:rsid w:val="009547D2"/>
    <w:rsid w:val="00957D30"/>
    <w:rsid w:val="00960F1F"/>
    <w:rsid w:val="0097163C"/>
    <w:rsid w:val="00977FE0"/>
    <w:rsid w:val="00981FBA"/>
    <w:rsid w:val="00987607"/>
    <w:rsid w:val="00987A04"/>
    <w:rsid w:val="00991776"/>
    <w:rsid w:val="00996257"/>
    <w:rsid w:val="009A6B81"/>
    <w:rsid w:val="009B2B04"/>
    <w:rsid w:val="009B4069"/>
    <w:rsid w:val="009B41DC"/>
    <w:rsid w:val="009B7701"/>
    <w:rsid w:val="009C2FD9"/>
    <w:rsid w:val="009C5B2C"/>
    <w:rsid w:val="009E19DF"/>
    <w:rsid w:val="009E29D5"/>
    <w:rsid w:val="009F074E"/>
    <w:rsid w:val="009F2F14"/>
    <w:rsid w:val="00A00906"/>
    <w:rsid w:val="00A03B5B"/>
    <w:rsid w:val="00A06E25"/>
    <w:rsid w:val="00A23570"/>
    <w:rsid w:val="00A236B3"/>
    <w:rsid w:val="00A23B7B"/>
    <w:rsid w:val="00A37DB6"/>
    <w:rsid w:val="00A41330"/>
    <w:rsid w:val="00A57046"/>
    <w:rsid w:val="00A75D06"/>
    <w:rsid w:val="00A7640D"/>
    <w:rsid w:val="00A771CB"/>
    <w:rsid w:val="00A81451"/>
    <w:rsid w:val="00A86FC7"/>
    <w:rsid w:val="00A87ED7"/>
    <w:rsid w:val="00A90EE9"/>
    <w:rsid w:val="00A91C87"/>
    <w:rsid w:val="00A97E84"/>
    <w:rsid w:val="00AA2DC1"/>
    <w:rsid w:val="00AB2FEE"/>
    <w:rsid w:val="00AB3588"/>
    <w:rsid w:val="00AB6BB7"/>
    <w:rsid w:val="00AC5F85"/>
    <w:rsid w:val="00AD0E93"/>
    <w:rsid w:val="00AD4F3E"/>
    <w:rsid w:val="00AD6369"/>
    <w:rsid w:val="00AE4101"/>
    <w:rsid w:val="00AE6347"/>
    <w:rsid w:val="00AF1AF7"/>
    <w:rsid w:val="00AF2C32"/>
    <w:rsid w:val="00AF4090"/>
    <w:rsid w:val="00AF4369"/>
    <w:rsid w:val="00AF7D5D"/>
    <w:rsid w:val="00B029D1"/>
    <w:rsid w:val="00B03BB6"/>
    <w:rsid w:val="00B04AF8"/>
    <w:rsid w:val="00B06753"/>
    <w:rsid w:val="00B16019"/>
    <w:rsid w:val="00B26C78"/>
    <w:rsid w:val="00B3077D"/>
    <w:rsid w:val="00B32366"/>
    <w:rsid w:val="00B32608"/>
    <w:rsid w:val="00B3665A"/>
    <w:rsid w:val="00B40409"/>
    <w:rsid w:val="00B414AB"/>
    <w:rsid w:val="00B41D1E"/>
    <w:rsid w:val="00B4319A"/>
    <w:rsid w:val="00B44D39"/>
    <w:rsid w:val="00B463DE"/>
    <w:rsid w:val="00B46F95"/>
    <w:rsid w:val="00B61625"/>
    <w:rsid w:val="00B77EFE"/>
    <w:rsid w:val="00B81DFE"/>
    <w:rsid w:val="00B83C1E"/>
    <w:rsid w:val="00B85896"/>
    <w:rsid w:val="00B90E51"/>
    <w:rsid w:val="00B92073"/>
    <w:rsid w:val="00B96F29"/>
    <w:rsid w:val="00BA19FF"/>
    <w:rsid w:val="00BB021C"/>
    <w:rsid w:val="00BB2D6E"/>
    <w:rsid w:val="00BB6163"/>
    <w:rsid w:val="00BC5384"/>
    <w:rsid w:val="00BC5DB6"/>
    <w:rsid w:val="00BD5572"/>
    <w:rsid w:val="00BD62BF"/>
    <w:rsid w:val="00BD63B9"/>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3B9D"/>
    <w:rsid w:val="00C24F11"/>
    <w:rsid w:val="00C27867"/>
    <w:rsid w:val="00C305AF"/>
    <w:rsid w:val="00C37E74"/>
    <w:rsid w:val="00C42362"/>
    <w:rsid w:val="00C42758"/>
    <w:rsid w:val="00C44721"/>
    <w:rsid w:val="00C46AA2"/>
    <w:rsid w:val="00C53615"/>
    <w:rsid w:val="00C53723"/>
    <w:rsid w:val="00C56494"/>
    <w:rsid w:val="00C6269F"/>
    <w:rsid w:val="00C65270"/>
    <w:rsid w:val="00C757B9"/>
    <w:rsid w:val="00C803DA"/>
    <w:rsid w:val="00C91453"/>
    <w:rsid w:val="00C91761"/>
    <w:rsid w:val="00C95C07"/>
    <w:rsid w:val="00C96677"/>
    <w:rsid w:val="00C96F87"/>
    <w:rsid w:val="00CA0B7A"/>
    <w:rsid w:val="00CA43CD"/>
    <w:rsid w:val="00CA63DE"/>
    <w:rsid w:val="00CA7E2C"/>
    <w:rsid w:val="00CB4BC4"/>
    <w:rsid w:val="00CB510B"/>
    <w:rsid w:val="00CB57DD"/>
    <w:rsid w:val="00CB6998"/>
    <w:rsid w:val="00CB765D"/>
    <w:rsid w:val="00CC425C"/>
    <w:rsid w:val="00CD1819"/>
    <w:rsid w:val="00CD319C"/>
    <w:rsid w:val="00CD5715"/>
    <w:rsid w:val="00CE0F67"/>
    <w:rsid w:val="00CE3008"/>
    <w:rsid w:val="00CE3BBF"/>
    <w:rsid w:val="00CF1C22"/>
    <w:rsid w:val="00CF44AB"/>
    <w:rsid w:val="00CF70BF"/>
    <w:rsid w:val="00D0013F"/>
    <w:rsid w:val="00D0205C"/>
    <w:rsid w:val="00D02C0E"/>
    <w:rsid w:val="00D04042"/>
    <w:rsid w:val="00D04546"/>
    <w:rsid w:val="00D11719"/>
    <w:rsid w:val="00D20E9B"/>
    <w:rsid w:val="00D212E4"/>
    <w:rsid w:val="00D2400C"/>
    <w:rsid w:val="00D261B0"/>
    <w:rsid w:val="00D2710C"/>
    <w:rsid w:val="00D32B79"/>
    <w:rsid w:val="00D410BB"/>
    <w:rsid w:val="00D44203"/>
    <w:rsid w:val="00D44A6B"/>
    <w:rsid w:val="00D5561E"/>
    <w:rsid w:val="00D610D7"/>
    <w:rsid w:val="00D7585D"/>
    <w:rsid w:val="00D77097"/>
    <w:rsid w:val="00D77F81"/>
    <w:rsid w:val="00D818D1"/>
    <w:rsid w:val="00D850B4"/>
    <w:rsid w:val="00D93EC7"/>
    <w:rsid w:val="00D96767"/>
    <w:rsid w:val="00D96D38"/>
    <w:rsid w:val="00D97E09"/>
    <w:rsid w:val="00DA551D"/>
    <w:rsid w:val="00DB0E70"/>
    <w:rsid w:val="00DC5287"/>
    <w:rsid w:val="00DC6E23"/>
    <w:rsid w:val="00DD162B"/>
    <w:rsid w:val="00DE30EE"/>
    <w:rsid w:val="00DE4665"/>
    <w:rsid w:val="00DE4815"/>
    <w:rsid w:val="00DF5AA0"/>
    <w:rsid w:val="00E01BE4"/>
    <w:rsid w:val="00E0371E"/>
    <w:rsid w:val="00E04ED8"/>
    <w:rsid w:val="00E077B2"/>
    <w:rsid w:val="00E10F5D"/>
    <w:rsid w:val="00E111B4"/>
    <w:rsid w:val="00E139C3"/>
    <w:rsid w:val="00E141A9"/>
    <w:rsid w:val="00E15E07"/>
    <w:rsid w:val="00E22B34"/>
    <w:rsid w:val="00E236BA"/>
    <w:rsid w:val="00E245CF"/>
    <w:rsid w:val="00E24795"/>
    <w:rsid w:val="00E2737D"/>
    <w:rsid w:val="00E324D8"/>
    <w:rsid w:val="00E37FE6"/>
    <w:rsid w:val="00E45603"/>
    <w:rsid w:val="00E53631"/>
    <w:rsid w:val="00E571E8"/>
    <w:rsid w:val="00E57FEC"/>
    <w:rsid w:val="00E62307"/>
    <w:rsid w:val="00E6271C"/>
    <w:rsid w:val="00E627DD"/>
    <w:rsid w:val="00E71223"/>
    <w:rsid w:val="00E76241"/>
    <w:rsid w:val="00E80F75"/>
    <w:rsid w:val="00E8201C"/>
    <w:rsid w:val="00E825B6"/>
    <w:rsid w:val="00E83A78"/>
    <w:rsid w:val="00E8697F"/>
    <w:rsid w:val="00E90E1F"/>
    <w:rsid w:val="00EA3E28"/>
    <w:rsid w:val="00EA5D7B"/>
    <w:rsid w:val="00EB1FA7"/>
    <w:rsid w:val="00EB2A39"/>
    <w:rsid w:val="00EB2A7F"/>
    <w:rsid w:val="00EB2DE2"/>
    <w:rsid w:val="00EB4BAC"/>
    <w:rsid w:val="00EB568F"/>
    <w:rsid w:val="00EC1551"/>
    <w:rsid w:val="00EC373D"/>
    <w:rsid w:val="00EC460A"/>
    <w:rsid w:val="00EC60D5"/>
    <w:rsid w:val="00EC768D"/>
    <w:rsid w:val="00ED3651"/>
    <w:rsid w:val="00ED4640"/>
    <w:rsid w:val="00ED7228"/>
    <w:rsid w:val="00ED731F"/>
    <w:rsid w:val="00EE0C0D"/>
    <w:rsid w:val="00EE1C8B"/>
    <w:rsid w:val="00EE2E19"/>
    <w:rsid w:val="00EE314F"/>
    <w:rsid w:val="00EE41ED"/>
    <w:rsid w:val="00EE45EA"/>
    <w:rsid w:val="00F06394"/>
    <w:rsid w:val="00F22978"/>
    <w:rsid w:val="00F26803"/>
    <w:rsid w:val="00F27181"/>
    <w:rsid w:val="00F33DA4"/>
    <w:rsid w:val="00F37766"/>
    <w:rsid w:val="00F4000F"/>
    <w:rsid w:val="00F42448"/>
    <w:rsid w:val="00F4345B"/>
    <w:rsid w:val="00F438AD"/>
    <w:rsid w:val="00F44531"/>
    <w:rsid w:val="00F44AF9"/>
    <w:rsid w:val="00F45088"/>
    <w:rsid w:val="00F504C3"/>
    <w:rsid w:val="00F60A1E"/>
    <w:rsid w:val="00F63DD6"/>
    <w:rsid w:val="00F66225"/>
    <w:rsid w:val="00F71F32"/>
    <w:rsid w:val="00F721F8"/>
    <w:rsid w:val="00F723F5"/>
    <w:rsid w:val="00F80E7C"/>
    <w:rsid w:val="00F823B3"/>
    <w:rsid w:val="00F839F7"/>
    <w:rsid w:val="00F86312"/>
    <w:rsid w:val="00F91426"/>
    <w:rsid w:val="00F91CED"/>
    <w:rsid w:val="00F93646"/>
    <w:rsid w:val="00F93B38"/>
    <w:rsid w:val="00F95FF7"/>
    <w:rsid w:val="00FA6EE9"/>
    <w:rsid w:val="00FB198D"/>
    <w:rsid w:val="00FC1E8B"/>
    <w:rsid w:val="00FC3B36"/>
    <w:rsid w:val="00FC5C24"/>
    <w:rsid w:val="00FC67BB"/>
    <w:rsid w:val="00FC6CD3"/>
    <w:rsid w:val="00FC7911"/>
    <w:rsid w:val="00FD2D2C"/>
    <w:rsid w:val="00FD53CC"/>
    <w:rsid w:val="00FE5E95"/>
    <w:rsid w:val="00FF4D96"/>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DA"/>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166E2E"/>
    <w:pPr>
      <w:keepNext/>
      <w:keepLines/>
      <w:numPr>
        <w:numId w:val="13"/>
      </w:numPr>
      <w:spacing w:before="480" w:line="276" w:lineRule="auto"/>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E2E"/>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17BA0"/>
    <w:pPr>
      <w:pBdr>
        <w:top w:val="single" w:sz="4" w:space="4" w:color="4A66AC" w:themeColor="accent1"/>
        <w:bottom w:val="single" w:sz="4" w:space="4" w:color="4A66AC" w:themeColor="accent1"/>
      </w:pBdr>
      <w:spacing w:before="360" w:after="28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17BA0"/>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pageBreakBefore/>
      <w:numPr>
        <w:numId w:val="0"/>
      </w:numPr>
      <w:pBdr>
        <w:bottom w:val="single" w:sz="12" w:space="1" w:color="4A66AC" w:themeColor="accent1"/>
      </w:pBdr>
      <w:spacing w:before="360" w:after="360" w:line="240" w:lineRule="auto"/>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EE0C0D"/>
    <w:pPr>
      <w:spacing w:before="120" w:after="120" w:line="36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EE0C0D"/>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FA6EE9"/>
    <w:pPr>
      <w:spacing w:before="60" w:after="60"/>
      <w:ind w:left="1080" w:hanging="720"/>
    </w:pPr>
    <w:rPr>
      <w:rFonts w:asciiTheme="minorHAnsi" w:eastAsiaTheme="minorEastAsia" w:hAnsiTheme="minorHAnsi" w:cstheme="minorBidi"/>
      <w:kern w:val="24"/>
      <w:sz w:val="22"/>
      <w:lang w:eastAsia="ja-JP"/>
    </w:rPr>
  </w:style>
  <w:style w:type="paragraph" w:styleId="List2">
    <w:name w:val="List 2"/>
    <w:basedOn w:val="Normal"/>
    <w:uiPriority w:val="99"/>
    <w:semiHidden/>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EE0C0D"/>
    <w:pPr>
      <w:numPr>
        <w:numId w:val="25"/>
      </w:numPr>
      <w:adjustRightInd/>
      <w:snapToGrid/>
    </w:pPr>
    <w:rPr>
      <w:lang w:eastAsia="ja-JP"/>
    </w:rPr>
  </w:style>
  <w:style w:type="paragraph" w:styleId="ListBullet2">
    <w:name w:val="List Bullet 2"/>
    <w:basedOn w:val="Normal"/>
    <w:uiPriority w:val="99"/>
    <w:semiHidden/>
    <w:unhideWhenUsed/>
    <w:rsid w:val="00166E2E"/>
    <w:pPr>
      <w:numPr>
        <w:numId w:val="2"/>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166E2E"/>
    <w:pPr>
      <w:numPr>
        <w:numId w:val="6"/>
      </w:numPr>
      <w:spacing w:line="480" w:lineRule="auto"/>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heading">
    <w:name w:val="heading"/>
    <w:basedOn w:val="DefaultParagraphFont"/>
    <w:rsid w:val="00D04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www.data.gov/" TargetMode="External"/><Relationship Id="rId26" Type="http://schemas.openxmlformats.org/officeDocument/2006/relationships/diagramColors" Target="diagrams/colors2.xml"/><Relationship Id="rId21" Type="http://schemas.openxmlformats.org/officeDocument/2006/relationships/hyperlink" Target="https://datasetsearch.research.google.com/" TargetMode="External"/><Relationship Id="rId34"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5" Type="http://schemas.openxmlformats.org/officeDocument/2006/relationships/diagramQuickStyle" Target="diagrams/quickStyle2.xml"/><Relationship Id="rId33"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scholar.google.com/" TargetMode="Externa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diagramColors" Target="diagrams/colors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hyperlink" Target="https://www.win.tue.nl/bpi/doku.php?id=2014:challenge"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chive.ics.uci.edu/ml/index.php" TargetMode="External"/><Relationship Id="rId31"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hyperlink" Target="https://www.kaggle.com/datasets" TargetMode="External"/><Relationship Id="rId27" Type="http://schemas.microsoft.com/office/2007/relationships/diagramDrawing" Target="diagrams/drawing2.xml"/><Relationship Id="rId30" Type="http://schemas.openxmlformats.org/officeDocument/2006/relationships/diagramLayout" Target="diagrams/layout3.xml"/><Relationship Id="rId35" Type="http://schemas.openxmlformats.org/officeDocument/2006/relationships/footer" Target="footer3.xml"/><Relationship Id="rId8" Type="http://schemas.openxmlformats.org/officeDocument/2006/relationships/hyperlink" Target="mailto:chenn15@wgu.edu"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Search</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Screen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Select</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3">
        <dgm:presLayoutVars>
          <dgm:bulletEnabled val="1"/>
        </dgm:presLayoutVars>
      </dgm:prSet>
      <dgm:spPr/>
    </dgm:pt>
    <dgm:pt modelId="{DEEDBD0C-B109-294D-BBAD-93590E111C9C}" type="pres">
      <dgm:prSet presAssocID="{9E0BEDBA-26E2-A941-B892-095E69CBBB10}" presName="sibTrans" presStyleLbl="sibTrans2D1" presStyleIdx="0" presStyleCnt="2"/>
      <dgm:spPr/>
    </dgm:pt>
    <dgm:pt modelId="{A8B6131D-7A06-9041-A34C-44125972711E}" type="pres">
      <dgm:prSet presAssocID="{9E0BEDBA-26E2-A941-B892-095E69CBBB10}" presName="connectorText" presStyleLbl="sibTrans2D1" presStyleIdx="0" presStyleCnt="2"/>
      <dgm:spPr/>
    </dgm:pt>
    <dgm:pt modelId="{89CE36F4-D3BB-C347-8D21-FDE431F308FA}" type="pres">
      <dgm:prSet presAssocID="{DBB840D6-9AD2-284A-94DD-30706019EA81}" presName="node" presStyleLbl="node1" presStyleIdx="1" presStyleCnt="3">
        <dgm:presLayoutVars>
          <dgm:bulletEnabled val="1"/>
        </dgm:presLayoutVars>
      </dgm:prSet>
      <dgm:spPr/>
    </dgm:pt>
    <dgm:pt modelId="{ED32BBCF-93A6-0344-9ACC-5EC8D13F2E36}" type="pres">
      <dgm:prSet presAssocID="{2A9C7F7F-402C-4041-9E25-7EBF83DC3667}" presName="sibTrans" presStyleLbl="sibTrans2D1" presStyleIdx="1" presStyleCnt="2"/>
      <dgm:spPr/>
    </dgm:pt>
    <dgm:pt modelId="{0900EA0C-5344-3C4E-85D0-1ACDBB36E1F5}" type="pres">
      <dgm:prSet presAssocID="{2A9C7F7F-402C-4041-9E25-7EBF83DC3667}" presName="connectorText" presStyleLbl="sibTrans2D1" presStyleIdx="1" presStyleCnt="2"/>
      <dgm:spPr/>
    </dgm:pt>
    <dgm:pt modelId="{648CF2CE-AB16-8846-B780-C0C53AD165BF}" type="pres">
      <dgm:prSet presAssocID="{A392B0F6-CB7D-2048-9F45-E4B7B4410CB2}" presName="node" presStyleLbl="node1" presStyleIdx="2" presStyleCnt="3">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61CB13-F123-114E-AA80-9D0FB0E5CF2B}" type="doc">
      <dgm:prSet loTypeId="urn:microsoft.com/office/officeart/2005/8/layout/process1" loCatId="" qsTypeId="urn:microsoft.com/office/officeart/2005/8/quickstyle/simple2" qsCatId="simple" csTypeId="urn:microsoft.com/office/officeart/2005/8/colors/accent1_2" csCatId="accent1" phldr="1"/>
      <dgm:spPr/>
    </dgm:pt>
    <dgm:pt modelId="{6BA3DFEE-1A45-DD41-B3C7-C12BA37BBBCC}">
      <dgm:prSet phldrT="[Text]"/>
      <dgm:spPr/>
      <dgm:t>
        <a:bodyPr/>
        <a:lstStyle/>
        <a:p>
          <a:r>
            <a:rPr lang="en-US"/>
            <a:t>Acquire</a:t>
          </a:r>
        </a:p>
      </dgm:t>
    </dgm:pt>
    <dgm:pt modelId="{18F08448-AFE7-6241-946F-ECFA687F491A}" type="parTrans" cxnId="{CC5BC674-1199-A64C-AA6B-AE4B4D520107}">
      <dgm:prSet/>
      <dgm:spPr/>
      <dgm:t>
        <a:bodyPr/>
        <a:lstStyle/>
        <a:p>
          <a:endParaRPr lang="en-US"/>
        </a:p>
      </dgm:t>
    </dgm:pt>
    <dgm:pt modelId="{9E0BEDBA-26E2-A941-B892-095E69CBBB10}" type="sibTrans" cxnId="{CC5BC674-1199-A64C-AA6B-AE4B4D520107}">
      <dgm:prSet/>
      <dgm:spPr/>
      <dgm:t>
        <a:bodyPr/>
        <a:lstStyle/>
        <a:p>
          <a:endParaRPr lang="en-US"/>
        </a:p>
      </dgm:t>
    </dgm:pt>
    <dgm:pt modelId="{DBB840D6-9AD2-284A-94DD-30706019EA81}">
      <dgm:prSet phldrT="[Text]"/>
      <dgm:spPr/>
      <dgm:t>
        <a:bodyPr/>
        <a:lstStyle/>
        <a:p>
          <a:r>
            <a:rPr lang="en-US"/>
            <a:t>Clean</a:t>
          </a:r>
        </a:p>
      </dgm:t>
    </dgm:pt>
    <dgm:pt modelId="{8A1941A3-243F-5546-8338-2B6FA7A1913F}" type="parTrans" cxnId="{6FABE390-88F0-2449-B8B0-BC9782E6CC54}">
      <dgm:prSet/>
      <dgm:spPr/>
      <dgm:t>
        <a:bodyPr/>
        <a:lstStyle/>
        <a:p>
          <a:endParaRPr lang="en-US"/>
        </a:p>
      </dgm:t>
    </dgm:pt>
    <dgm:pt modelId="{2A9C7F7F-402C-4041-9E25-7EBF83DC3667}" type="sibTrans" cxnId="{6FABE390-88F0-2449-B8B0-BC9782E6CC54}">
      <dgm:prSet/>
      <dgm:spPr/>
      <dgm:t>
        <a:bodyPr/>
        <a:lstStyle/>
        <a:p>
          <a:endParaRPr lang="en-US"/>
        </a:p>
      </dgm:t>
    </dgm:pt>
    <dgm:pt modelId="{A392B0F6-CB7D-2048-9F45-E4B7B4410CB2}">
      <dgm:prSet phldrT="[Text]"/>
      <dgm:spPr/>
      <dgm:t>
        <a:bodyPr/>
        <a:lstStyle/>
        <a:p>
          <a:r>
            <a:rPr lang="en-US"/>
            <a:t>Engineer</a:t>
          </a:r>
        </a:p>
      </dgm:t>
    </dgm:pt>
    <dgm:pt modelId="{772BE44C-907D-314B-A182-4F6279723286}" type="parTrans" cxnId="{667DB215-BDBE-4240-9498-6A4A77F3038B}">
      <dgm:prSet/>
      <dgm:spPr/>
      <dgm:t>
        <a:bodyPr/>
        <a:lstStyle/>
        <a:p>
          <a:endParaRPr lang="en-US"/>
        </a:p>
      </dgm:t>
    </dgm:pt>
    <dgm:pt modelId="{1654F014-F21C-934C-B9C6-5DE7401B7E11}" type="sibTrans" cxnId="{667DB215-BDBE-4240-9498-6A4A77F3038B}">
      <dgm:prSet/>
      <dgm:spPr/>
      <dgm:t>
        <a:bodyPr/>
        <a:lstStyle/>
        <a:p>
          <a:endParaRPr lang="en-US"/>
        </a:p>
      </dgm:t>
    </dgm:pt>
    <dgm:pt modelId="{A2D38541-21D3-CE4A-93EA-F6B801E16F78}">
      <dgm:prSet phldrT="[Text]"/>
      <dgm:spPr/>
      <dgm:t>
        <a:bodyPr/>
        <a:lstStyle/>
        <a:p>
          <a:r>
            <a:rPr lang="en-US"/>
            <a:t>Filter and Bin</a:t>
          </a:r>
        </a:p>
      </dgm:t>
    </dgm:pt>
    <dgm:pt modelId="{755787D3-C023-3349-9B95-F3BB99E7E28C}" type="parTrans" cxnId="{FD2DB6CB-96C6-4C43-85AE-09303E3C0922}">
      <dgm:prSet/>
      <dgm:spPr/>
      <dgm:t>
        <a:bodyPr/>
        <a:lstStyle/>
        <a:p>
          <a:endParaRPr lang="en-US"/>
        </a:p>
      </dgm:t>
    </dgm:pt>
    <dgm:pt modelId="{0C44BC8C-1561-7849-A675-B3AA0E6939FA}" type="sibTrans" cxnId="{FD2DB6CB-96C6-4C43-85AE-09303E3C0922}">
      <dgm:prSet/>
      <dgm:spPr/>
      <dgm:t>
        <a:bodyPr/>
        <a:lstStyle/>
        <a:p>
          <a:endParaRPr lang="en-US"/>
        </a:p>
      </dgm:t>
    </dgm:pt>
    <dgm:pt modelId="{9087395F-89D0-4E44-AC9F-3BED5BD034EF}" type="pres">
      <dgm:prSet presAssocID="{9661CB13-F123-114E-AA80-9D0FB0E5CF2B}" presName="Name0" presStyleCnt="0">
        <dgm:presLayoutVars>
          <dgm:dir/>
          <dgm:resizeHandles val="exact"/>
        </dgm:presLayoutVars>
      </dgm:prSet>
      <dgm:spPr/>
    </dgm:pt>
    <dgm:pt modelId="{48F3D035-3BEB-B442-A7EB-88BB4AF908B1}" type="pres">
      <dgm:prSet presAssocID="{6BA3DFEE-1A45-DD41-B3C7-C12BA37BBBCC}" presName="node" presStyleLbl="node1" presStyleIdx="0" presStyleCnt="4">
        <dgm:presLayoutVars>
          <dgm:bulletEnabled val="1"/>
        </dgm:presLayoutVars>
      </dgm:prSet>
      <dgm:spPr/>
    </dgm:pt>
    <dgm:pt modelId="{DEEDBD0C-B109-294D-BBAD-93590E111C9C}" type="pres">
      <dgm:prSet presAssocID="{9E0BEDBA-26E2-A941-B892-095E69CBBB10}" presName="sibTrans" presStyleLbl="sibTrans2D1" presStyleIdx="0" presStyleCnt="3"/>
      <dgm:spPr/>
    </dgm:pt>
    <dgm:pt modelId="{A8B6131D-7A06-9041-A34C-44125972711E}" type="pres">
      <dgm:prSet presAssocID="{9E0BEDBA-26E2-A941-B892-095E69CBBB10}" presName="connectorText" presStyleLbl="sibTrans2D1" presStyleIdx="0" presStyleCnt="3"/>
      <dgm:spPr/>
    </dgm:pt>
    <dgm:pt modelId="{89CE36F4-D3BB-C347-8D21-FDE431F308FA}" type="pres">
      <dgm:prSet presAssocID="{DBB840D6-9AD2-284A-94DD-30706019EA81}" presName="node" presStyleLbl="node1" presStyleIdx="1" presStyleCnt="4">
        <dgm:presLayoutVars>
          <dgm:bulletEnabled val="1"/>
        </dgm:presLayoutVars>
      </dgm:prSet>
      <dgm:spPr/>
    </dgm:pt>
    <dgm:pt modelId="{ED32BBCF-93A6-0344-9ACC-5EC8D13F2E36}" type="pres">
      <dgm:prSet presAssocID="{2A9C7F7F-402C-4041-9E25-7EBF83DC3667}" presName="sibTrans" presStyleLbl="sibTrans2D1" presStyleIdx="1" presStyleCnt="3"/>
      <dgm:spPr/>
    </dgm:pt>
    <dgm:pt modelId="{0900EA0C-5344-3C4E-85D0-1ACDBB36E1F5}" type="pres">
      <dgm:prSet presAssocID="{2A9C7F7F-402C-4041-9E25-7EBF83DC3667}" presName="connectorText" presStyleLbl="sibTrans2D1" presStyleIdx="1" presStyleCnt="3"/>
      <dgm:spPr/>
    </dgm:pt>
    <dgm:pt modelId="{648CF2CE-AB16-8846-B780-C0C53AD165BF}" type="pres">
      <dgm:prSet presAssocID="{A392B0F6-CB7D-2048-9F45-E4B7B4410CB2}" presName="node" presStyleLbl="node1" presStyleIdx="2" presStyleCnt="4">
        <dgm:presLayoutVars>
          <dgm:bulletEnabled val="1"/>
        </dgm:presLayoutVars>
      </dgm:prSet>
      <dgm:spPr/>
    </dgm:pt>
    <dgm:pt modelId="{E042F0C7-74C8-6946-907E-E44B980FF6EC}" type="pres">
      <dgm:prSet presAssocID="{1654F014-F21C-934C-B9C6-5DE7401B7E11}" presName="sibTrans" presStyleLbl="sibTrans2D1" presStyleIdx="2" presStyleCnt="3"/>
      <dgm:spPr/>
    </dgm:pt>
    <dgm:pt modelId="{2B70553D-4F58-BF43-907F-4EF89783765A}" type="pres">
      <dgm:prSet presAssocID="{1654F014-F21C-934C-B9C6-5DE7401B7E11}" presName="connectorText" presStyleLbl="sibTrans2D1" presStyleIdx="2" presStyleCnt="3"/>
      <dgm:spPr/>
    </dgm:pt>
    <dgm:pt modelId="{926FAACF-91E1-C24D-97BB-3F330EBA373E}" type="pres">
      <dgm:prSet presAssocID="{A2D38541-21D3-CE4A-93EA-F6B801E16F78}" presName="node" presStyleLbl="node1" presStyleIdx="3" presStyleCnt="4">
        <dgm:presLayoutVars>
          <dgm:bulletEnabled val="1"/>
        </dgm:presLayoutVars>
      </dgm:prSet>
      <dgm:spPr/>
    </dgm:pt>
  </dgm:ptLst>
  <dgm:cxnLst>
    <dgm:cxn modelId="{667DB215-BDBE-4240-9498-6A4A77F3038B}" srcId="{9661CB13-F123-114E-AA80-9D0FB0E5CF2B}" destId="{A392B0F6-CB7D-2048-9F45-E4B7B4410CB2}" srcOrd="2" destOrd="0" parTransId="{772BE44C-907D-314B-A182-4F6279723286}" sibTransId="{1654F014-F21C-934C-B9C6-5DE7401B7E11}"/>
    <dgm:cxn modelId="{283F5D20-1CAA-B04C-AF07-C4B0A68630A0}" type="presOf" srcId="{A392B0F6-CB7D-2048-9F45-E4B7B4410CB2}" destId="{648CF2CE-AB16-8846-B780-C0C53AD165BF}" srcOrd="0" destOrd="0" presId="urn:microsoft.com/office/officeart/2005/8/layout/process1"/>
    <dgm:cxn modelId="{07B4C528-1112-E64C-A8EA-2A054C94315A}" type="presOf" srcId="{6BA3DFEE-1A45-DD41-B3C7-C12BA37BBBCC}" destId="{48F3D035-3BEB-B442-A7EB-88BB4AF908B1}" srcOrd="0" destOrd="0" presId="urn:microsoft.com/office/officeart/2005/8/layout/process1"/>
    <dgm:cxn modelId="{C0B92E3F-7549-A841-946E-2E99A5D511E3}" type="presOf" srcId="{1654F014-F21C-934C-B9C6-5DE7401B7E11}" destId="{2B70553D-4F58-BF43-907F-4EF89783765A}" srcOrd="1" destOrd="0" presId="urn:microsoft.com/office/officeart/2005/8/layout/process1"/>
    <dgm:cxn modelId="{F066C84E-EF4E-4348-92A0-148029FE6D27}" type="presOf" srcId="{A2D38541-21D3-CE4A-93EA-F6B801E16F78}" destId="{926FAACF-91E1-C24D-97BB-3F330EBA373E}" srcOrd="0" destOrd="0" presId="urn:microsoft.com/office/officeart/2005/8/layout/process1"/>
    <dgm:cxn modelId="{098EC76E-30DA-8A4F-9E95-130D05F5A540}" type="presOf" srcId="{9661CB13-F123-114E-AA80-9D0FB0E5CF2B}" destId="{9087395F-89D0-4E44-AC9F-3BED5BD034EF}" srcOrd="0" destOrd="0" presId="urn:microsoft.com/office/officeart/2005/8/layout/process1"/>
    <dgm:cxn modelId="{CC5BC674-1199-A64C-AA6B-AE4B4D520107}" srcId="{9661CB13-F123-114E-AA80-9D0FB0E5CF2B}" destId="{6BA3DFEE-1A45-DD41-B3C7-C12BA37BBBCC}" srcOrd="0" destOrd="0" parTransId="{18F08448-AFE7-6241-946F-ECFA687F491A}" sibTransId="{9E0BEDBA-26E2-A941-B892-095E69CBBB10}"/>
    <dgm:cxn modelId="{747BA37C-06AD-154C-87EA-C637EF583C90}" type="presOf" srcId="{2A9C7F7F-402C-4041-9E25-7EBF83DC3667}" destId="{0900EA0C-5344-3C4E-85D0-1ACDBB36E1F5}" srcOrd="1" destOrd="0" presId="urn:microsoft.com/office/officeart/2005/8/layout/process1"/>
    <dgm:cxn modelId="{10358E81-61EC-DB41-8497-4605936BA018}" type="presOf" srcId="{9E0BEDBA-26E2-A941-B892-095E69CBBB10}" destId="{DEEDBD0C-B109-294D-BBAD-93590E111C9C}" srcOrd="0" destOrd="0" presId="urn:microsoft.com/office/officeart/2005/8/layout/process1"/>
    <dgm:cxn modelId="{6FABE390-88F0-2449-B8B0-BC9782E6CC54}" srcId="{9661CB13-F123-114E-AA80-9D0FB0E5CF2B}" destId="{DBB840D6-9AD2-284A-94DD-30706019EA81}" srcOrd="1" destOrd="0" parTransId="{8A1941A3-243F-5546-8338-2B6FA7A1913F}" sibTransId="{2A9C7F7F-402C-4041-9E25-7EBF83DC3667}"/>
    <dgm:cxn modelId="{B0485B9A-A3B1-0943-9818-5538C63860FB}" type="presOf" srcId="{DBB840D6-9AD2-284A-94DD-30706019EA81}" destId="{89CE36F4-D3BB-C347-8D21-FDE431F308FA}" srcOrd="0" destOrd="0" presId="urn:microsoft.com/office/officeart/2005/8/layout/process1"/>
    <dgm:cxn modelId="{A40EF3AB-75D8-5248-9248-E9709326E04F}" type="presOf" srcId="{1654F014-F21C-934C-B9C6-5DE7401B7E11}" destId="{E042F0C7-74C8-6946-907E-E44B980FF6EC}" srcOrd="0" destOrd="0" presId="urn:microsoft.com/office/officeart/2005/8/layout/process1"/>
    <dgm:cxn modelId="{4A3229C0-B719-C343-9494-6EC2E06B3FBD}" type="presOf" srcId="{2A9C7F7F-402C-4041-9E25-7EBF83DC3667}" destId="{ED32BBCF-93A6-0344-9ACC-5EC8D13F2E36}" srcOrd="0" destOrd="0" presId="urn:microsoft.com/office/officeart/2005/8/layout/process1"/>
    <dgm:cxn modelId="{FD2DB6CB-96C6-4C43-85AE-09303E3C0922}" srcId="{9661CB13-F123-114E-AA80-9D0FB0E5CF2B}" destId="{A2D38541-21D3-CE4A-93EA-F6B801E16F78}" srcOrd="3" destOrd="0" parTransId="{755787D3-C023-3349-9B95-F3BB99E7E28C}" sibTransId="{0C44BC8C-1561-7849-A675-B3AA0E6939FA}"/>
    <dgm:cxn modelId="{1F587BD1-2D70-6C43-A342-9E5A56E193F4}" type="presOf" srcId="{9E0BEDBA-26E2-A941-B892-095E69CBBB10}" destId="{A8B6131D-7A06-9041-A34C-44125972711E}" srcOrd="1" destOrd="0" presId="urn:microsoft.com/office/officeart/2005/8/layout/process1"/>
    <dgm:cxn modelId="{E57AE836-91A2-5442-B3F1-AC86EA666FF7}" type="presParOf" srcId="{9087395F-89D0-4E44-AC9F-3BED5BD034EF}" destId="{48F3D035-3BEB-B442-A7EB-88BB4AF908B1}" srcOrd="0" destOrd="0" presId="urn:microsoft.com/office/officeart/2005/8/layout/process1"/>
    <dgm:cxn modelId="{5ECA3DAC-34AF-474C-BD21-DB6F94A374BE}" type="presParOf" srcId="{9087395F-89D0-4E44-AC9F-3BED5BD034EF}" destId="{DEEDBD0C-B109-294D-BBAD-93590E111C9C}" srcOrd="1" destOrd="0" presId="urn:microsoft.com/office/officeart/2005/8/layout/process1"/>
    <dgm:cxn modelId="{BE76E213-D8BB-9D4A-87C5-E87D6155DA06}" type="presParOf" srcId="{DEEDBD0C-B109-294D-BBAD-93590E111C9C}" destId="{A8B6131D-7A06-9041-A34C-44125972711E}" srcOrd="0" destOrd="0" presId="urn:microsoft.com/office/officeart/2005/8/layout/process1"/>
    <dgm:cxn modelId="{85231513-A678-B244-AC8A-3C72974B3255}" type="presParOf" srcId="{9087395F-89D0-4E44-AC9F-3BED5BD034EF}" destId="{89CE36F4-D3BB-C347-8D21-FDE431F308FA}" srcOrd="2" destOrd="0" presId="urn:microsoft.com/office/officeart/2005/8/layout/process1"/>
    <dgm:cxn modelId="{6735431C-3ECB-CF4D-8EA8-52556E9E7102}" type="presParOf" srcId="{9087395F-89D0-4E44-AC9F-3BED5BD034EF}" destId="{ED32BBCF-93A6-0344-9ACC-5EC8D13F2E36}" srcOrd="3" destOrd="0" presId="urn:microsoft.com/office/officeart/2005/8/layout/process1"/>
    <dgm:cxn modelId="{DCD92D8B-E14D-CB4D-A0F4-5BF99CF0E0E9}" type="presParOf" srcId="{ED32BBCF-93A6-0344-9ACC-5EC8D13F2E36}" destId="{0900EA0C-5344-3C4E-85D0-1ACDBB36E1F5}" srcOrd="0" destOrd="0" presId="urn:microsoft.com/office/officeart/2005/8/layout/process1"/>
    <dgm:cxn modelId="{4C3AB4EB-40ED-CB40-B742-570A1924AE19}" type="presParOf" srcId="{9087395F-89D0-4E44-AC9F-3BED5BD034EF}" destId="{648CF2CE-AB16-8846-B780-C0C53AD165BF}" srcOrd="4" destOrd="0" presId="urn:microsoft.com/office/officeart/2005/8/layout/process1"/>
    <dgm:cxn modelId="{8A0402C1-010E-1E49-9EA8-8C650D053E5D}" type="presParOf" srcId="{9087395F-89D0-4E44-AC9F-3BED5BD034EF}" destId="{E042F0C7-74C8-6946-907E-E44B980FF6EC}" srcOrd="5" destOrd="0" presId="urn:microsoft.com/office/officeart/2005/8/layout/process1"/>
    <dgm:cxn modelId="{24E9FD33-9942-7748-8B81-638728E28F31}" type="presParOf" srcId="{E042F0C7-74C8-6946-907E-E44B980FF6EC}" destId="{2B70553D-4F58-BF43-907F-4EF89783765A}" srcOrd="0" destOrd="0" presId="urn:microsoft.com/office/officeart/2005/8/layout/process1"/>
    <dgm:cxn modelId="{0912AC6D-BA47-2446-A542-7F00B49C125C}" type="presParOf" srcId="{9087395F-89D0-4E44-AC9F-3BED5BD034EF}" destId="{926FAACF-91E1-C24D-97BB-3F330EBA373E}"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98515D-F1D4-B946-BFD0-30E0A2128B54}" type="doc">
      <dgm:prSet loTypeId="urn:microsoft.com/office/officeart/2005/8/layout/radial4" loCatId="" qsTypeId="urn:microsoft.com/office/officeart/2005/8/quickstyle/simple1" qsCatId="simple" csTypeId="urn:microsoft.com/office/officeart/2005/8/colors/accent1_2" csCatId="accent1" phldr="1"/>
      <dgm:spPr/>
    </dgm:pt>
    <dgm:pt modelId="{7D25EF04-8257-F944-A8AF-96ABE19E4CC0}">
      <dgm:prSet phldrT="[Text]"/>
      <dgm:spPr/>
      <dgm:t>
        <a:bodyPr/>
        <a:lstStyle/>
        <a:p>
          <a:r>
            <a:rPr lang="en-US"/>
            <a:t>Investigate Variable Encoding</a:t>
          </a:r>
        </a:p>
      </dgm:t>
    </dgm:pt>
    <dgm:pt modelId="{3A247A89-3903-114B-8D0F-E5F1AFEDAFCD}" type="parTrans" cxnId="{1573D57D-8BF5-7849-BB8D-42AE1CD5ED49}">
      <dgm:prSet/>
      <dgm:spPr/>
      <dgm:t>
        <a:bodyPr/>
        <a:lstStyle/>
        <a:p>
          <a:endParaRPr lang="en-US"/>
        </a:p>
      </dgm:t>
    </dgm:pt>
    <dgm:pt modelId="{C9B9A328-7F4D-1F4B-A303-619FAF695E4E}" type="sibTrans" cxnId="{1573D57D-8BF5-7849-BB8D-42AE1CD5ED49}">
      <dgm:prSet/>
      <dgm:spPr/>
      <dgm:t>
        <a:bodyPr/>
        <a:lstStyle/>
        <a:p>
          <a:endParaRPr lang="en-US"/>
        </a:p>
      </dgm:t>
    </dgm:pt>
    <dgm:pt modelId="{12123BE7-9299-2C45-870D-FB32F2C591A7}">
      <dgm:prSet/>
      <dgm:spPr/>
      <dgm:t>
        <a:bodyPr/>
        <a:lstStyle/>
        <a:p>
          <a:r>
            <a:rPr lang="en-US"/>
            <a:t>Optimize Model</a:t>
          </a:r>
        </a:p>
      </dgm:t>
    </dgm:pt>
    <dgm:pt modelId="{AAB752C0-4BC3-EE44-AC57-E3D8D47B0B63}" type="parTrans" cxnId="{86924B34-45C9-BF4C-8375-7CB5442F3AFC}">
      <dgm:prSet/>
      <dgm:spPr/>
      <dgm:t>
        <a:bodyPr/>
        <a:lstStyle/>
        <a:p>
          <a:endParaRPr lang="en-US"/>
        </a:p>
      </dgm:t>
    </dgm:pt>
    <dgm:pt modelId="{B3D0672E-4BA4-CC4D-B7F4-A2E2D297D845}" type="sibTrans" cxnId="{86924B34-45C9-BF4C-8375-7CB5442F3AFC}">
      <dgm:prSet/>
      <dgm:spPr/>
      <dgm:t>
        <a:bodyPr/>
        <a:lstStyle/>
        <a:p>
          <a:endParaRPr lang="en-US"/>
        </a:p>
      </dgm:t>
    </dgm:pt>
    <dgm:pt modelId="{7250F6AF-C767-0940-9ECC-23443DC449CD}">
      <dgm:prSet phldrT="[Text]"/>
      <dgm:spPr/>
      <dgm:t>
        <a:bodyPr/>
        <a:lstStyle/>
        <a:p>
          <a:r>
            <a:rPr lang="en-US"/>
            <a:t>Analyze Features</a:t>
          </a:r>
        </a:p>
      </dgm:t>
    </dgm:pt>
    <dgm:pt modelId="{AAF82E4A-A518-9946-9424-08AED44209CB}" type="parTrans" cxnId="{13042247-4D16-D241-AE3E-B1D252439011}">
      <dgm:prSet/>
      <dgm:spPr/>
      <dgm:t>
        <a:bodyPr/>
        <a:lstStyle/>
        <a:p>
          <a:endParaRPr lang="en-US"/>
        </a:p>
      </dgm:t>
    </dgm:pt>
    <dgm:pt modelId="{8C091127-5C2B-B24A-8AED-0B49C8D3AA2F}" type="sibTrans" cxnId="{13042247-4D16-D241-AE3E-B1D252439011}">
      <dgm:prSet/>
      <dgm:spPr/>
      <dgm:t>
        <a:bodyPr/>
        <a:lstStyle/>
        <a:p>
          <a:endParaRPr lang="en-US"/>
        </a:p>
      </dgm:t>
    </dgm:pt>
    <dgm:pt modelId="{0210995C-EFC1-704D-95DD-D6DC98875239}">
      <dgm:prSet phldrT="[Text]"/>
      <dgm:spPr/>
      <dgm:t>
        <a:bodyPr/>
        <a:lstStyle/>
        <a:p>
          <a:r>
            <a:rPr lang="en-US"/>
            <a:t>Explore Feature Selection</a:t>
          </a:r>
        </a:p>
      </dgm:t>
    </dgm:pt>
    <dgm:pt modelId="{F95F762E-3651-8B46-8616-EC8081468DCE}" type="parTrans" cxnId="{1A542267-4896-E545-8E1A-DEEA93F01F90}">
      <dgm:prSet/>
      <dgm:spPr/>
      <dgm:t>
        <a:bodyPr/>
        <a:lstStyle/>
        <a:p>
          <a:endParaRPr lang="en-US"/>
        </a:p>
      </dgm:t>
    </dgm:pt>
    <dgm:pt modelId="{2B0078EE-B5D0-CC4D-894D-ECEA5135F701}" type="sibTrans" cxnId="{1A542267-4896-E545-8E1A-DEEA93F01F90}">
      <dgm:prSet/>
      <dgm:spPr/>
      <dgm:t>
        <a:bodyPr/>
        <a:lstStyle/>
        <a:p>
          <a:endParaRPr lang="en-US"/>
        </a:p>
      </dgm:t>
    </dgm:pt>
    <dgm:pt modelId="{F9CBE71A-4387-BC40-9B01-3247D13896BA}" type="pres">
      <dgm:prSet presAssocID="{1098515D-F1D4-B946-BFD0-30E0A2128B54}" presName="cycle" presStyleCnt="0">
        <dgm:presLayoutVars>
          <dgm:chMax val="1"/>
          <dgm:dir/>
          <dgm:animLvl val="ctr"/>
          <dgm:resizeHandles val="exact"/>
        </dgm:presLayoutVars>
      </dgm:prSet>
      <dgm:spPr/>
    </dgm:pt>
    <dgm:pt modelId="{44227C30-4BD7-E14F-BFD1-2A72E44EC47C}" type="pres">
      <dgm:prSet presAssocID="{12123BE7-9299-2C45-870D-FB32F2C591A7}" presName="centerShape" presStyleLbl="node0" presStyleIdx="0" presStyleCnt="1"/>
      <dgm:spPr/>
    </dgm:pt>
    <dgm:pt modelId="{CA0BB3D0-7DED-B140-87A8-85330919CDAD}" type="pres">
      <dgm:prSet presAssocID="{3A247A89-3903-114B-8D0F-E5F1AFEDAFCD}" presName="parTrans" presStyleLbl="bgSibTrans2D1" presStyleIdx="0" presStyleCnt="3"/>
      <dgm:spPr/>
    </dgm:pt>
    <dgm:pt modelId="{C58B13B5-91C8-F748-9045-1CAB0504B726}" type="pres">
      <dgm:prSet presAssocID="{7D25EF04-8257-F944-A8AF-96ABE19E4CC0}" presName="node" presStyleLbl="node1" presStyleIdx="0" presStyleCnt="3">
        <dgm:presLayoutVars>
          <dgm:bulletEnabled val="1"/>
        </dgm:presLayoutVars>
      </dgm:prSet>
      <dgm:spPr/>
    </dgm:pt>
    <dgm:pt modelId="{6833D080-B7B5-9246-BFF8-63321F47277B}" type="pres">
      <dgm:prSet presAssocID="{F95F762E-3651-8B46-8616-EC8081468DCE}" presName="parTrans" presStyleLbl="bgSibTrans2D1" presStyleIdx="1" presStyleCnt="3"/>
      <dgm:spPr/>
    </dgm:pt>
    <dgm:pt modelId="{4632533B-258D-9347-888D-8F2FC6042D89}" type="pres">
      <dgm:prSet presAssocID="{0210995C-EFC1-704D-95DD-D6DC98875239}" presName="node" presStyleLbl="node1" presStyleIdx="1" presStyleCnt="3">
        <dgm:presLayoutVars>
          <dgm:bulletEnabled val="1"/>
        </dgm:presLayoutVars>
      </dgm:prSet>
      <dgm:spPr/>
    </dgm:pt>
    <dgm:pt modelId="{A13ED41B-67D9-4649-8D05-A93662FE631B}" type="pres">
      <dgm:prSet presAssocID="{AAF82E4A-A518-9946-9424-08AED44209CB}" presName="parTrans" presStyleLbl="bgSibTrans2D1" presStyleIdx="2" presStyleCnt="3"/>
      <dgm:spPr/>
    </dgm:pt>
    <dgm:pt modelId="{871AE3A4-EF4B-5A46-A458-372FE631FE4E}" type="pres">
      <dgm:prSet presAssocID="{7250F6AF-C767-0940-9ECC-23443DC449CD}" presName="node" presStyleLbl="node1" presStyleIdx="2" presStyleCnt="3">
        <dgm:presLayoutVars>
          <dgm:bulletEnabled val="1"/>
        </dgm:presLayoutVars>
      </dgm:prSet>
      <dgm:spPr/>
    </dgm:pt>
  </dgm:ptLst>
  <dgm:cxnLst>
    <dgm:cxn modelId="{1F880F06-CD9A-A244-B2BA-AC619F99C45A}" type="presOf" srcId="{7D25EF04-8257-F944-A8AF-96ABE19E4CC0}" destId="{C58B13B5-91C8-F748-9045-1CAB0504B726}" srcOrd="0" destOrd="0" presId="urn:microsoft.com/office/officeart/2005/8/layout/radial4"/>
    <dgm:cxn modelId="{7197BA1A-283C-B64D-A5A4-63623DFC0609}" type="presOf" srcId="{12123BE7-9299-2C45-870D-FB32F2C591A7}" destId="{44227C30-4BD7-E14F-BFD1-2A72E44EC47C}" srcOrd="0" destOrd="0" presId="urn:microsoft.com/office/officeart/2005/8/layout/radial4"/>
    <dgm:cxn modelId="{35F98B29-935B-6145-A1DA-4E108E3DB3D8}" type="presOf" srcId="{7250F6AF-C767-0940-9ECC-23443DC449CD}" destId="{871AE3A4-EF4B-5A46-A458-372FE631FE4E}" srcOrd="0" destOrd="0" presId="urn:microsoft.com/office/officeart/2005/8/layout/radial4"/>
    <dgm:cxn modelId="{86924B34-45C9-BF4C-8375-7CB5442F3AFC}" srcId="{1098515D-F1D4-B946-BFD0-30E0A2128B54}" destId="{12123BE7-9299-2C45-870D-FB32F2C591A7}" srcOrd="0" destOrd="0" parTransId="{AAB752C0-4BC3-EE44-AC57-E3D8D47B0B63}" sibTransId="{B3D0672E-4BA4-CC4D-B7F4-A2E2D297D845}"/>
    <dgm:cxn modelId="{F43AA13B-28E6-EE44-98E7-E0424B94FAE5}" type="presOf" srcId="{F95F762E-3651-8B46-8616-EC8081468DCE}" destId="{6833D080-B7B5-9246-BFF8-63321F47277B}" srcOrd="0" destOrd="0" presId="urn:microsoft.com/office/officeart/2005/8/layout/radial4"/>
    <dgm:cxn modelId="{13042247-4D16-D241-AE3E-B1D252439011}" srcId="{12123BE7-9299-2C45-870D-FB32F2C591A7}" destId="{7250F6AF-C767-0940-9ECC-23443DC449CD}" srcOrd="2" destOrd="0" parTransId="{AAF82E4A-A518-9946-9424-08AED44209CB}" sibTransId="{8C091127-5C2B-B24A-8AED-0B49C8D3AA2F}"/>
    <dgm:cxn modelId="{AF3C1363-CC01-BA44-9F06-265882169561}" type="presOf" srcId="{3A247A89-3903-114B-8D0F-E5F1AFEDAFCD}" destId="{CA0BB3D0-7DED-B140-87A8-85330919CDAD}" srcOrd="0" destOrd="0" presId="urn:microsoft.com/office/officeart/2005/8/layout/radial4"/>
    <dgm:cxn modelId="{831E7864-9169-E342-B425-0BB7D6B79052}" type="presOf" srcId="{1098515D-F1D4-B946-BFD0-30E0A2128B54}" destId="{F9CBE71A-4387-BC40-9B01-3247D13896BA}" srcOrd="0" destOrd="0" presId="urn:microsoft.com/office/officeart/2005/8/layout/radial4"/>
    <dgm:cxn modelId="{1A542267-4896-E545-8E1A-DEEA93F01F90}" srcId="{12123BE7-9299-2C45-870D-FB32F2C591A7}" destId="{0210995C-EFC1-704D-95DD-D6DC98875239}" srcOrd="1" destOrd="0" parTransId="{F95F762E-3651-8B46-8616-EC8081468DCE}" sibTransId="{2B0078EE-B5D0-CC4D-894D-ECEA5135F701}"/>
    <dgm:cxn modelId="{A0687F7A-0705-1A4C-ADAA-94A76C75F019}" type="presOf" srcId="{0210995C-EFC1-704D-95DD-D6DC98875239}" destId="{4632533B-258D-9347-888D-8F2FC6042D89}" srcOrd="0" destOrd="0" presId="urn:microsoft.com/office/officeart/2005/8/layout/radial4"/>
    <dgm:cxn modelId="{1573D57D-8BF5-7849-BB8D-42AE1CD5ED49}" srcId="{12123BE7-9299-2C45-870D-FB32F2C591A7}" destId="{7D25EF04-8257-F944-A8AF-96ABE19E4CC0}" srcOrd="0" destOrd="0" parTransId="{3A247A89-3903-114B-8D0F-E5F1AFEDAFCD}" sibTransId="{C9B9A328-7F4D-1F4B-A303-619FAF695E4E}"/>
    <dgm:cxn modelId="{0DBFE1C1-B0B7-0740-8EE7-A616197A62A7}" type="presOf" srcId="{AAF82E4A-A518-9946-9424-08AED44209CB}" destId="{A13ED41B-67D9-4649-8D05-A93662FE631B}" srcOrd="0" destOrd="0" presId="urn:microsoft.com/office/officeart/2005/8/layout/radial4"/>
    <dgm:cxn modelId="{4E9C0E60-906A-584F-A719-2754A88BA880}" type="presParOf" srcId="{F9CBE71A-4387-BC40-9B01-3247D13896BA}" destId="{44227C30-4BD7-E14F-BFD1-2A72E44EC47C}" srcOrd="0" destOrd="0" presId="urn:microsoft.com/office/officeart/2005/8/layout/radial4"/>
    <dgm:cxn modelId="{7BB57999-21C1-A84E-B2FE-2B3D67E29BDD}" type="presParOf" srcId="{F9CBE71A-4387-BC40-9B01-3247D13896BA}" destId="{CA0BB3D0-7DED-B140-87A8-85330919CDAD}" srcOrd="1" destOrd="0" presId="urn:microsoft.com/office/officeart/2005/8/layout/radial4"/>
    <dgm:cxn modelId="{48ED916E-55ED-D742-9705-9B7C0E7D1623}" type="presParOf" srcId="{F9CBE71A-4387-BC40-9B01-3247D13896BA}" destId="{C58B13B5-91C8-F748-9045-1CAB0504B726}" srcOrd="2" destOrd="0" presId="urn:microsoft.com/office/officeart/2005/8/layout/radial4"/>
    <dgm:cxn modelId="{59B15B9E-1643-F94D-B277-8363A824E804}" type="presParOf" srcId="{F9CBE71A-4387-BC40-9B01-3247D13896BA}" destId="{6833D080-B7B5-9246-BFF8-63321F47277B}" srcOrd="3" destOrd="0" presId="urn:microsoft.com/office/officeart/2005/8/layout/radial4"/>
    <dgm:cxn modelId="{2539DF55-A691-AB46-8B59-9BAAA92DCE58}" type="presParOf" srcId="{F9CBE71A-4387-BC40-9B01-3247D13896BA}" destId="{4632533B-258D-9347-888D-8F2FC6042D89}" srcOrd="4" destOrd="0" presId="urn:microsoft.com/office/officeart/2005/8/layout/radial4"/>
    <dgm:cxn modelId="{10153778-CC24-9F4A-AC20-C4725EE5D614}" type="presParOf" srcId="{F9CBE71A-4387-BC40-9B01-3247D13896BA}" destId="{A13ED41B-67D9-4649-8D05-A93662FE631B}" srcOrd="5" destOrd="0" presId="urn:microsoft.com/office/officeart/2005/8/layout/radial4"/>
    <dgm:cxn modelId="{11AB285D-45C3-D341-93BF-1A8581B1AA13}" type="presParOf" srcId="{F9CBE71A-4387-BC40-9B01-3247D13896BA}" destId="{871AE3A4-EF4B-5A46-A458-372FE631FE4E}" srcOrd="6" destOrd="0" presId="urn:microsoft.com/office/officeart/2005/8/layout/radial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5223"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Search</a:t>
          </a:r>
        </a:p>
      </dsp:txBody>
      <dsp:txXfrm>
        <a:off x="24980" y="19757"/>
        <a:ext cx="1521841" cy="635043"/>
      </dsp:txXfrm>
    </dsp:sp>
    <dsp:sp modelId="{DEEDBD0C-B109-294D-BBAD-93590E111C9C}">
      <dsp:nvSpPr>
        <dsp:cNvPr id="0" name=""/>
        <dsp:cNvSpPr/>
      </dsp:nvSpPr>
      <dsp:spPr>
        <a:xfrm>
          <a:off x="1722715"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722715" y="221113"/>
        <a:ext cx="231705" cy="232330"/>
      </dsp:txXfrm>
    </dsp:sp>
    <dsp:sp modelId="{89CE36F4-D3BB-C347-8D21-FDE431F308FA}">
      <dsp:nvSpPr>
        <dsp:cNvPr id="0" name=""/>
        <dsp:cNvSpPr/>
      </dsp:nvSpPr>
      <dsp:spPr>
        <a:xfrm>
          <a:off x="2191122"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Screen</a:t>
          </a:r>
        </a:p>
      </dsp:txBody>
      <dsp:txXfrm>
        <a:off x="2210879" y="19757"/>
        <a:ext cx="1521841" cy="635043"/>
      </dsp:txXfrm>
    </dsp:sp>
    <dsp:sp modelId="{ED32BBCF-93A6-0344-9ACC-5EC8D13F2E36}">
      <dsp:nvSpPr>
        <dsp:cNvPr id="0" name=""/>
        <dsp:cNvSpPr/>
      </dsp:nvSpPr>
      <dsp:spPr>
        <a:xfrm>
          <a:off x="3908613" y="143670"/>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3908613" y="221113"/>
        <a:ext cx="231705" cy="232330"/>
      </dsp:txXfrm>
    </dsp:sp>
    <dsp:sp modelId="{648CF2CE-AB16-8846-B780-C0C53AD165BF}">
      <dsp:nvSpPr>
        <dsp:cNvPr id="0" name=""/>
        <dsp:cNvSpPr/>
      </dsp:nvSpPr>
      <dsp:spPr>
        <a:xfrm>
          <a:off x="4377020" y="0"/>
          <a:ext cx="1561355" cy="67455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Select</a:t>
          </a:r>
        </a:p>
      </dsp:txBody>
      <dsp:txXfrm>
        <a:off x="4396777" y="19757"/>
        <a:ext cx="1521841" cy="6350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F3D035-3BEB-B442-A7EB-88BB4AF908B1}">
      <dsp:nvSpPr>
        <dsp:cNvPr id="0" name=""/>
        <dsp:cNvSpPr/>
      </dsp:nvSpPr>
      <dsp:spPr>
        <a:xfrm>
          <a:off x="2611"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Acquire</a:t>
          </a:r>
        </a:p>
      </dsp:txBody>
      <dsp:txXfrm>
        <a:off x="22680" y="209620"/>
        <a:ext cx="1101857" cy="645059"/>
      </dsp:txXfrm>
    </dsp:sp>
    <dsp:sp modelId="{DEEDBD0C-B109-294D-BBAD-93590E111C9C}">
      <dsp:nvSpPr>
        <dsp:cNvPr id="0" name=""/>
        <dsp:cNvSpPr/>
      </dsp:nvSpPr>
      <dsp:spPr>
        <a:xfrm>
          <a:off x="1258806"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258806" y="447186"/>
        <a:ext cx="169472" cy="169928"/>
      </dsp:txXfrm>
    </dsp:sp>
    <dsp:sp modelId="{89CE36F4-D3BB-C347-8D21-FDE431F308FA}">
      <dsp:nvSpPr>
        <dsp:cNvPr id="0" name=""/>
        <dsp:cNvSpPr/>
      </dsp:nvSpPr>
      <dsp:spPr>
        <a:xfrm>
          <a:off x="1601405"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Clean</a:t>
          </a:r>
        </a:p>
      </dsp:txBody>
      <dsp:txXfrm>
        <a:off x="1621474" y="209620"/>
        <a:ext cx="1101857" cy="645059"/>
      </dsp:txXfrm>
    </dsp:sp>
    <dsp:sp modelId="{ED32BBCF-93A6-0344-9ACC-5EC8D13F2E36}">
      <dsp:nvSpPr>
        <dsp:cNvPr id="0" name=""/>
        <dsp:cNvSpPr/>
      </dsp:nvSpPr>
      <dsp:spPr>
        <a:xfrm>
          <a:off x="2857600"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857600" y="447186"/>
        <a:ext cx="169472" cy="169928"/>
      </dsp:txXfrm>
    </dsp:sp>
    <dsp:sp modelId="{648CF2CE-AB16-8846-B780-C0C53AD165BF}">
      <dsp:nvSpPr>
        <dsp:cNvPr id="0" name=""/>
        <dsp:cNvSpPr/>
      </dsp:nvSpPr>
      <dsp:spPr>
        <a:xfrm>
          <a:off x="3200199"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Engineer</a:t>
          </a:r>
        </a:p>
      </dsp:txBody>
      <dsp:txXfrm>
        <a:off x="3220268" y="209620"/>
        <a:ext cx="1101857" cy="645059"/>
      </dsp:txXfrm>
    </dsp:sp>
    <dsp:sp modelId="{E042F0C7-74C8-6946-907E-E44B980FF6EC}">
      <dsp:nvSpPr>
        <dsp:cNvPr id="0" name=""/>
        <dsp:cNvSpPr/>
      </dsp:nvSpPr>
      <dsp:spPr>
        <a:xfrm>
          <a:off x="4456394" y="390543"/>
          <a:ext cx="242103" cy="2832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4456394" y="447186"/>
        <a:ext cx="169472" cy="169928"/>
      </dsp:txXfrm>
    </dsp:sp>
    <dsp:sp modelId="{926FAACF-91E1-C24D-97BB-3F330EBA373E}">
      <dsp:nvSpPr>
        <dsp:cNvPr id="0" name=""/>
        <dsp:cNvSpPr/>
      </dsp:nvSpPr>
      <dsp:spPr>
        <a:xfrm>
          <a:off x="4798992" y="189551"/>
          <a:ext cx="1141995" cy="68519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Filter and Bin</a:t>
          </a:r>
        </a:p>
      </dsp:txBody>
      <dsp:txXfrm>
        <a:off x="4819061" y="209620"/>
        <a:ext cx="1101857" cy="6450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27C30-4BD7-E14F-BFD1-2A72E44EC47C}">
      <dsp:nvSpPr>
        <dsp:cNvPr id="0" name=""/>
        <dsp:cNvSpPr/>
      </dsp:nvSpPr>
      <dsp:spPr>
        <a:xfrm>
          <a:off x="898128" y="938289"/>
          <a:ext cx="743743" cy="74374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Optimize Model</a:t>
          </a:r>
        </a:p>
      </dsp:txBody>
      <dsp:txXfrm>
        <a:off x="1007047" y="1047208"/>
        <a:ext cx="525905" cy="525905"/>
      </dsp:txXfrm>
    </dsp:sp>
    <dsp:sp modelId="{CA0BB3D0-7DED-B140-87A8-85330919CDAD}">
      <dsp:nvSpPr>
        <dsp:cNvPr id="0" name=""/>
        <dsp:cNvSpPr/>
      </dsp:nvSpPr>
      <dsp:spPr>
        <a:xfrm rot="12900000">
          <a:off x="37291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58B13B5-91C8-F748-9045-1CAB0504B726}">
      <dsp:nvSpPr>
        <dsp:cNvPr id="0" name=""/>
        <dsp:cNvSpPr/>
      </dsp:nvSpPr>
      <dsp:spPr>
        <a:xfrm>
          <a:off x="75599"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Investigate Variable Encoding</a:t>
          </a:r>
        </a:p>
      </dsp:txBody>
      <dsp:txXfrm>
        <a:off x="92154" y="455132"/>
        <a:ext cx="673446" cy="532135"/>
      </dsp:txXfrm>
    </dsp:sp>
    <dsp:sp modelId="{6833D080-B7B5-9246-BFF8-63321F47277B}">
      <dsp:nvSpPr>
        <dsp:cNvPr id="0" name=""/>
        <dsp:cNvSpPr/>
      </dsp:nvSpPr>
      <dsp:spPr>
        <a:xfrm rot="16200000">
          <a:off x="960536" y="486819"/>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32533B-258D-9347-888D-8F2FC6042D89}">
      <dsp:nvSpPr>
        <dsp:cNvPr id="0" name=""/>
        <dsp:cNvSpPr/>
      </dsp:nvSpPr>
      <dsp:spPr>
        <a:xfrm>
          <a:off x="916721" y="71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Explore Feature Selection</a:t>
          </a:r>
        </a:p>
      </dsp:txBody>
      <dsp:txXfrm>
        <a:off x="933276" y="17272"/>
        <a:ext cx="673446" cy="532135"/>
      </dsp:txXfrm>
    </dsp:sp>
    <dsp:sp modelId="{A13ED41B-67D9-4649-8D05-A93662FE631B}">
      <dsp:nvSpPr>
        <dsp:cNvPr id="0" name=""/>
        <dsp:cNvSpPr/>
      </dsp:nvSpPr>
      <dsp:spPr>
        <a:xfrm rot="19500000">
          <a:off x="1548161" y="792718"/>
          <a:ext cx="618926" cy="21196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1AE3A4-EF4B-5A46-A458-372FE631FE4E}">
      <dsp:nvSpPr>
        <dsp:cNvPr id="0" name=""/>
        <dsp:cNvSpPr/>
      </dsp:nvSpPr>
      <dsp:spPr>
        <a:xfrm>
          <a:off x="1757844" y="438577"/>
          <a:ext cx="706556" cy="5652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444500">
            <a:lnSpc>
              <a:spcPct val="90000"/>
            </a:lnSpc>
            <a:spcBef>
              <a:spcPct val="0"/>
            </a:spcBef>
            <a:spcAft>
              <a:spcPct val="35000"/>
            </a:spcAft>
            <a:buNone/>
          </a:pPr>
          <a:r>
            <a:rPr lang="en-US" sz="1000" kern="1200"/>
            <a:t>Analyze Features</a:t>
          </a:r>
        </a:p>
      </dsp:txBody>
      <dsp:txXfrm>
        <a:off x="1774399" y="455132"/>
        <a:ext cx="673446" cy="5321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32CC7845-8E50-F445-B0FE-0BA691A60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159</TotalTime>
  <Pages>30</Pages>
  <Words>8158</Words>
  <Characters>53680</Characters>
  <Application>Microsoft Office Word</Application>
  <DocSecurity>0</DocSecurity>
  <Lines>1533</Lines>
  <Paragraphs>896</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60942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7</cp:revision>
  <dcterms:created xsi:type="dcterms:W3CDTF">2020-03-02T21:10:00Z</dcterms:created>
  <dcterms:modified xsi:type="dcterms:W3CDTF">2020-03-04T15:01:00Z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id="aCVdYCjf"/&gt;&lt;style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